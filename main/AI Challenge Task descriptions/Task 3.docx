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7BE28EEC" w14:textId="77777777" w:rsidR="00346F4B" w:rsidRPr="00346F4B" w:rsidRDefault="00346F4B" w:rsidP="00346F4B">
      <w:pPr>
        <w:rPr>
          <w:b/>
          <w:bCs/>
        </w:rPr>
      </w:pPr>
      <w:r w:rsidRPr="00346F4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DD"/>
          </mc:Choice>
          <mc:Fallback>
            <w:t>📝</w:t>
          </mc:Fallback>
        </mc:AlternateContent>
      </w:r>
      <w:r w:rsidRPr="00346F4B">
        <w:rPr>
          <w:b/>
          <w:bCs/>
        </w:rPr>
        <w:t xml:space="preserve"> Task 3: Text Summarization and Sentiment Analysis</w:t>
      </w:r>
    </w:p>
    <w:p w14:paraId="3D91F67C" w14:textId="77777777" w:rsidR="00346F4B" w:rsidRPr="00346F4B" w:rsidRDefault="00973265" w:rsidP="00346F4B">
      <w:r>
        <w:pict w14:anchorId="05C3431A">
          <v:rect id="_x0000_i1025" style="width:0;height:1.5pt" o:hralign="center" o:hrstd="t" o:hrnoshade="t" o:hr="t" fillcolor="black" stroked="f"/>
        </w:pict>
      </w:r>
      <w:r w:rsidR="00346F4B" w:rsidRPr="00346F4B">
        <w:t>In this task, we’ll practice using a </w:t>
      </w:r>
      <w:r w:rsidR="00346F4B" w:rsidRPr="00346F4B">
        <w:rPr>
          <w:b/>
          <w:bCs/>
        </w:rPr>
        <w:t>chat interface</w:t>
      </w:r>
      <w:r w:rsidR="00346F4B" w:rsidRPr="00346F4B">
        <w:t> to craft prompts for </w:t>
      </w:r>
      <w:r w:rsidR="00346F4B" w:rsidRPr="00346F4B">
        <w:rPr>
          <w:b/>
          <w:bCs/>
        </w:rPr>
        <w:t>text summarization</w:t>
      </w:r>
      <w:r w:rsidR="00346F4B" w:rsidRPr="00346F4B">
        <w:t> and </w:t>
      </w:r>
      <w:r w:rsidR="00346F4B" w:rsidRPr="00346F4B">
        <w:rPr>
          <w:b/>
          <w:bCs/>
        </w:rPr>
        <w:t>sentiment analysis</w:t>
      </w:r>
      <w:r w:rsidR="00346F4B" w:rsidRPr="00346F4B">
        <w:t>, mastering techniques to achieve </w:t>
      </w:r>
      <w:r w:rsidR="00346F4B" w:rsidRPr="00346F4B">
        <w:rPr>
          <w:b/>
          <w:bCs/>
        </w:rPr>
        <w:t>precise outputs</w:t>
      </w:r>
      <w:r w:rsidR="00346F4B" w:rsidRPr="00346F4B">
        <w:t> without API integration.</w:t>
      </w:r>
    </w:p>
    <w:p w14:paraId="23A9CB8A" w14:textId="77777777" w:rsidR="00346F4B" w:rsidRPr="00346F4B" w:rsidRDefault="00973265" w:rsidP="00346F4B">
      <w:r>
        <w:pict w14:anchorId="2EF1FBD6">
          <v:rect id="_x0000_i1026" style="width:0;height:1.5pt" o:hralign="center" o:hrstd="t" o:hrnoshade="t" o:hr="t" fillcolor="black" stroked="f"/>
        </w:pict>
      </w:r>
    </w:p>
    <w:p w14:paraId="43F23477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📚</w:t>
      </w:r>
      <w:r w:rsidRPr="00346F4B">
        <w:rPr>
          <w:b/>
          <w:bCs/>
        </w:rPr>
        <w:t xml:space="preserve"> Theory</w:t>
      </w:r>
    </w:p>
    <w:p w14:paraId="3DD39013" w14:textId="77777777" w:rsidR="00346F4B" w:rsidRPr="00346F4B" w:rsidRDefault="00346F4B" w:rsidP="00346F4B">
      <w:pPr>
        <w:rPr>
          <w:b/>
          <w:bCs/>
        </w:rPr>
      </w:pPr>
      <w:r w:rsidRPr="00346F4B">
        <w:rPr>
          <w:b/>
          <w:bCs/>
        </w:rPr>
        <w:t>AI Technique: Text Summarization; Sentiment Analysis</w:t>
      </w:r>
    </w:p>
    <w:p w14:paraId="784AF061" w14:textId="77777777" w:rsidR="00346F4B" w:rsidRPr="00346F4B" w:rsidRDefault="00346F4B" w:rsidP="00346F4B">
      <w:r w:rsidRPr="00346F4B">
        <w:t>This task focuses on using </w:t>
      </w:r>
      <w:r w:rsidRPr="00346F4B">
        <w:rPr>
          <w:b/>
          <w:bCs/>
        </w:rPr>
        <w:t>prompting techniques</w:t>
      </w:r>
      <w:r w:rsidRPr="00346F4B">
        <w:t xml:space="preserve"> with the </w:t>
      </w:r>
      <w:proofErr w:type="spellStart"/>
      <w:r w:rsidRPr="00346F4B">
        <w:t>OpenAI</w:t>
      </w:r>
      <w:proofErr w:type="spellEnd"/>
      <w:r w:rsidRPr="00346F4B">
        <w:t xml:space="preserve"> online chat interface (e.g., </w:t>
      </w:r>
      <w:proofErr w:type="spellStart"/>
      <w:r w:rsidRPr="00346F4B">
        <w:t>ChatGPT</w:t>
      </w:r>
      <w:proofErr w:type="spellEnd"/>
      <w:r w:rsidRPr="00346F4B">
        <w:t>) to perform </w:t>
      </w:r>
      <w:r w:rsidRPr="00346F4B">
        <w:rPr>
          <w:b/>
          <w:bCs/>
        </w:rPr>
        <w:t>text summarization</w:t>
      </w:r>
      <w:r w:rsidRPr="00346F4B">
        <w:t> and </w:t>
      </w:r>
      <w:r w:rsidRPr="00346F4B">
        <w:rPr>
          <w:b/>
          <w:bCs/>
        </w:rPr>
        <w:t>sentiment analysis</w:t>
      </w:r>
      <w:r w:rsidRPr="00346F4B">
        <w:t>.</w:t>
      </w:r>
    </w:p>
    <w:p w14:paraId="6DF4C461" w14:textId="77777777" w:rsidR="00346F4B" w:rsidRPr="00346F4B" w:rsidRDefault="00346F4B" w:rsidP="00346F4B">
      <w:r w:rsidRPr="00346F4B">
        <w:t>You will practice </w:t>
      </w:r>
      <w:r w:rsidRPr="00346F4B">
        <w:rPr>
          <w:b/>
          <w:bCs/>
        </w:rPr>
        <w:t>crafting effective prompts</w:t>
      </w:r>
      <w:r w:rsidRPr="00346F4B">
        <w:t> to achieve specific outputs </w:t>
      </w:r>
      <w:r w:rsidRPr="00346F4B">
        <w:rPr>
          <w:b/>
          <w:bCs/>
        </w:rPr>
        <w:t>without the need for API integration</w:t>
      </w:r>
      <w:r w:rsidRPr="00346F4B">
        <w:t>.</w:t>
      </w:r>
    </w:p>
    <w:p w14:paraId="621EA2EA" w14:textId="77777777" w:rsidR="00346F4B" w:rsidRPr="00346F4B" w:rsidRDefault="00973265" w:rsidP="00346F4B">
      <w:r>
        <w:pict w14:anchorId="14570DD9">
          <v:rect id="_x0000_i1027" style="width:0;height:1.5pt" o:hralign="center" o:hrstd="t" o:hrnoshade="t" o:hr="t" fillcolor="black" stroked="f"/>
        </w:pict>
      </w:r>
    </w:p>
    <w:p w14:paraId="4C5CD794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🗂</w:t>
      </w:r>
      <w:r w:rsidRPr="00346F4B">
        <w:rPr>
          <w:b/>
          <w:bCs/>
        </w:rPr>
        <w:t>️ Text Summarization</w:t>
      </w:r>
    </w:p>
    <w:p w14:paraId="20C72A2D" w14:textId="77777777" w:rsidR="00346F4B" w:rsidRPr="00346F4B" w:rsidRDefault="00346F4B" w:rsidP="00346F4B">
      <w:r w:rsidRPr="00346F4B">
        <w:t>The process of </w:t>
      </w:r>
      <w:r w:rsidRPr="00346F4B">
        <w:rPr>
          <w:b/>
          <w:bCs/>
        </w:rPr>
        <w:t>condensing a large body of text</w:t>
      </w:r>
      <w:r w:rsidRPr="00346F4B">
        <w:t> into a shorter version while retaining its </w:t>
      </w:r>
      <w:r w:rsidRPr="00346F4B">
        <w:rPr>
          <w:b/>
          <w:bCs/>
        </w:rPr>
        <w:t>essential meaning and key information</w:t>
      </w:r>
      <w:r w:rsidRPr="00346F4B">
        <w:t>.</w:t>
      </w:r>
      <w:r w:rsidRPr="00346F4B">
        <w:br/>
        <w:t>Two main approaches:</w:t>
      </w:r>
    </w:p>
    <w:p w14:paraId="13A9B8EC" w14:textId="77777777" w:rsidR="00346F4B" w:rsidRPr="00346F4B" w:rsidRDefault="00346F4B" w:rsidP="00346F4B">
      <w:pPr>
        <w:numPr>
          <w:ilvl w:val="0"/>
          <w:numId w:val="41"/>
        </w:numPr>
      </w:pPr>
      <w:r w:rsidRPr="00346F4B">
        <w:rPr>
          <w:b/>
          <w:bCs/>
        </w:rPr>
        <w:t>Extractive Summarization:</w:t>
      </w:r>
      <w:r w:rsidRPr="00346F4B">
        <w:t> Selecting and combining key sentences or phrases from the original text.</w:t>
      </w:r>
    </w:p>
    <w:p w14:paraId="7127EE87" w14:textId="77777777" w:rsidR="00346F4B" w:rsidRPr="00346F4B" w:rsidRDefault="00346F4B" w:rsidP="00346F4B">
      <w:pPr>
        <w:numPr>
          <w:ilvl w:val="0"/>
          <w:numId w:val="41"/>
        </w:numPr>
      </w:pPr>
      <w:r w:rsidRPr="00346F4B">
        <w:rPr>
          <w:b/>
          <w:bCs/>
        </w:rPr>
        <w:t>Abstractive Summarization:</w:t>
      </w:r>
      <w:r w:rsidRPr="00346F4B">
        <w:t> Generating new sentences and paraphrasing the content for conciseness.</w:t>
      </w:r>
    </w:p>
    <w:p w14:paraId="23F6A51C" w14:textId="77777777" w:rsidR="00346F4B" w:rsidRPr="00346F4B" w:rsidRDefault="00973265" w:rsidP="00346F4B">
      <w:r>
        <w:pict w14:anchorId="6ABAEDC9">
          <v:rect id="_x0000_i1028" style="width:0;height:1.5pt" o:hralign="center" o:hrstd="t" o:hrnoshade="t" o:hr="t" fillcolor="black" stroked="f"/>
        </w:pict>
      </w:r>
    </w:p>
    <w:p w14:paraId="4828E496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😊</w:t>
      </w:r>
      <w:r w:rsidRPr="00346F4B">
        <w:rPr>
          <w:b/>
          <w:bCs/>
        </w:rPr>
        <w:t xml:space="preserve"> Sentiment Analysis</w:t>
      </w:r>
    </w:p>
    <w:p w14:paraId="63D617EC" w14:textId="77777777" w:rsidR="00346F4B" w:rsidRPr="00346F4B" w:rsidRDefault="00346F4B" w:rsidP="00346F4B">
      <w:r w:rsidRPr="00346F4B">
        <w:lastRenderedPageBreak/>
        <w:t>A </w:t>
      </w:r>
      <w:r w:rsidRPr="00346F4B">
        <w:rPr>
          <w:b/>
          <w:bCs/>
        </w:rPr>
        <w:t>Natural Language Processing (NLP)</w:t>
      </w:r>
      <w:r w:rsidRPr="00346F4B">
        <w:t> technique used to determine the </w:t>
      </w:r>
      <w:r w:rsidRPr="00346F4B">
        <w:rPr>
          <w:b/>
          <w:bCs/>
        </w:rPr>
        <w:t>emotional tone</w:t>
      </w:r>
      <w:r w:rsidRPr="00346F4B">
        <w:t> of a given piece of text.</w:t>
      </w:r>
      <w:r w:rsidRPr="00346F4B">
        <w:br/>
        <w:t>It identifies whether the sentiment is:</w:t>
      </w:r>
    </w:p>
    <w:p w14:paraId="276092E0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Positive:</w:t>
      </w:r>
      <w:r w:rsidRPr="00346F4B">
        <w:t> Reflecting optimism or satisfaction</w:t>
      </w:r>
    </w:p>
    <w:p w14:paraId="3EEF628F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Neutral:</w:t>
      </w:r>
      <w:r w:rsidRPr="00346F4B">
        <w:t> Lacking strong emotional indicators</w:t>
      </w:r>
    </w:p>
    <w:p w14:paraId="00A4D0DC" w14:textId="77777777" w:rsidR="00346F4B" w:rsidRPr="00346F4B" w:rsidRDefault="00346F4B" w:rsidP="00346F4B">
      <w:pPr>
        <w:numPr>
          <w:ilvl w:val="0"/>
          <w:numId w:val="42"/>
        </w:numPr>
      </w:pPr>
      <w:r w:rsidRPr="00346F4B">
        <w:rPr>
          <w:b/>
          <w:bCs/>
        </w:rPr>
        <w:t>Negative:</w:t>
      </w:r>
      <w:r w:rsidRPr="00346F4B">
        <w:t> Reflecting dissatisfaction, criticism, or pessimism</w:t>
      </w:r>
    </w:p>
    <w:p w14:paraId="4DED3148" w14:textId="77777777" w:rsidR="00346F4B" w:rsidRPr="00346F4B" w:rsidRDefault="00346F4B" w:rsidP="00346F4B">
      <w:r w:rsidRPr="00346F4B">
        <w:rPr>
          <w:rFonts w:ascii="Segoe UI Emoji" w:hAnsi="Segoe UI Emoji" w:cs="Segoe UI Emoji"/>
        </w:rPr>
        <w:t>📊</w:t>
      </w:r>
      <w:r w:rsidRPr="00346F4B">
        <w:t> </w:t>
      </w:r>
      <w:r w:rsidRPr="00346F4B">
        <w:rPr>
          <w:b/>
          <w:bCs/>
        </w:rPr>
        <w:t>Sentiment scores</w:t>
      </w:r>
      <w:r w:rsidRPr="00346F4B">
        <w:t> are often represented numerically:</w:t>
      </w:r>
    </w:p>
    <w:p w14:paraId="1F887B30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-1 → Very negative sentiment</w:t>
      </w:r>
    </w:p>
    <w:p w14:paraId="51EAB22F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0 → Neutral sentiment</w:t>
      </w:r>
    </w:p>
    <w:p w14:paraId="33C2956F" w14:textId="77777777" w:rsidR="00346F4B" w:rsidRPr="00346F4B" w:rsidRDefault="00346F4B" w:rsidP="00346F4B">
      <w:pPr>
        <w:numPr>
          <w:ilvl w:val="0"/>
          <w:numId w:val="43"/>
        </w:numPr>
      </w:pPr>
      <w:r w:rsidRPr="00346F4B">
        <w:t>+1 → Very positive sentiment</w:t>
      </w:r>
    </w:p>
    <w:p w14:paraId="4AEB8D6E" w14:textId="77777777" w:rsidR="00346F4B" w:rsidRPr="00346F4B" w:rsidRDefault="00973265" w:rsidP="00346F4B">
      <w:r>
        <w:pict w14:anchorId="20411B74">
          <v:rect id="_x0000_i1029" style="width:0;height:1.5pt" o:hralign="center" o:hrstd="t" o:hrnoshade="t" o:hr="t" fillcolor="black" stroked="f"/>
        </w:pict>
      </w:r>
    </w:p>
    <w:p w14:paraId="499D8116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💬</w:t>
      </w:r>
      <w:r w:rsidRPr="00346F4B">
        <w:rPr>
          <w:b/>
          <w:bCs/>
        </w:rPr>
        <w:t xml:space="preserve"> Examples</w:t>
      </w:r>
    </w:p>
    <w:p w14:paraId="3A6E17D0" w14:textId="77777777" w:rsidR="00346F4B" w:rsidRPr="00346F4B" w:rsidRDefault="00346F4B" w:rsidP="00346F4B">
      <w:r w:rsidRPr="00346F4B">
        <w:rPr>
          <w:b/>
          <w:bCs/>
        </w:rPr>
        <w:t>Example 1</w:t>
      </w:r>
    </w:p>
    <w:p w14:paraId="2C9452D7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Text: </w:t>
      </w:r>
      <w:r w:rsidRPr="00346F4B">
        <w:rPr>
          <w:i/>
          <w:iCs/>
        </w:rPr>
        <w:t>"I love how easy this app is to use. Great job!"</w:t>
      </w:r>
    </w:p>
    <w:p w14:paraId="513AD87F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Sentiment: </w:t>
      </w:r>
      <w:r w:rsidRPr="00346F4B">
        <w:rPr>
          <w:b/>
          <w:bCs/>
        </w:rPr>
        <w:t>Positive</w:t>
      </w:r>
    </w:p>
    <w:p w14:paraId="59906A89" w14:textId="77777777" w:rsidR="00346F4B" w:rsidRPr="00346F4B" w:rsidRDefault="00346F4B" w:rsidP="00346F4B">
      <w:pPr>
        <w:numPr>
          <w:ilvl w:val="0"/>
          <w:numId w:val="44"/>
        </w:numPr>
      </w:pPr>
      <w:r w:rsidRPr="00346F4B">
        <w:t>Score: </w:t>
      </w:r>
      <w:r w:rsidRPr="00346F4B">
        <w:rPr>
          <w:b/>
          <w:bCs/>
        </w:rPr>
        <w:t>+1</w:t>
      </w:r>
    </w:p>
    <w:p w14:paraId="1453E0EA" w14:textId="77777777" w:rsidR="00346F4B" w:rsidRPr="00346F4B" w:rsidRDefault="00346F4B" w:rsidP="00346F4B">
      <w:r w:rsidRPr="00346F4B">
        <w:rPr>
          <w:b/>
          <w:bCs/>
        </w:rPr>
        <w:t>Example 2</w:t>
      </w:r>
    </w:p>
    <w:p w14:paraId="70E82DFF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Text: </w:t>
      </w:r>
      <w:r w:rsidRPr="00346F4B">
        <w:rPr>
          <w:i/>
          <w:iCs/>
        </w:rPr>
        <w:t>"The website keeps crashing every time I try to log in."</w:t>
      </w:r>
    </w:p>
    <w:p w14:paraId="16398A4C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Sentiment: </w:t>
      </w:r>
      <w:r w:rsidRPr="00346F4B">
        <w:rPr>
          <w:b/>
          <w:bCs/>
        </w:rPr>
        <w:t>Negative</w:t>
      </w:r>
    </w:p>
    <w:p w14:paraId="387B466C" w14:textId="77777777" w:rsidR="00346F4B" w:rsidRPr="00346F4B" w:rsidRDefault="00346F4B" w:rsidP="00346F4B">
      <w:pPr>
        <w:numPr>
          <w:ilvl w:val="0"/>
          <w:numId w:val="45"/>
        </w:numPr>
      </w:pPr>
      <w:r w:rsidRPr="00346F4B">
        <w:t>Score: </w:t>
      </w:r>
      <w:r w:rsidRPr="00346F4B">
        <w:rPr>
          <w:b/>
          <w:bCs/>
        </w:rPr>
        <w:t>-1</w:t>
      </w:r>
    </w:p>
    <w:p w14:paraId="6C497BA4" w14:textId="77777777" w:rsidR="00346F4B" w:rsidRPr="00346F4B" w:rsidRDefault="00973265" w:rsidP="00346F4B">
      <w:r>
        <w:pict w14:anchorId="7CC6E609">
          <v:rect id="_x0000_i1030" style="width:0;height:1.5pt" o:hralign="center" o:hrstd="t" o:hrnoshade="t" o:hr="t" fillcolor="black" stroked="f"/>
        </w:pict>
      </w:r>
    </w:p>
    <w:p w14:paraId="5A193DAF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🛠</w:t>
      </w:r>
      <w:r w:rsidRPr="00346F4B">
        <w:rPr>
          <w:b/>
          <w:bCs/>
        </w:rPr>
        <w:t>️ Task</w:t>
      </w:r>
    </w:p>
    <w:p w14:paraId="15604D33" w14:textId="01D00260" w:rsidR="00346F4B" w:rsidRPr="00346F4B" w:rsidRDefault="00346F4B" w:rsidP="00346F4B">
      <w:r w:rsidRPr="00346F4B">
        <w:t>In this task, you are given a raw text input: </w:t>
      </w:r>
      <w:hyperlink r:id="rId11" w:history="1">
        <w:r w:rsidRPr="006F336C">
          <w:rPr>
            <w:rStyle w:val="Hyperlink"/>
            <w:b/>
            <w:bCs/>
          </w:rPr>
          <w:t>task_3_i</w:t>
        </w:r>
        <w:r w:rsidRPr="006F336C">
          <w:rPr>
            <w:rStyle w:val="Hyperlink"/>
            <w:b/>
            <w:bCs/>
          </w:rPr>
          <w:t>n</w:t>
        </w:r>
        <w:r w:rsidRPr="006F336C">
          <w:rPr>
            <w:rStyle w:val="Hyperlink"/>
            <w:b/>
            <w:bCs/>
          </w:rPr>
          <w:t>p</w:t>
        </w:r>
        <w:r w:rsidRPr="006F336C">
          <w:rPr>
            <w:rStyle w:val="Hyperlink"/>
            <w:b/>
            <w:bCs/>
          </w:rPr>
          <w:t>ut.</w:t>
        </w:r>
        <w:r w:rsidR="006F336C" w:rsidRPr="006F336C">
          <w:rPr>
            <w:rStyle w:val="Hyperlink"/>
            <w:b/>
            <w:bCs/>
          </w:rPr>
          <w:t>p</w:t>
        </w:r>
        <w:r w:rsidR="006F336C" w:rsidRPr="006F336C">
          <w:rPr>
            <w:rStyle w:val="Hyperlink"/>
            <w:b/>
            <w:bCs/>
          </w:rPr>
          <w:t>df</w:t>
        </w:r>
      </w:hyperlink>
      <w:r w:rsidRPr="00346F4B">
        <w:t>.</w:t>
      </w:r>
      <w:r w:rsidRPr="00346F4B">
        <w:br/>
        <w:t>Your goal is to </w:t>
      </w:r>
      <w:r w:rsidRPr="00346F4B">
        <w:rPr>
          <w:b/>
          <w:bCs/>
        </w:rPr>
        <w:t>craft a prompt</w:t>
      </w:r>
      <w:r w:rsidRPr="00346F4B">
        <w:t> for an AI assistant to perform the following:</w:t>
      </w:r>
    </w:p>
    <w:p w14:paraId="2A7E6336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Generate a </w:t>
      </w:r>
      <w:r w:rsidRPr="00346F4B">
        <w:rPr>
          <w:b/>
          <w:bCs/>
        </w:rPr>
        <w:t>concise summary</w:t>
      </w:r>
      <w:r w:rsidRPr="00346F4B">
        <w:t> of the input text</w:t>
      </w:r>
    </w:p>
    <w:p w14:paraId="4DB0E59C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Analyze the </w:t>
      </w:r>
      <w:r w:rsidRPr="00346F4B">
        <w:rPr>
          <w:b/>
          <w:bCs/>
        </w:rPr>
        <w:t>sentiment</w:t>
      </w:r>
      <w:r w:rsidRPr="00346F4B">
        <w:t> and classify it as </w:t>
      </w:r>
      <w:r w:rsidRPr="00346F4B">
        <w:rPr>
          <w:b/>
          <w:bCs/>
        </w:rPr>
        <w:t>positive</w:t>
      </w:r>
      <w:r w:rsidRPr="00346F4B">
        <w:t>, </w:t>
      </w:r>
      <w:r w:rsidRPr="00346F4B">
        <w:rPr>
          <w:b/>
          <w:bCs/>
        </w:rPr>
        <w:t>neutral</w:t>
      </w:r>
      <w:r w:rsidRPr="00346F4B">
        <w:t>, or </w:t>
      </w:r>
      <w:r w:rsidRPr="00346F4B">
        <w:rPr>
          <w:b/>
          <w:bCs/>
        </w:rPr>
        <w:t>negative</w:t>
      </w:r>
    </w:p>
    <w:p w14:paraId="16656718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lastRenderedPageBreak/>
        <w:t>🔹</w:t>
      </w:r>
      <w:r w:rsidRPr="00346F4B">
        <w:t xml:space="preserve"> Provide a </w:t>
      </w:r>
      <w:r w:rsidRPr="00346F4B">
        <w:rPr>
          <w:b/>
          <w:bCs/>
        </w:rPr>
        <w:t>sentiment score</w:t>
      </w:r>
      <w:r w:rsidRPr="00346F4B">
        <w:t> (e.g., -1 for very negative, 0 for neutral, +1 for very positive)</w:t>
      </w:r>
    </w:p>
    <w:p w14:paraId="4B30B9E4" w14:textId="77777777" w:rsidR="00346F4B" w:rsidRPr="00346F4B" w:rsidRDefault="00346F4B" w:rsidP="00346F4B">
      <w:pPr>
        <w:numPr>
          <w:ilvl w:val="0"/>
          <w:numId w:val="46"/>
        </w:numPr>
      </w:pPr>
      <w:r w:rsidRPr="00346F4B">
        <w:rPr>
          <w:rFonts w:ascii="Segoe UI Emoji" w:hAnsi="Segoe UI Emoji" w:cs="Segoe UI Emoji"/>
        </w:rPr>
        <w:t>🔹</w:t>
      </w:r>
      <w:r w:rsidRPr="00346F4B">
        <w:t xml:space="preserve"> Return the results in a </w:t>
      </w:r>
      <w:r w:rsidRPr="00346F4B">
        <w:rPr>
          <w:b/>
          <w:bCs/>
        </w:rPr>
        <w:t>structured JSON format</w:t>
      </w:r>
      <w:r w:rsidRPr="00346F4B">
        <w:t>, including all of the above and any relevant </w:t>
      </w:r>
      <w:r w:rsidRPr="00346F4B">
        <w:rPr>
          <w:b/>
          <w:bCs/>
        </w:rPr>
        <w:t>metadata</w:t>
      </w:r>
      <w:r w:rsidRPr="00346F4B">
        <w:t> you deem useful</w:t>
      </w:r>
    </w:p>
    <w:p w14:paraId="2758462F" w14:textId="77777777" w:rsidR="00346F4B" w:rsidRPr="00346F4B" w:rsidRDefault="00973265" w:rsidP="00346F4B">
      <w:r>
        <w:pict w14:anchorId="7573F09C">
          <v:rect id="_x0000_i1031" style="width:0;height:1.5pt" o:hralign="center" o:hrstd="t" o:hrnoshade="t" o:hr="t" fillcolor="black" stroked="f"/>
        </w:pict>
      </w:r>
    </w:p>
    <w:p w14:paraId="00893133" w14:textId="77777777" w:rsidR="00346F4B" w:rsidRPr="00346F4B" w:rsidRDefault="00346F4B" w:rsidP="00346F4B">
      <w:pPr>
        <w:rPr>
          <w:b/>
          <w:bCs/>
        </w:rPr>
      </w:pPr>
      <w:r w:rsidRPr="00346F4B">
        <w:rPr>
          <w:rFonts w:ascii="Segoe UI Emoji" w:hAnsi="Segoe UI Emoji" w:cs="Segoe UI Emoji"/>
          <w:b/>
          <w:bCs/>
        </w:rPr>
        <w:t>📌</w:t>
      </w:r>
      <w:r w:rsidRPr="00346F4B">
        <w:rPr>
          <w:b/>
          <w:bCs/>
        </w:rPr>
        <w:t xml:space="preserve"> Requirements</w:t>
      </w:r>
    </w:p>
    <w:p w14:paraId="2A3126E1" w14:textId="77777777" w:rsidR="00346F4B" w:rsidRPr="00346F4B" w:rsidRDefault="00346F4B" w:rsidP="00346F4B">
      <w:pPr>
        <w:numPr>
          <w:ilvl w:val="0"/>
          <w:numId w:val="47"/>
        </w:numPr>
      </w:pPr>
      <w:r w:rsidRPr="00346F4B">
        <w:t>The result that you got using your prompt should </w:t>
      </w:r>
      <w:r w:rsidRPr="00346F4B">
        <w:rPr>
          <w:b/>
          <w:bCs/>
        </w:rPr>
        <w:t>align with all the requirements</w:t>
      </w:r>
      <w:r w:rsidRPr="00346F4B">
        <w:t> stated in the task description.</w:t>
      </w:r>
    </w:p>
    <w:p w14:paraId="3AAD45CE" w14:textId="77777777" w:rsidR="00346F4B" w:rsidRPr="00346F4B" w:rsidRDefault="00346F4B" w:rsidP="00346F4B"/>
    <w:p w14:paraId="748C4D6B" w14:textId="233F7FBC" w:rsidR="00753979" w:rsidRPr="0077466F" w:rsidRDefault="00753979" w:rsidP="0077466F"/>
    <w:sectPr w:rsidR="00753979" w:rsidRPr="0077466F" w:rsidSect="00EB4DCC">
      <w:footerReference w:type="default" r:id="rId12"/>
      <w:headerReference w:type="first" r:id="rId13"/>
      <w:footerReference w:type="first" r:id="rId14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DECC1" w14:textId="77777777" w:rsidR="00973265" w:rsidRDefault="00973265" w:rsidP="0077466F">
      <w:r>
        <w:separator/>
      </w:r>
    </w:p>
  </w:endnote>
  <w:endnote w:type="continuationSeparator" w:id="0">
    <w:p w14:paraId="3EAFD36E" w14:textId="77777777" w:rsidR="00973265" w:rsidRDefault="00973265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40E6763-D953-486B-BE89-4226617E11D8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6BFF3DF1-7918-4AF9-86AF-2E18F333FCD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E4AD25C-F6DA-42A1-A2DD-C9F00E678A16}"/>
    <w:embedBold r:id="rId4" w:fontKey="{223180AF-F3E7-4F67-AF7A-BCA67AF914E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4FF3B95A-AF3C-40F3-B50B-024F186B70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5451D" w14:textId="77777777" w:rsidR="00973265" w:rsidRDefault="00973265" w:rsidP="0077466F">
      <w:r>
        <w:separator/>
      </w:r>
    </w:p>
  </w:footnote>
  <w:footnote w:type="continuationSeparator" w:id="0">
    <w:p w14:paraId="125AB2CF" w14:textId="77777777" w:rsidR="00973265" w:rsidRDefault="00973265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950BD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B2E3A"/>
    <w:multiLevelType w:val="multilevel"/>
    <w:tmpl w:val="8260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F4AD2"/>
    <w:multiLevelType w:val="hybridMultilevel"/>
    <w:tmpl w:val="5DF6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050C2"/>
    <w:multiLevelType w:val="multilevel"/>
    <w:tmpl w:val="D95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36207"/>
    <w:multiLevelType w:val="hybridMultilevel"/>
    <w:tmpl w:val="E7ECCB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B5607"/>
    <w:multiLevelType w:val="multilevel"/>
    <w:tmpl w:val="056A1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875DEB"/>
    <w:multiLevelType w:val="multilevel"/>
    <w:tmpl w:val="8F7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A262BE"/>
    <w:multiLevelType w:val="hybridMultilevel"/>
    <w:tmpl w:val="DAE2CBA8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D11069"/>
    <w:multiLevelType w:val="multilevel"/>
    <w:tmpl w:val="68B8B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8B765E"/>
    <w:multiLevelType w:val="multilevel"/>
    <w:tmpl w:val="A60E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AC2258"/>
    <w:multiLevelType w:val="multilevel"/>
    <w:tmpl w:val="8C40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38023A"/>
    <w:multiLevelType w:val="multilevel"/>
    <w:tmpl w:val="32FE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C830B5"/>
    <w:multiLevelType w:val="multilevel"/>
    <w:tmpl w:val="BC3A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FF2058"/>
    <w:multiLevelType w:val="hybridMultilevel"/>
    <w:tmpl w:val="51B4F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8A0E6D"/>
    <w:multiLevelType w:val="multilevel"/>
    <w:tmpl w:val="21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BB7023"/>
    <w:multiLevelType w:val="multilevel"/>
    <w:tmpl w:val="A34A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C87042"/>
    <w:multiLevelType w:val="multilevel"/>
    <w:tmpl w:val="AFFA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A219F3"/>
    <w:multiLevelType w:val="multilevel"/>
    <w:tmpl w:val="4B8A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E05FFB"/>
    <w:multiLevelType w:val="multilevel"/>
    <w:tmpl w:val="F2DE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580911"/>
    <w:multiLevelType w:val="multilevel"/>
    <w:tmpl w:val="FB7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1D281E"/>
    <w:multiLevelType w:val="hybridMultilevel"/>
    <w:tmpl w:val="A824E6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E71FD"/>
    <w:multiLevelType w:val="multilevel"/>
    <w:tmpl w:val="8D5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FC109B"/>
    <w:multiLevelType w:val="hybridMultilevel"/>
    <w:tmpl w:val="8F9616B2"/>
    <w:lvl w:ilvl="0" w:tplc="5DF890D4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7560B9"/>
    <w:multiLevelType w:val="multilevel"/>
    <w:tmpl w:val="BFC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A2672C"/>
    <w:multiLevelType w:val="multilevel"/>
    <w:tmpl w:val="7C52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C32F86"/>
    <w:multiLevelType w:val="multilevel"/>
    <w:tmpl w:val="DA8C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3161DD"/>
    <w:multiLevelType w:val="multilevel"/>
    <w:tmpl w:val="6182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1A3A2F"/>
    <w:multiLevelType w:val="multilevel"/>
    <w:tmpl w:val="A84CD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542F6C"/>
    <w:multiLevelType w:val="multilevel"/>
    <w:tmpl w:val="FB80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8C60B6"/>
    <w:multiLevelType w:val="multilevel"/>
    <w:tmpl w:val="C65E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4F4764"/>
    <w:multiLevelType w:val="multilevel"/>
    <w:tmpl w:val="37C6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2C2CAE"/>
    <w:multiLevelType w:val="multilevel"/>
    <w:tmpl w:val="B20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01050E"/>
    <w:multiLevelType w:val="hybridMultilevel"/>
    <w:tmpl w:val="95C89160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1035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349372F"/>
    <w:multiLevelType w:val="multilevel"/>
    <w:tmpl w:val="6802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291D10"/>
    <w:multiLevelType w:val="multilevel"/>
    <w:tmpl w:val="56AC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D5740C"/>
    <w:multiLevelType w:val="hybridMultilevel"/>
    <w:tmpl w:val="72BE4C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DDC5ECE"/>
    <w:multiLevelType w:val="multilevel"/>
    <w:tmpl w:val="B498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EA7DF3"/>
    <w:multiLevelType w:val="hybridMultilevel"/>
    <w:tmpl w:val="591C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4C541C"/>
    <w:multiLevelType w:val="hybridMultilevel"/>
    <w:tmpl w:val="1D7C8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D4DE7"/>
    <w:multiLevelType w:val="multilevel"/>
    <w:tmpl w:val="D258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80385D"/>
    <w:multiLevelType w:val="multilevel"/>
    <w:tmpl w:val="FA5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D24E51"/>
    <w:multiLevelType w:val="multilevel"/>
    <w:tmpl w:val="A32C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AC26D0"/>
    <w:multiLevelType w:val="multilevel"/>
    <w:tmpl w:val="882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05699E"/>
    <w:multiLevelType w:val="multilevel"/>
    <w:tmpl w:val="1F5E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EF2A49"/>
    <w:multiLevelType w:val="multilevel"/>
    <w:tmpl w:val="E55A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7043E3"/>
    <w:multiLevelType w:val="hybridMultilevel"/>
    <w:tmpl w:val="581EF7A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3"/>
  </w:num>
  <w:num w:numId="3">
    <w:abstractNumId w:val="2"/>
  </w:num>
  <w:num w:numId="4">
    <w:abstractNumId w:val="46"/>
  </w:num>
  <w:num w:numId="5">
    <w:abstractNumId w:val="36"/>
  </w:num>
  <w:num w:numId="6">
    <w:abstractNumId w:val="42"/>
  </w:num>
  <w:num w:numId="7">
    <w:abstractNumId w:val="8"/>
  </w:num>
  <w:num w:numId="8">
    <w:abstractNumId w:val="28"/>
  </w:num>
  <w:num w:numId="9">
    <w:abstractNumId w:val="24"/>
  </w:num>
  <w:num w:numId="10">
    <w:abstractNumId w:val="37"/>
  </w:num>
  <w:num w:numId="11">
    <w:abstractNumId w:val="9"/>
  </w:num>
  <w:num w:numId="12">
    <w:abstractNumId w:val="29"/>
  </w:num>
  <w:num w:numId="13">
    <w:abstractNumId w:val="43"/>
  </w:num>
  <w:num w:numId="14">
    <w:abstractNumId w:val="13"/>
  </w:num>
  <w:num w:numId="15">
    <w:abstractNumId w:val="20"/>
  </w:num>
  <w:num w:numId="16">
    <w:abstractNumId w:val="23"/>
  </w:num>
  <w:num w:numId="17">
    <w:abstractNumId w:val="12"/>
  </w:num>
  <w:num w:numId="18">
    <w:abstractNumId w:val="11"/>
  </w:num>
  <w:num w:numId="19">
    <w:abstractNumId w:val="41"/>
  </w:num>
  <w:num w:numId="20">
    <w:abstractNumId w:val="38"/>
  </w:num>
  <w:num w:numId="21">
    <w:abstractNumId w:val="4"/>
  </w:num>
  <w:num w:numId="22">
    <w:abstractNumId w:val="39"/>
  </w:num>
  <w:num w:numId="23">
    <w:abstractNumId w:val="45"/>
  </w:num>
  <w:num w:numId="24">
    <w:abstractNumId w:val="26"/>
  </w:num>
  <w:num w:numId="25">
    <w:abstractNumId w:val="44"/>
  </w:num>
  <w:num w:numId="26">
    <w:abstractNumId w:val="21"/>
  </w:num>
  <w:num w:numId="27">
    <w:abstractNumId w:val="25"/>
  </w:num>
  <w:num w:numId="28">
    <w:abstractNumId w:val="3"/>
  </w:num>
  <w:num w:numId="29">
    <w:abstractNumId w:val="35"/>
  </w:num>
  <w:num w:numId="30">
    <w:abstractNumId w:val="6"/>
  </w:num>
  <w:num w:numId="31">
    <w:abstractNumId w:val="30"/>
  </w:num>
  <w:num w:numId="32">
    <w:abstractNumId w:val="1"/>
  </w:num>
  <w:num w:numId="33">
    <w:abstractNumId w:val="31"/>
  </w:num>
  <w:num w:numId="34">
    <w:abstractNumId w:val="16"/>
  </w:num>
  <w:num w:numId="35">
    <w:abstractNumId w:val="32"/>
  </w:num>
  <w:num w:numId="36">
    <w:abstractNumId w:val="7"/>
  </w:num>
  <w:num w:numId="37">
    <w:abstractNumId w:val="22"/>
  </w:num>
  <w:num w:numId="38">
    <w:abstractNumId w:val="10"/>
  </w:num>
  <w:num w:numId="39">
    <w:abstractNumId w:val="14"/>
  </w:num>
  <w:num w:numId="40">
    <w:abstractNumId w:val="19"/>
  </w:num>
  <w:num w:numId="41">
    <w:abstractNumId w:val="27"/>
  </w:num>
  <w:num w:numId="42">
    <w:abstractNumId w:val="40"/>
  </w:num>
  <w:num w:numId="43">
    <w:abstractNumId w:val="18"/>
  </w:num>
  <w:num w:numId="44">
    <w:abstractNumId w:val="34"/>
  </w:num>
  <w:num w:numId="45">
    <w:abstractNumId w:val="17"/>
  </w:num>
  <w:num w:numId="46">
    <w:abstractNumId w:val="15"/>
  </w:num>
  <w:num w:numId="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46F4B"/>
    <w:rsid w:val="00351044"/>
    <w:rsid w:val="00353DB8"/>
    <w:rsid w:val="003729BF"/>
    <w:rsid w:val="00374979"/>
    <w:rsid w:val="003A7F4E"/>
    <w:rsid w:val="003C107B"/>
    <w:rsid w:val="003C1B15"/>
    <w:rsid w:val="003C594E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336C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5031F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73265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ventioncomms.github.io/AI-Challenge/main/task_3/task_3_input.pdf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Props1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11</TotalTime>
  <Pages>3</Pages>
  <Words>348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2329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3</cp:revision>
  <cp:lastPrinted>2022-01-28T20:43:00Z</cp:lastPrinted>
  <dcterms:created xsi:type="dcterms:W3CDTF">2025-08-13T08:43:00Z</dcterms:created>
  <dcterms:modified xsi:type="dcterms:W3CDTF">2025-08-13T12:28:00Z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