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4F354601" w14:textId="77777777" w:rsidR="008F099B" w:rsidRPr="008F099B" w:rsidRDefault="008F099B" w:rsidP="008F099B">
      <w:r w:rsidRPr="008F099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6"/>
          </mc:Choice>
          <mc:Fallback>
            <w:t>🏆</w:t>
          </mc:Fallback>
        </mc:AlternateContent>
      </w:r>
      <w:r w:rsidRPr="008F099B">
        <w:t xml:space="preserve"> </w:t>
      </w:r>
      <w:r w:rsidRPr="008F099B">
        <w:rPr>
          <w:b/>
          <w:bCs/>
        </w:rPr>
        <w:t>Solutions from Top Performers</w:t>
      </w:r>
    </w:p>
    <w:p w14:paraId="49CB612A" w14:textId="77777777" w:rsidR="008F099B" w:rsidRPr="008F099B" w:rsidRDefault="008F099B" w:rsidP="008F099B">
      <w:r w:rsidRPr="008F099B">
        <w:t>Below are the GitHub repositories of the </w:t>
      </w:r>
      <w:r w:rsidRPr="008F099B">
        <w:rPr>
          <w:b/>
          <w:bCs/>
        </w:rPr>
        <w:t>three best performers</w:t>
      </w:r>
      <w:r w:rsidRPr="008F099B">
        <w:t> from the AI Challenge. These projects stood out for their quality, completeness, and effective use of AI techniques.</w:t>
      </w:r>
    </w:p>
    <w:p w14:paraId="1A5B6911" w14:textId="77777777" w:rsidR="008F099B" w:rsidRPr="008F099B" w:rsidRDefault="008F099B" w:rsidP="008F099B">
      <w:r w:rsidRPr="008F099B">
        <w:t>Feel free to explore their solutions, learn from their approaches, and </w:t>
      </w:r>
      <w:r w:rsidRPr="008F099B">
        <w:rPr>
          <w:b/>
          <w:bCs/>
        </w:rPr>
        <w:t>compare them to your own work</w:t>
      </w:r>
      <w:r w:rsidRPr="008F099B">
        <w:t> for inspiration and improvement.</w:t>
      </w:r>
    </w:p>
    <w:p w14:paraId="3FDA7EBA" w14:textId="77777777" w:rsidR="008F099B" w:rsidRPr="008F099B" w:rsidRDefault="008F099B" w:rsidP="008F099B">
      <w:pPr>
        <w:numPr>
          <w:ilvl w:val="0"/>
          <w:numId w:val="41"/>
        </w:numPr>
      </w:pPr>
      <w:r w:rsidRPr="008F099B">
        <w:rPr>
          <w:b/>
          <w:bCs/>
        </w:rPr>
        <w:t>Mikita Ramanovich </w:t>
      </w:r>
      <w:r w:rsidRPr="008F099B">
        <w:t>- </w:t>
      </w:r>
      <w:hyperlink r:id="rId11" w:history="1">
        <w:r w:rsidRPr="008F099B">
          <w:rPr>
            <w:rStyle w:val="Hyperlink"/>
          </w:rPr>
          <w:t>https://github.com/MikitaRamanovich/edu-ai-challenge-2025</w:t>
        </w:r>
      </w:hyperlink>
      <w:r w:rsidRPr="008F099B">
        <w:t> </w:t>
      </w:r>
    </w:p>
    <w:p w14:paraId="3C3C7F56" w14:textId="77777777" w:rsidR="008F099B" w:rsidRPr="008F099B" w:rsidRDefault="008F099B" w:rsidP="008F099B">
      <w:pPr>
        <w:numPr>
          <w:ilvl w:val="0"/>
          <w:numId w:val="41"/>
        </w:numPr>
      </w:pPr>
      <w:r w:rsidRPr="008F099B">
        <w:rPr>
          <w:b/>
          <w:bCs/>
        </w:rPr>
        <w:t xml:space="preserve">Daniil </w:t>
      </w:r>
      <w:proofErr w:type="spellStart"/>
      <w:r w:rsidRPr="008F099B">
        <w:rPr>
          <w:b/>
          <w:bCs/>
        </w:rPr>
        <w:t>Sivakov</w:t>
      </w:r>
      <w:proofErr w:type="spellEnd"/>
      <w:r w:rsidRPr="008F099B">
        <w:t> - </w:t>
      </w:r>
      <w:hyperlink r:id="rId12" w:history="1">
        <w:r w:rsidRPr="008F099B">
          <w:rPr>
            <w:rStyle w:val="Hyperlink"/>
          </w:rPr>
          <w:t>https://github.com/Odradex/edu-ai-challenge-2025/</w:t>
        </w:r>
      </w:hyperlink>
      <w:r w:rsidRPr="008F099B">
        <w:t> </w:t>
      </w:r>
    </w:p>
    <w:p w14:paraId="77EDD0F1" w14:textId="77777777" w:rsidR="008F099B" w:rsidRPr="008F099B" w:rsidRDefault="008F099B" w:rsidP="008F099B">
      <w:pPr>
        <w:numPr>
          <w:ilvl w:val="0"/>
          <w:numId w:val="41"/>
        </w:numPr>
      </w:pPr>
      <w:proofErr w:type="spellStart"/>
      <w:r w:rsidRPr="008F099B">
        <w:rPr>
          <w:b/>
          <w:bCs/>
        </w:rPr>
        <w:t>Uladzislau</w:t>
      </w:r>
      <w:proofErr w:type="spellEnd"/>
      <w:r w:rsidRPr="008F099B">
        <w:rPr>
          <w:b/>
          <w:bCs/>
        </w:rPr>
        <w:t xml:space="preserve"> Ramanchanka</w:t>
      </w:r>
      <w:r w:rsidRPr="008F099B">
        <w:t> - </w:t>
      </w:r>
      <w:hyperlink r:id="rId13" w:history="1">
        <w:r w:rsidRPr="008F099B">
          <w:rPr>
            <w:rStyle w:val="Hyperlink"/>
          </w:rPr>
          <w:t>https://github.com/2306vlados/edu-ai-challenge-2025</w:t>
        </w:r>
      </w:hyperlink>
    </w:p>
    <w:p w14:paraId="748C4D6B" w14:textId="233F7FBC" w:rsidR="00753979" w:rsidRPr="0077466F" w:rsidRDefault="00753979" w:rsidP="0077466F"/>
    <w:sectPr w:rsidR="00753979" w:rsidRPr="0077466F" w:rsidSect="00EB4DCC">
      <w:footerReference w:type="default" r:id="rId14"/>
      <w:headerReference w:type="first" r:id="rId15"/>
      <w:footerReference w:type="first" r:id="rId16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4C5F7E" w14:textId="77777777" w:rsidR="00CB0902" w:rsidRDefault="00CB0902" w:rsidP="0077466F">
      <w:r>
        <w:separator/>
      </w:r>
    </w:p>
  </w:endnote>
  <w:endnote w:type="continuationSeparator" w:id="0">
    <w:p w14:paraId="5A21EC36" w14:textId="77777777" w:rsidR="00CB0902" w:rsidRDefault="00CB0902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F83A2BD7-DC2F-4CAE-BFE0-E425A54F7237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95B1693D-B046-4720-A730-91649B5DBB8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661519FF-2AE4-44B6-82C8-AF3B3A1BFAA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48E0FA79-9A10-4845-8068-9E9E5264E8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D291DE" w14:textId="77777777" w:rsidR="00CB0902" w:rsidRDefault="00CB0902" w:rsidP="0077466F">
      <w:r>
        <w:separator/>
      </w:r>
    </w:p>
  </w:footnote>
  <w:footnote w:type="continuationSeparator" w:id="0">
    <w:p w14:paraId="70BAE050" w14:textId="77777777" w:rsidR="00CB0902" w:rsidRDefault="00CB0902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C950BD4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5B2E3A"/>
    <w:multiLevelType w:val="multilevel"/>
    <w:tmpl w:val="82600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AF4AD2"/>
    <w:multiLevelType w:val="hybridMultilevel"/>
    <w:tmpl w:val="5DF62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050C2"/>
    <w:multiLevelType w:val="multilevel"/>
    <w:tmpl w:val="D9541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536207"/>
    <w:multiLevelType w:val="hybridMultilevel"/>
    <w:tmpl w:val="E7ECCB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875DEB"/>
    <w:multiLevelType w:val="multilevel"/>
    <w:tmpl w:val="8F789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A262BE"/>
    <w:multiLevelType w:val="hybridMultilevel"/>
    <w:tmpl w:val="DAE2CBA8"/>
    <w:lvl w:ilvl="0" w:tplc="5DF890D4">
      <w:start w:val="1"/>
      <w:numFmt w:val="decimal"/>
      <w:lvlText w:val="%1."/>
      <w:lvlJc w:val="left"/>
      <w:pPr>
        <w:ind w:left="1080" w:hanging="72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D11069"/>
    <w:multiLevelType w:val="multilevel"/>
    <w:tmpl w:val="68B8B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8B765E"/>
    <w:multiLevelType w:val="multilevel"/>
    <w:tmpl w:val="A60ED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AC2258"/>
    <w:multiLevelType w:val="multilevel"/>
    <w:tmpl w:val="8C400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8023A"/>
    <w:multiLevelType w:val="multilevel"/>
    <w:tmpl w:val="32FE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C830B5"/>
    <w:multiLevelType w:val="multilevel"/>
    <w:tmpl w:val="BC3AA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4A58C2"/>
    <w:multiLevelType w:val="multilevel"/>
    <w:tmpl w:val="94AAA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FFF2058"/>
    <w:multiLevelType w:val="hybridMultilevel"/>
    <w:tmpl w:val="51B4F0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8A0E6D"/>
    <w:multiLevelType w:val="multilevel"/>
    <w:tmpl w:val="21901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C87042"/>
    <w:multiLevelType w:val="multilevel"/>
    <w:tmpl w:val="AFFA8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580911"/>
    <w:multiLevelType w:val="multilevel"/>
    <w:tmpl w:val="FB74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1D281E"/>
    <w:multiLevelType w:val="hybridMultilevel"/>
    <w:tmpl w:val="A824E60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6E71FD"/>
    <w:multiLevelType w:val="multilevel"/>
    <w:tmpl w:val="8D5C7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FC109B"/>
    <w:multiLevelType w:val="hybridMultilevel"/>
    <w:tmpl w:val="8F9616B2"/>
    <w:lvl w:ilvl="0" w:tplc="5DF890D4">
      <w:start w:val="1"/>
      <w:numFmt w:val="decimal"/>
      <w:lvlText w:val="%1."/>
      <w:lvlJc w:val="left"/>
      <w:pPr>
        <w:ind w:left="720" w:hanging="36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7560B9"/>
    <w:multiLevelType w:val="multilevel"/>
    <w:tmpl w:val="BFCA1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A2672C"/>
    <w:multiLevelType w:val="multilevel"/>
    <w:tmpl w:val="7C52D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C32F86"/>
    <w:multiLevelType w:val="multilevel"/>
    <w:tmpl w:val="DA8C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3161DD"/>
    <w:multiLevelType w:val="multilevel"/>
    <w:tmpl w:val="61820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542F6C"/>
    <w:multiLevelType w:val="multilevel"/>
    <w:tmpl w:val="FB800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8C60B6"/>
    <w:multiLevelType w:val="multilevel"/>
    <w:tmpl w:val="C65EB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E4F4764"/>
    <w:multiLevelType w:val="multilevel"/>
    <w:tmpl w:val="37C60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2C2CAE"/>
    <w:multiLevelType w:val="multilevel"/>
    <w:tmpl w:val="B2029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201050E"/>
    <w:multiLevelType w:val="hybridMultilevel"/>
    <w:tmpl w:val="95C89160"/>
    <w:lvl w:ilvl="0" w:tplc="5DF890D4">
      <w:start w:val="1"/>
      <w:numFmt w:val="decimal"/>
      <w:lvlText w:val="%1."/>
      <w:lvlJc w:val="left"/>
      <w:pPr>
        <w:ind w:left="1080" w:hanging="72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1035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5291D10"/>
    <w:multiLevelType w:val="multilevel"/>
    <w:tmpl w:val="56AC7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5D5740C"/>
    <w:multiLevelType w:val="hybridMultilevel"/>
    <w:tmpl w:val="72BE4C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DDC5ECE"/>
    <w:multiLevelType w:val="multilevel"/>
    <w:tmpl w:val="B498B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EA7DF3"/>
    <w:multiLevelType w:val="hybridMultilevel"/>
    <w:tmpl w:val="591C0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4C541C"/>
    <w:multiLevelType w:val="hybridMultilevel"/>
    <w:tmpl w:val="1D7C8C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80385D"/>
    <w:multiLevelType w:val="multilevel"/>
    <w:tmpl w:val="FA52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D24E51"/>
    <w:multiLevelType w:val="multilevel"/>
    <w:tmpl w:val="A32C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AC26D0"/>
    <w:multiLevelType w:val="multilevel"/>
    <w:tmpl w:val="8820A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05699E"/>
    <w:multiLevelType w:val="multilevel"/>
    <w:tmpl w:val="1F5E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CEF2A49"/>
    <w:multiLevelType w:val="multilevel"/>
    <w:tmpl w:val="E55A6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F7043E3"/>
    <w:multiLevelType w:val="hybridMultilevel"/>
    <w:tmpl w:val="581EF7A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9"/>
  </w:num>
  <w:num w:numId="3">
    <w:abstractNumId w:val="2"/>
  </w:num>
  <w:num w:numId="4">
    <w:abstractNumId w:val="40"/>
  </w:num>
  <w:num w:numId="5">
    <w:abstractNumId w:val="31"/>
  </w:num>
  <w:num w:numId="6">
    <w:abstractNumId w:val="36"/>
  </w:num>
  <w:num w:numId="7">
    <w:abstractNumId w:val="7"/>
  </w:num>
  <w:num w:numId="8">
    <w:abstractNumId w:val="24"/>
  </w:num>
  <w:num w:numId="9">
    <w:abstractNumId w:val="21"/>
  </w:num>
  <w:num w:numId="10">
    <w:abstractNumId w:val="32"/>
  </w:num>
  <w:num w:numId="11">
    <w:abstractNumId w:val="8"/>
  </w:num>
  <w:num w:numId="12">
    <w:abstractNumId w:val="25"/>
  </w:num>
  <w:num w:numId="13">
    <w:abstractNumId w:val="37"/>
  </w:num>
  <w:num w:numId="14">
    <w:abstractNumId w:val="13"/>
  </w:num>
  <w:num w:numId="15">
    <w:abstractNumId w:val="17"/>
  </w:num>
  <w:num w:numId="16">
    <w:abstractNumId w:val="20"/>
  </w:num>
  <w:num w:numId="17">
    <w:abstractNumId w:val="11"/>
  </w:num>
  <w:num w:numId="18">
    <w:abstractNumId w:val="10"/>
  </w:num>
  <w:num w:numId="19">
    <w:abstractNumId w:val="35"/>
  </w:num>
  <w:num w:numId="20">
    <w:abstractNumId w:val="33"/>
  </w:num>
  <w:num w:numId="21">
    <w:abstractNumId w:val="4"/>
  </w:num>
  <w:num w:numId="22">
    <w:abstractNumId w:val="34"/>
  </w:num>
  <w:num w:numId="23">
    <w:abstractNumId w:val="39"/>
  </w:num>
  <w:num w:numId="24">
    <w:abstractNumId w:val="23"/>
  </w:num>
  <w:num w:numId="25">
    <w:abstractNumId w:val="38"/>
  </w:num>
  <w:num w:numId="26">
    <w:abstractNumId w:val="18"/>
  </w:num>
  <w:num w:numId="27">
    <w:abstractNumId w:val="22"/>
  </w:num>
  <w:num w:numId="28">
    <w:abstractNumId w:val="3"/>
  </w:num>
  <w:num w:numId="29">
    <w:abstractNumId w:val="30"/>
  </w:num>
  <w:num w:numId="30">
    <w:abstractNumId w:val="5"/>
  </w:num>
  <w:num w:numId="31">
    <w:abstractNumId w:val="26"/>
  </w:num>
  <w:num w:numId="32">
    <w:abstractNumId w:val="1"/>
  </w:num>
  <w:num w:numId="33">
    <w:abstractNumId w:val="27"/>
  </w:num>
  <w:num w:numId="34">
    <w:abstractNumId w:val="15"/>
  </w:num>
  <w:num w:numId="35">
    <w:abstractNumId w:val="28"/>
  </w:num>
  <w:num w:numId="36">
    <w:abstractNumId w:val="6"/>
  </w:num>
  <w:num w:numId="37">
    <w:abstractNumId w:val="19"/>
  </w:num>
  <w:num w:numId="38">
    <w:abstractNumId w:val="9"/>
  </w:num>
  <w:num w:numId="39">
    <w:abstractNumId w:val="14"/>
  </w:num>
  <w:num w:numId="40">
    <w:abstractNumId w:val="16"/>
  </w:num>
  <w:num w:numId="4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embedTrueTypeFonts/>
  <w:proofState w:spelling="clean" w:grammar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7F4E"/>
    <w:rsid w:val="003C107B"/>
    <w:rsid w:val="003C1B15"/>
    <w:rsid w:val="003C594E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F9C"/>
    <w:rsid w:val="008E53F4"/>
    <w:rsid w:val="008F099B"/>
    <w:rsid w:val="009338DD"/>
    <w:rsid w:val="00933D29"/>
    <w:rsid w:val="00945B5B"/>
    <w:rsid w:val="0095419D"/>
    <w:rsid w:val="009A04C7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B0902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github.com/2306vlados/edu-ai-challenge-2025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github.com/Odradex/edu-ai-challenge-2025/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MikitaRamanovich/edu-ai-challenge-2025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Props1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0</TotalTime>
  <Pages>1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779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2</cp:revision>
  <cp:lastPrinted>2022-01-28T20:43:00Z</cp:lastPrinted>
  <dcterms:created xsi:type="dcterms:W3CDTF">2025-08-13T08:06:00Z</dcterms:created>
  <dcterms:modified xsi:type="dcterms:W3CDTF">2025-08-13T08:06:00Z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