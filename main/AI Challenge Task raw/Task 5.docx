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26474CC4" w14:textId="77777777" w:rsidR="00D075DA" w:rsidRPr="00D075DA" w:rsidRDefault="00D075DA" w:rsidP="00D075DA">
      <w:pPr>
        <w:rPr>
          <w:b/>
          <w:bCs/>
        </w:rPr>
      </w:pPr>
      <w:r w:rsidRPr="00D075D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9E9"/>
          </mc:Choice>
          <mc:Fallback>
            <w:t>🧩</w:t>
          </mc:Fallback>
        </mc:AlternateContent>
      </w:r>
      <w:r w:rsidRPr="00D075DA">
        <w:rPr>
          <w:b/>
          <w:bCs/>
        </w:rPr>
        <w:t xml:space="preserve"> Task 5: Few-Shot Prompting for Structured Feedback Analysis</w:t>
      </w:r>
    </w:p>
    <w:p w14:paraId="1858B26E" w14:textId="77777777" w:rsidR="00D075DA" w:rsidRPr="00D075DA" w:rsidRDefault="00D075DA" w:rsidP="00D075DA">
      <w:r w:rsidRPr="00D075DA">
        <w:pict w14:anchorId="1D9C2E70">
          <v:rect id="_x0000_i1025" style="width:0;height:1.5pt" o:hralign="center" o:hrstd="t" o:hrnoshade="t" o:hr="t" fillcolor="black" stroked="f"/>
        </w:pict>
      </w:r>
      <w:r w:rsidRPr="00D075DA">
        <w:t>In this task, we will practice the </w:t>
      </w:r>
      <w:r w:rsidRPr="00D075DA">
        <w:rPr>
          <w:b/>
          <w:bCs/>
        </w:rPr>
        <w:t>few-shot prompting</w:t>
      </w:r>
      <w:r w:rsidRPr="00D075DA">
        <w:t> technique and also revisit techniques from previous tasks, such as </w:t>
      </w:r>
      <w:r w:rsidRPr="00D075DA">
        <w:rPr>
          <w:b/>
          <w:bCs/>
        </w:rPr>
        <w:t>Chain-of-Thought (</w:t>
      </w:r>
      <w:proofErr w:type="spellStart"/>
      <w:r w:rsidRPr="00D075DA">
        <w:rPr>
          <w:b/>
          <w:bCs/>
        </w:rPr>
        <w:t>CoT</w:t>
      </w:r>
      <w:proofErr w:type="spellEnd"/>
      <w:r w:rsidRPr="00D075DA">
        <w:rPr>
          <w:b/>
          <w:bCs/>
        </w:rPr>
        <w:t>) reasoning</w:t>
      </w:r>
      <w:r w:rsidRPr="00D075DA">
        <w:t> and </w:t>
      </w:r>
      <w:r w:rsidRPr="00D075DA">
        <w:rPr>
          <w:b/>
          <w:bCs/>
        </w:rPr>
        <w:t>output formatting</w:t>
      </w:r>
      <w:r w:rsidRPr="00D075DA">
        <w:t>.</w:t>
      </w:r>
    </w:p>
    <w:p w14:paraId="1DC1D46B" w14:textId="77777777" w:rsidR="00D075DA" w:rsidRPr="00D075DA" w:rsidRDefault="00D075DA" w:rsidP="00D075DA">
      <w:r w:rsidRPr="00D075DA">
        <w:pict w14:anchorId="0BAE4E1D">
          <v:rect id="_x0000_i1026" style="width:0;height:1.5pt" o:hralign="center" o:hrstd="t" o:hrnoshade="t" o:hr="t" fillcolor="black" stroked="f"/>
        </w:pict>
      </w:r>
    </w:p>
    <w:p w14:paraId="2FFED807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📚</w:t>
      </w:r>
      <w:r w:rsidRPr="00D075DA">
        <w:rPr>
          <w:b/>
          <w:bCs/>
        </w:rPr>
        <w:t xml:space="preserve"> Theory</w:t>
      </w:r>
    </w:p>
    <w:p w14:paraId="5EB23F23" w14:textId="77777777" w:rsidR="00D075DA" w:rsidRPr="00D075DA" w:rsidRDefault="00D075DA" w:rsidP="00D075DA">
      <w:pPr>
        <w:rPr>
          <w:b/>
          <w:bCs/>
        </w:rPr>
      </w:pPr>
      <w:r w:rsidRPr="00D075DA">
        <w:rPr>
          <w:b/>
          <w:bCs/>
        </w:rPr>
        <w:t>AI Techniques:</w:t>
      </w:r>
    </w:p>
    <w:p w14:paraId="772CFD33" w14:textId="77777777" w:rsidR="00D075DA" w:rsidRPr="00D075DA" w:rsidRDefault="00D075DA" w:rsidP="000D14EE">
      <w:pPr>
        <w:numPr>
          <w:ilvl w:val="0"/>
          <w:numId w:val="1"/>
        </w:numPr>
      </w:pPr>
      <w:r w:rsidRPr="00D075DA">
        <w:t>Information Extraction</w:t>
      </w:r>
    </w:p>
    <w:p w14:paraId="13FA856A" w14:textId="77777777" w:rsidR="00D075DA" w:rsidRPr="00D075DA" w:rsidRDefault="00D075DA" w:rsidP="000D14EE">
      <w:pPr>
        <w:numPr>
          <w:ilvl w:val="0"/>
          <w:numId w:val="1"/>
        </w:numPr>
      </w:pPr>
      <w:r w:rsidRPr="00D075DA">
        <w:t>Classification</w:t>
      </w:r>
    </w:p>
    <w:p w14:paraId="0CDCFEF7" w14:textId="77777777" w:rsidR="00D075DA" w:rsidRPr="00D075DA" w:rsidRDefault="00D075DA" w:rsidP="000D14EE">
      <w:pPr>
        <w:numPr>
          <w:ilvl w:val="0"/>
          <w:numId w:val="1"/>
        </w:numPr>
      </w:pPr>
      <w:r w:rsidRPr="00D075DA">
        <w:t>Few-Shot Prompting</w:t>
      </w:r>
    </w:p>
    <w:p w14:paraId="152DF9D6" w14:textId="77777777" w:rsidR="00D075DA" w:rsidRPr="00D075DA" w:rsidRDefault="00D075DA" w:rsidP="000D14EE">
      <w:pPr>
        <w:numPr>
          <w:ilvl w:val="0"/>
          <w:numId w:val="1"/>
        </w:numPr>
      </w:pPr>
      <w:r w:rsidRPr="00D075DA">
        <w:t>Chain-of-Thought Reasoning</w:t>
      </w:r>
    </w:p>
    <w:p w14:paraId="1FD651BF" w14:textId="77777777" w:rsidR="00D075DA" w:rsidRPr="00D075DA" w:rsidRDefault="00D075DA" w:rsidP="000D14EE">
      <w:pPr>
        <w:numPr>
          <w:ilvl w:val="0"/>
          <w:numId w:val="1"/>
        </w:numPr>
      </w:pPr>
      <w:r w:rsidRPr="00D075DA">
        <w:t>Structured Output Generation</w:t>
      </w:r>
    </w:p>
    <w:p w14:paraId="7C0ADF67" w14:textId="77777777" w:rsidR="00D075DA" w:rsidRPr="00D075DA" w:rsidRDefault="00D075DA" w:rsidP="00D075DA">
      <w:r w:rsidRPr="00D075DA">
        <w:pict w14:anchorId="38F776B1">
          <v:rect id="_x0000_i1027" style="width:0;height:1.5pt" o:hralign="center" o:hrstd="t" o:hrnoshade="t" o:hr="t" fillcolor="black" stroked="f"/>
        </w:pict>
      </w:r>
    </w:p>
    <w:p w14:paraId="48297C83" w14:textId="77777777" w:rsidR="00D075DA" w:rsidRPr="00D075DA" w:rsidRDefault="00D075DA" w:rsidP="00D075DA">
      <w:r w:rsidRPr="00D075DA">
        <w:rPr>
          <w:b/>
          <w:bCs/>
        </w:rPr>
        <w:t>Few-shot learning</w:t>
      </w:r>
      <w:r w:rsidRPr="00D075DA">
        <w:t> is an approach in machine learning where a model is trained (or prompted) to perform a new task using only a </w:t>
      </w:r>
      <w:r w:rsidRPr="00D075DA">
        <w:rPr>
          <w:b/>
          <w:bCs/>
        </w:rPr>
        <w:t>small number of examples</w:t>
      </w:r>
      <w:r w:rsidRPr="00D075DA">
        <w:t>.</w:t>
      </w:r>
    </w:p>
    <w:p w14:paraId="7A9A7E6F" w14:textId="77777777" w:rsidR="00D075DA" w:rsidRPr="00D075DA" w:rsidRDefault="00D075DA" w:rsidP="00D075DA">
      <w:r w:rsidRPr="00D075DA">
        <w:t>Instead of requiring thousands of labeled data points, </w:t>
      </w:r>
      <w:r w:rsidRPr="00D075DA">
        <w:rPr>
          <w:b/>
          <w:bCs/>
        </w:rPr>
        <w:t>few-shot learning</w:t>
      </w:r>
      <w:r w:rsidRPr="00D075DA">
        <w:t> allows generalization from just a few instances—sometimes as few as </w:t>
      </w:r>
      <w:r w:rsidRPr="00D075DA">
        <w:rPr>
          <w:b/>
          <w:bCs/>
        </w:rPr>
        <w:t>one or two</w:t>
      </w:r>
      <w:r w:rsidRPr="00D075DA">
        <w:t>.</w:t>
      </w:r>
    </w:p>
    <w:p w14:paraId="13F16828" w14:textId="77777777" w:rsidR="00D075DA" w:rsidRPr="00D075DA" w:rsidRDefault="00D075DA" w:rsidP="00D075DA">
      <w:r w:rsidRPr="00D075DA">
        <w:pict w14:anchorId="08913B12">
          <v:rect id="_x0000_i1028" style="width:0;height:1.5pt" o:hralign="center" o:hrstd="t" o:hrnoshade="t" o:hr="t" fillcolor="black" stroked="f"/>
        </w:pict>
      </w:r>
    </w:p>
    <w:p w14:paraId="2F357583" w14:textId="77777777" w:rsidR="00D075DA" w:rsidRPr="00D075DA" w:rsidRDefault="00D075DA" w:rsidP="00D075DA">
      <w:r w:rsidRPr="00D075DA">
        <w:t>In the context of </w:t>
      </w:r>
      <w:r w:rsidRPr="00D075DA">
        <w:rPr>
          <w:b/>
          <w:bCs/>
        </w:rPr>
        <w:t>large language models (LLMs)</w:t>
      </w:r>
      <w:r w:rsidRPr="00D075DA">
        <w:t xml:space="preserve"> like </w:t>
      </w:r>
      <w:proofErr w:type="spellStart"/>
      <w:r w:rsidRPr="00D075DA">
        <w:t>ChatGPT</w:t>
      </w:r>
      <w:proofErr w:type="spellEnd"/>
      <w:r w:rsidRPr="00D075DA">
        <w:t>, few-shot learning typically involves providing </w:t>
      </w:r>
      <w:r w:rsidRPr="00D075DA">
        <w:rPr>
          <w:b/>
          <w:bCs/>
        </w:rPr>
        <w:t>a few examples directly in the prompt</w:t>
      </w:r>
      <w:r w:rsidRPr="00D075DA">
        <w:t>.</w:t>
      </w:r>
      <w:r w:rsidRPr="00D075DA">
        <w:br/>
        <w:t>This helps the model understand the desired </w:t>
      </w:r>
      <w:r w:rsidRPr="00D075DA">
        <w:rPr>
          <w:b/>
          <w:bCs/>
        </w:rPr>
        <w:t>format</w:t>
      </w:r>
      <w:r w:rsidRPr="00D075DA">
        <w:t> or </w:t>
      </w:r>
      <w:r w:rsidRPr="00D075DA">
        <w:rPr>
          <w:b/>
          <w:bCs/>
        </w:rPr>
        <w:t>behavior</w:t>
      </w:r>
      <w:r w:rsidRPr="00D075DA">
        <w:t> for generating the correct response.</w:t>
      </w:r>
    </w:p>
    <w:p w14:paraId="30E9F829" w14:textId="77777777" w:rsidR="00D075DA" w:rsidRPr="00D075DA" w:rsidRDefault="00D075DA" w:rsidP="00D075DA">
      <w:r w:rsidRPr="00D075DA">
        <w:pict w14:anchorId="4693E20D">
          <v:rect id="_x0000_i1029" style="width:0;height:1.5pt" o:hralign="center" o:hrstd="t" o:hrnoshade="t" o:hr="t" fillcolor="black" stroked="f"/>
        </w:pict>
      </w:r>
    </w:p>
    <w:p w14:paraId="1AE20102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lastRenderedPageBreak/>
        <w:t>🛠</w:t>
      </w:r>
      <w:r w:rsidRPr="00D075DA">
        <w:rPr>
          <w:b/>
          <w:bCs/>
        </w:rPr>
        <w:t>️ When is Few-Shot Learning Useful?</w:t>
      </w:r>
    </w:p>
    <w:p w14:paraId="6B4D6179" w14:textId="77777777" w:rsidR="00D075DA" w:rsidRPr="00D075DA" w:rsidRDefault="00D075DA" w:rsidP="000D14EE">
      <w:pPr>
        <w:numPr>
          <w:ilvl w:val="0"/>
          <w:numId w:val="2"/>
        </w:numPr>
      </w:pPr>
      <w:r w:rsidRPr="00D075DA">
        <w:t>You don’t have enough training data</w:t>
      </w:r>
    </w:p>
    <w:p w14:paraId="12A13E32" w14:textId="77777777" w:rsidR="00D075DA" w:rsidRPr="00D075DA" w:rsidRDefault="00D075DA" w:rsidP="000D14EE">
      <w:pPr>
        <w:numPr>
          <w:ilvl w:val="0"/>
          <w:numId w:val="2"/>
        </w:numPr>
      </w:pPr>
      <w:r w:rsidRPr="00D075DA">
        <w:t>You want to </w:t>
      </w:r>
      <w:r w:rsidRPr="00D075DA">
        <w:rPr>
          <w:b/>
          <w:bCs/>
        </w:rPr>
        <w:t>quickly adapt</w:t>
      </w:r>
      <w:r w:rsidRPr="00D075DA">
        <w:t> a general model to a specific task</w:t>
      </w:r>
    </w:p>
    <w:p w14:paraId="4EDBB28B" w14:textId="77777777" w:rsidR="00D075DA" w:rsidRPr="00D075DA" w:rsidRDefault="00D075DA" w:rsidP="000D14EE">
      <w:pPr>
        <w:numPr>
          <w:ilvl w:val="0"/>
          <w:numId w:val="2"/>
        </w:numPr>
      </w:pPr>
      <w:r w:rsidRPr="00D075DA">
        <w:t>You need to </w:t>
      </w:r>
      <w:r w:rsidRPr="00D075DA">
        <w:rPr>
          <w:b/>
          <w:bCs/>
        </w:rPr>
        <w:t>prototype without fine-tuning</w:t>
      </w:r>
      <w:r w:rsidRPr="00D075DA">
        <w:t> a model</w:t>
      </w:r>
    </w:p>
    <w:p w14:paraId="5D5D690B" w14:textId="77777777" w:rsidR="00D075DA" w:rsidRPr="00D075DA" w:rsidRDefault="00D075DA" w:rsidP="00D075DA">
      <w:r w:rsidRPr="00D075DA">
        <w:t>Few-shot learning is ideal for </w:t>
      </w:r>
      <w:r w:rsidRPr="00D075DA">
        <w:rPr>
          <w:b/>
          <w:bCs/>
        </w:rPr>
        <w:t>challenges</w:t>
      </w:r>
      <w:r w:rsidRPr="00D075DA">
        <w:t>, </w:t>
      </w:r>
      <w:r w:rsidRPr="00D075DA">
        <w:rPr>
          <w:b/>
          <w:bCs/>
        </w:rPr>
        <w:t>rapid prototyping</w:t>
      </w:r>
      <w:r w:rsidRPr="00D075DA">
        <w:t>, and </w:t>
      </w:r>
      <w:r w:rsidRPr="00D075DA">
        <w:rPr>
          <w:b/>
          <w:bCs/>
        </w:rPr>
        <w:t>personalized AI interactions</w:t>
      </w:r>
      <w:r w:rsidRPr="00D075DA">
        <w:t>.</w:t>
      </w:r>
    </w:p>
    <w:p w14:paraId="6393B013" w14:textId="77777777" w:rsidR="00D075DA" w:rsidRPr="00D075DA" w:rsidRDefault="00D075DA" w:rsidP="00D075DA">
      <w:r w:rsidRPr="00D075DA">
        <w:pict w14:anchorId="3253F5A0">
          <v:rect id="_x0000_i1030" style="width:0;height:1.5pt" o:hralign="center" o:hrstd="t" o:hrnoshade="t" o:hr="t" fillcolor="black" stroked="f"/>
        </w:pict>
      </w:r>
    </w:p>
    <w:p w14:paraId="33D6A404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💬</w:t>
      </w:r>
      <w:r w:rsidRPr="00D075DA">
        <w:rPr>
          <w:b/>
          <w:bCs/>
        </w:rPr>
        <w:t xml:space="preserve"> Example</w:t>
      </w:r>
    </w:p>
    <w:p w14:paraId="4C5F027F" w14:textId="77777777" w:rsidR="00D075DA" w:rsidRPr="00D075DA" w:rsidRDefault="00D075DA" w:rsidP="00D075DA">
      <w:r w:rsidRPr="00D075DA">
        <w:t>In few-shot learning, the model is shown a few examples to learn the task pattern.</w:t>
      </w:r>
    </w:p>
    <w:p w14:paraId="73EFA231" w14:textId="77777777" w:rsidR="00D075DA" w:rsidRPr="00D075DA" w:rsidRDefault="00D075DA" w:rsidP="00D075DA">
      <w:r w:rsidRPr="00D075DA">
        <w:rPr>
          <w:b/>
          <w:bCs/>
        </w:rPr>
        <w:t>Prompt:</w:t>
      </w:r>
      <w:r w:rsidRPr="00D075DA">
        <w:br/>
        <w:t>Classify the sentiment of the following customer feedback as Positive, Neutral, or Negative:</w:t>
      </w:r>
    </w:p>
    <w:p w14:paraId="4B2E2CC2" w14:textId="77777777" w:rsidR="00D075DA" w:rsidRPr="00D075DA" w:rsidRDefault="00D075DA" w:rsidP="000D14EE">
      <w:pPr>
        <w:numPr>
          <w:ilvl w:val="0"/>
          <w:numId w:val="3"/>
        </w:numPr>
      </w:pPr>
      <w:r w:rsidRPr="00D075DA">
        <w:t>"The app is super intuitive and runs smoothly!" — </w:t>
      </w:r>
      <w:r w:rsidRPr="00D075DA">
        <w:rPr>
          <w:b/>
          <w:bCs/>
        </w:rPr>
        <w:t>Positive</w:t>
      </w:r>
    </w:p>
    <w:p w14:paraId="4577EB2A" w14:textId="77777777" w:rsidR="00D075DA" w:rsidRPr="00D075DA" w:rsidRDefault="00D075DA" w:rsidP="000D14EE">
      <w:pPr>
        <w:numPr>
          <w:ilvl w:val="0"/>
          <w:numId w:val="3"/>
        </w:numPr>
      </w:pPr>
      <w:r w:rsidRPr="00D075DA">
        <w:t>"It’s okay, but sometimes it lags." — </w:t>
      </w:r>
      <w:r w:rsidRPr="00D075DA">
        <w:rPr>
          <w:b/>
          <w:bCs/>
        </w:rPr>
        <w:t>Neutral</w:t>
      </w:r>
    </w:p>
    <w:p w14:paraId="2485782F" w14:textId="77777777" w:rsidR="00D075DA" w:rsidRPr="00D075DA" w:rsidRDefault="00D075DA" w:rsidP="000D14EE">
      <w:pPr>
        <w:numPr>
          <w:ilvl w:val="0"/>
          <w:numId w:val="3"/>
        </w:numPr>
      </w:pPr>
      <w:r w:rsidRPr="00D075DA">
        <w:t>"I hate the latest update. Everything is broken!" — </w:t>
      </w:r>
      <w:r w:rsidRPr="00D075DA">
        <w:rPr>
          <w:b/>
          <w:bCs/>
        </w:rPr>
        <w:t>Negative</w:t>
      </w:r>
    </w:p>
    <w:p w14:paraId="2F607951" w14:textId="77777777" w:rsidR="00D075DA" w:rsidRPr="00D075DA" w:rsidRDefault="00D075DA" w:rsidP="000D14EE">
      <w:pPr>
        <w:numPr>
          <w:ilvl w:val="0"/>
          <w:numId w:val="3"/>
        </w:numPr>
      </w:pPr>
      <w:r w:rsidRPr="00D075DA">
        <w:t>"I like the new design." —</w:t>
      </w:r>
    </w:p>
    <w:p w14:paraId="231AF4E4" w14:textId="77777777" w:rsidR="00D075DA" w:rsidRPr="00D075DA" w:rsidRDefault="00D075DA" w:rsidP="00D075DA">
      <w:r w:rsidRPr="00D075DA">
        <w:rPr>
          <w:b/>
          <w:bCs/>
        </w:rPr>
        <w:t>Expected Model Output:</w:t>
      </w:r>
      <w:r w:rsidRPr="00D075DA">
        <w:br/>
      </w:r>
      <w:r w:rsidRPr="00D075DA">
        <w:rPr>
          <w:b/>
          <w:bCs/>
        </w:rPr>
        <w:t>Positive</w:t>
      </w:r>
    </w:p>
    <w:p w14:paraId="5C3187D9" w14:textId="77777777" w:rsidR="00D075DA" w:rsidRPr="00D075DA" w:rsidRDefault="00D075DA" w:rsidP="00D075DA">
      <w:r w:rsidRPr="00D075DA">
        <w:pict w14:anchorId="5A02B9FD">
          <v:rect id="_x0000_i1031" style="width:0;height:1.5pt" o:hralign="center" o:hrstd="t" o:hrnoshade="t" o:hr="t" fillcolor="black" stroked="f"/>
        </w:pict>
      </w:r>
    </w:p>
    <w:p w14:paraId="7335726F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🛠</w:t>
      </w:r>
      <w:r w:rsidRPr="00D075DA">
        <w:rPr>
          <w:b/>
          <w:bCs/>
        </w:rPr>
        <w:t>️ Task</w:t>
      </w:r>
    </w:p>
    <w:p w14:paraId="64740E06" w14:textId="77777777" w:rsidR="00D075DA" w:rsidRPr="00D075DA" w:rsidRDefault="00D075DA" w:rsidP="00D075DA">
      <w:r w:rsidRPr="00D075DA">
        <w:t>The goal of this task is to practice </w:t>
      </w:r>
      <w:r w:rsidRPr="00D075DA">
        <w:rPr>
          <w:b/>
          <w:bCs/>
        </w:rPr>
        <w:t>advanced prompt engineering</w:t>
      </w:r>
      <w:r w:rsidRPr="00D075DA">
        <w:t> for </w:t>
      </w:r>
      <w:r w:rsidRPr="00D075DA">
        <w:rPr>
          <w:b/>
          <w:bCs/>
        </w:rPr>
        <w:t>classifying unstructured user feedback</w:t>
      </w:r>
      <w:r w:rsidRPr="00D075DA">
        <w:t> and extracting </w:t>
      </w:r>
      <w:r w:rsidRPr="00D075DA">
        <w:rPr>
          <w:b/>
          <w:bCs/>
        </w:rPr>
        <w:t>detailed insights</w:t>
      </w:r>
      <w:r w:rsidRPr="00D075DA">
        <w:t>.</w:t>
      </w:r>
    </w:p>
    <w:p w14:paraId="534AE634" w14:textId="77777777" w:rsidR="00D075DA" w:rsidRPr="00D075DA" w:rsidRDefault="00D075DA" w:rsidP="00D075DA">
      <w:r w:rsidRPr="00D075DA">
        <w:pict w14:anchorId="35A607F6">
          <v:rect id="_x0000_i1032" style="width:0;height:1.5pt" o:hralign="center" o:hrstd="t" o:hrnoshade="t" o:hr="t" fillcolor="black" stroked="f"/>
        </w:pict>
      </w:r>
    </w:p>
    <w:p w14:paraId="7B6E338D" w14:textId="77777777" w:rsidR="00D075DA" w:rsidRPr="00D075DA" w:rsidRDefault="00D075DA" w:rsidP="00D075DA">
      <w:r w:rsidRPr="00D075DA">
        <w:t>Many services lack an effective </w:t>
      </w:r>
      <w:r w:rsidRPr="00D075DA">
        <w:rPr>
          <w:b/>
          <w:bCs/>
        </w:rPr>
        <w:t>feedback loop system</w:t>
      </w:r>
      <w:r w:rsidRPr="00D075DA">
        <w:t> — systems that allow teams to improve their product using insights from </w:t>
      </w:r>
      <w:r w:rsidRPr="00D075DA">
        <w:rPr>
          <w:b/>
          <w:bCs/>
        </w:rPr>
        <w:t xml:space="preserve">millions of posts and </w:t>
      </w:r>
      <w:r w:rsidRPr="00D075DA">
        <w:rPr>
          <w:b/>
          <w:bCs/>
        </w:rPr>
        <w:lastRenderedPageBreak/>
        <w:t>comments</w:t>
      </w:r>
      <w:r w:rsidRPr="00D075DA">
        <w:t>.</w:t>
      </w:r>
      <w:r w:rsidRPr="00D075DA">
        <w:br/>
        <w:t>A key challenge is building a reliable </w:t>
      </w:r>
      <w:r w:rsidRPr="00D075DA">
        <w:rPr>
          <w:b/>
          <w:bCs/>
        </w:rPr>
        <w:t>feedback sorting mechanism</w:t>
      </w:r>
      <w:r w:rsidRPr="00D075DA">
        <w:t>.</w:t>
      </w:r>
    </w:p>
    <w:p w14:paraId="4DBCA02F" w14:textId="77777777" w:rsidR="00D075DA" w:rsidRPr="00D075DA" w:rsidRDefault="00D075DA" w:rsidP="00D075DA">
      <w:r w:rsidRPr="00D075DA">
        <w:pict w14:anchorId="3D8C352B">
          <v:rect id="_x0000_i1033" style="width:0;height:1.5pt" o:hralign="center" o:hrstd="t" o:hrnoshade="t" o:hr="t" fillcolor="black" stroked="f"/>
        </w:pict>
      </w:r>
    </w:p>
    <w:p w14:paraId="5859FD92" w14:textId="77777777" w:rsidR="00D075DA" w:rsidRPr="00D075DA" w:rsidRDefault="00D075DA" w:rsidP="00D075DA">
      <w:r w:rsidRPr="00D075DA">
        <w:rPr>
          <w:rFonts w:ascii="Segoe UI Emoji" w:hAnsi="Segoe UI Emoji" w:cs="Segoe UI Emoji"/>
        </w:rPr>
        <w:t>🎯</w:t>
      </w:r>
      <w:r w:rsidRPr="00D075DA">
        <w:t> </w:t>
      </w:r>
      <w:r w:rsidRPr="00D075DA">
        <w:rPr>
          <w:b/>
          <w:bCs/>
        </w:rPr>
        <w:t>Your Task: </w:t>
      </w:r>
      <w:r w:rsidRPr="00D075DA">
        <w:t>Design a prompt that enables AI to analyze </w:t>
      </w:r>
      <w:r w:rsidRPr="00D075DA">
        <w:rPr>
          <w:b/>
          <w:bCs/>
        </w:rPr>
        <w:t>product feedback comments</w:t>
      </w:r>
      <w:r w:rsidRPr="00D075DA">
        <w:t> and extract </w:t>
      </w:r>
      <w:r w:rsidRPr="00D075DA">
        <w:rPr>
          <w:b/>
          <w:bCs/>
        </w:rPr>
        <w:t>key insights</w:t>
      </w:r>
      <w:r w:rsidRPr="00D075DA">
        <w:t> in a </w:t>
      </w:r>
      <w:r w:rsidRPr="00D075DA">
        <w:rPr>
          <w:b/>
          <w:bCs/>
        </w:rPr>
        <w:t>structured JSON format</w:t>
      </w:r>
      <w:r w:rsidRPr="00D075DA">
        <w:t> that can be integrated with product team workflows.</w:t>
      </w:r>
    </w:p>
    <w:p w14:paraId="0F61A35B" w14:textId="77777777" w:rsidR="00D075DA" w:rsidRPr="00D075DA" w:rsidRDefault="00D075DA" w:rsidP="00D075DA">
      <w:r w:rsidRPr="00D075DA">
        <w:pict w14:anchorId="46E0936E">
          <v:rect id="_x0000_i1034" style="width:0;height:1.5pt" o:hralign="center" o:hrstd="t" o:hrnoshade="t" o:hr="t" fillcolor="black" stroked="f"/>
        </w:pict>
      </w:r>
    </w:p>
    <w:p w14:paraId="2FC4A151" w14:textId="77777777" w:rsidR="00D075DA" w:rsidRPr="00D075DA" w:rsidRDefault="00D075DA" w:rsidP="00D075DA">
      <w:r w:rsidRPr="00D075DA">
        <w:rPr>
          <w:rFonts w:ascii="Segoe UI Emoji" w:hAnsi="Segoe UI Emoji" w:cs="Segoe UI Emoji"/>
        </w:rPr>
        <w:t>📄</w:t>
      </w:r>
      <w:r w:rsidRPr="00D075DA">
        <w:t> </w:t>
      </w:r>
      <w:r w:rsidRPr="00D075DA">
        <w:rPr>
          <w:b/>
          <w:bCs/>
        </w:rPr>
        <w:t>Given Feedbacks</w:t>
      </w:r>
      <w:r w:rsidRPr="00D075DA">
        <w:t> (from Reddit):</w:t>
      </w:r>
    </w:p>
    <w:p w14:paraId="256D704D" w14:textId="77777777" w:rsidR="00D075DA" w:rsidRPr="00D075DA" w:rsidRDefault="00D075DA" w:rsidP="00D075DA">
      <w:r w:rsidRPr="00D075DA">
        <w:rPr>
          <w:b/>
          <w:bCs/>
        </w:rPr>
        <w:t>Sample 1:</w:t>
      </w:r>
      <w:r w:rsidRPr="00D075DA">
        <w:br/>
      </w:r>
      <w:r w:rsidRPr="00D075DA">
        <w:rPr>
          <w:i/>
          <w:iCs/>
        </w:rPr>
        <w:t xml:space="preserve">"Sensor just stops tracking for like a half second </w:t>
      </w:r>
      <w:proofErr w:type="spellStart"/>
      <w:r w:rsidRPr="00D075DA">
        <w:rPr>
          <w:i/>
          <w:iCs/>
        </w:rPr>
        <w:t>kinda</w:t>
      </w:r>
      <w:proofErr w:type="spellEnd"/>
      <w:r w:rsidRPr="00D075DA">
        <w:rPr>
          <w:i/>
          <w:iCs/>
        </w:rPr>
        <w:t xml:space="preserve"> often even at 8000hz. I've also tried it plugged in and still the same problem. First one I got I had to return also because the dongle just </w:t>
      </w:r>
      <w:proofErr w:type="spellStart"/>
      <w:r w:rsidRPr="00D075DA">
        <w:rPr>
          <w:i/>
          <w:iCs/>
        </w:rPr>
        <w:t>didnt</w:t>
      </w:r>
      <w:proofErr w:type="spellEnd"/>
      <w:r w:rsidRPr="00D075DA">
        <w:rPr>
          <w:i/>
          <w:iCs/>
        </w:rPr>
        <w:t xml:space="preserve"> work, $150 mouse btw"</w:t>
      </w:r>
    </w:p>
    <w:p w14:paraId="727A0593" w14:textId="77777777" w:rsidR="00D075DA" w:rsidRPr="00D075DA" w:rsidRDefault="00D075DA" w:rsidP="00D075DA">
      <w:r w:rsidRPr="00D075DA">
        <w:rPr>
          <w:b/>
          <w:bCs/>
        </w:rPr>
        <w:t>Sample 2:</w:t>
      </w:r>
      <w:r w:rsidRPr="00D075DA">
        <w:br/>
      </w:r>
      <w:r w:rsidRPr="00D075DA">
        <w:rPr>
          <w:i/>
          <w:iCs/>
        </w:rPr>
        <w:t xml:space="preserve">"Is it worth it? It is a product with no flaws in my opinion, if you love it go for it, but </w:t>
      </w:r>
      <w:proofErr w:type="spellStart"/>
      <w:r w:rsidRPr="00D075DA">
        <w:rPr>
          <w:i/>
          <w:iCs/>
        </w:rPr>
        <w:t>its</w:t>
      </w:r>
      <w:proofErr w:type="spellEnd"/>
      <w:r w:rsidRPr="00D075DA">
        <w:rPr>
          <w:i/>
          <w:iCs/>
        </w:rPr>
        <w:t xml:space="preserve"> not worth the price since you'll be able to perform the same with a cheaper product with half the specs."</w:t>
      </w:r>
    </w:p>
    <w:p w14:paraId="4E34BCCE" w14:textId="77777777" w:rsidR="00D075DA" w:rsidRPr="00D075DA" w:rsidRDefault="00D075DA" w:rsidP="00D075DA">
      <w:r w:rsidRPr="00D075DA">
        <w:pict w14:anchorId="3084B083">
          <v:rect id="_x0000_i1035" style="width:0;height:1.5pt" o:hralign="center" o:hrstd="t" o:hrnoshade="t" o:hr="t" fillcolor="black" stroked="f"/>
        </w:pict>
      </w:r>
    </w:p>
    <w:p w14:paraId="583C13F6" w14:textId="77777777" w:rsidR="00D075DA" w:rsidRPr="00D075DA" w:rsidRDefault="00D075DA" w:rsidP="00D075DA">
      <w:r w:rsidRPr="00D075DA">
        <w:rPr>
          <w:rFonts w:ascii="Segoe UI Emoji" w:hAnsi="Segoe UI Emoji" w:cs="Segoe UI Emoji"/>
        </w:rPr>
        <w:t>🔧</w:t>
      </w:r>
      <w:r w:rsidRPr="00D075DA">
        <w:t> </w:t>
      </w:r>
      <w:r w:rsidRPr="00D075DA">
        <w:rPr>
          <w:b/>
          <w:bCs/>
        </w:rPr>
        <w:t>Your prompt must include the following techniques and structure:</w:t>
      </w:r>
      <w:r w:rsidRPr="00D075DA">
        <w:br/>
        <w:t> </w:t>
      </w:r>
    </w:p>
    <w:p w14:paraId="13D69824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🧪</w:t>
      </w:r>
      <w:r w:rsidRPr="00D075DA">
        <w:rPr>
          <w:b/>
          <w:bCs/>
        </w:rPr>
        <w:t xml:space="preserve"> Few-Shot Prompting</w:t>
      </w:r>
    </w:p>
    <w:p w14:paraId="2A975367" w14:textId="77777777" w:rsidR="00D075DA" w:rsidRPr="00D075DA" w:rsidRDefault="00D075DA" w:rsidP="00D075DA">
      <w:r w:rsidRPr="00D075DA">
        <w:t>Use the </w:t>
      </w:r>
      <w:r w:rsidRPr="00D075DA">
        <w:rPr>
          <w:b/>
          <w:bCs/>
        </w:rPr>
        <w:t>3 provided examples</w:t>
      </w:r>
      <w:r w:rsidRPr="00D075DA">
        <w:t> to demonstrate the </w:t>
      </w:r>
      <w:r w:rsidRPr="00D075DA">
        <w:rPr>
          <w:b/>
          <w:bCs/>
        </w:rPr>
        <w:t>expected format and reasoning</w:t>
      </w:r>
      <w:r w:rsidRPr="00D075DA">
        <w:t>.</w:t>
      </w:r>
      <w:r w:rsidRPr="00D075DA">
        <w:br/>
        <w:t> </w:t>
      </w:r>
    </w:p>
    <w:p w14:paraId="0A676459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🧠</w:t>
      </w:r>
      <w:r w:rsidRPr="00D075DA">
        <w:rPr>
          <w:b/>
          <w:bCs/>
        </w:rPr>
        <w:t xml:space="preserve"> Chain-of-Thought Reasoning</w:t>
      </w:r>
    </w:p>
    <w:p w14:paraId="3B815A36" w14:textId="77777777" w:rsidR="00D075DA" w:rsidRPr="00D075DA" w:rsidRDefault="00D075DA" w:rsidP="00D075DA">
      <w:r w:rsidRPr="00D075DA">
        <w:t>Instruct the AI to analyze the feedback </w:t>
      </w:r>
      <w:r w:rsidRPr="00D075DA">
        <w:rPr>
          <w:b/>
          <w:bCs/>
        </w:rPr>
        <w:t>only if it is relevant to the product</w:t>
      </w:r>
      <w:r w:rsidRPr="00D075DA">
        <w:t>.</w:t>
      </w:r>
      <w:r w:rsidRPr="00D075DA">
        <w:br/>
        <w:t>If not, set "</w:t>
      </w:r>
      <w:proofErr w:type="spellStart"/>
      <w:r w:rsidRPr="00D075DA">
        <w:t>isRelevant</w:t>
      </w:r>
      <w:proofErr w:type="spellEnd"/>
      <w:r w:rsidRPr="00D075DA">
        <w:t>": false and skip further analysis.</w:t>
      </w:r>
      <w:r w:rsidRPr="00D075DA">
        <w:br/>
        <w:t> </w:t>
      </w:r>
    </w:p>
    <w:p w14:paraId="6C6EA614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📦</w:t>
      </w:r>
      <w:r w:rsidRPr="00D075DA">
        <w:rPr>
          <w:b/>
          <w:bCs/>
        </w:rPr>
        <w:t xml:space="preserve"> JSON Output Format</w:t>
      </w:r>
    </w:p>
    <w:p w14:paraId="6BE62CA6" w14:textId="77777777" w:rsidR="00D075DA" w:rsidRPr="00D075DA" w:rsidRDefault="00D075DA" w:rsidP="00D075DA">
      <w:r w:rsidRPr="00D075DA">
        <w:lastRenderedPageBreak/>
        <w:t>Ensure the AI’s response uses the following structure:</w:t>
      </w:r>
    </w:p>
    <w:p w14:paraId="784BBEFB" w14:textId="77777777" w:rsidR="00D075DA" w:rsidRPr="00D075DA" w:rsidRDefault="00D075DA" w:rsidP="00D075DA">
      <w:r w:rsidRPr="00D075DA">
        <w:t>{</w:t>
      </w:r>
      <w:r w:rsidRPr="00D075DA">
        <w:br/>
        <w:t> "sentiment": "string (</w:t>
      </w:r>
      <w:proofErr w:type="spellStart"/>
      <w:r w:rsidRPr="00D075DA">
        <w:t>Positive|Negative|Neutral|Mixed</w:t>
      </w:r>
      <w:proofErr w:type="spellEnd"/>
      <w:r w:rsidRPr="00D075DA">
        <w:t>)",</w:t>
      </w:r>
      <w:r w:rsidRPr="00D075DA">
        <w:br/>
        <w:t> "</w:t>
      </w:r>
      <w:proofErr w:type="spellStart"/>
      <w:r w:rsidRPr="00D075DA">
        <w:t>isRelevant</w:t>
      </w:r>
      <w:proofErr w:type="spellEnd"/>
      <w:r w:rsidRPr="00D075DA">
        <w:t xml:space="preserve">": </w:t>
      </w:r>
      <w:proofErr w:type="spellStart"/>
      <w:r w:rsidRPr="00D075DA">
        <w:t>boolean</w:t>
      </w:r>
      <w:proofErr w:type="spellEnd"/>
      <w:r w:rsidRPr="00D075DA">
        <w:t>,</w:t>
      </w:r>
      <w:r w:rsidRPr="00D075DA">
        <w:br/>
        <w:t> "</w:t>
      </w:r>
      <w:proofErr w:type="spellStart"/>
      <w:r w:rsidRPr="00D075DA">
        <w:t>mainSubject</w:t>
      </w:r>
      <w:proofErr w:type="spellEnd"/>
      <w:r w:rsidRPr="00D075DA">
        <w:t>": "string or null",</w:t>
      </w:r>
      <w:r w:rsidRPr="00D075DA">
        <w:br/>
        <w:t> "positives": ["array of strings"],</w:t>
      </w:r>
      <w:r w:rsidRPr="00D075DA">
        <w:br/>
        <w:t> "</w:t>
      </w:r>
      <w:proofErr w:type="spellStart"/>
      <w:r w:rsidRPr="00D075DA">
        <w:t>painPoints</w:t>
      </w:r>
      <w:proofErr w:type="spellEnd"/>
      <w:r w:rsidRPr="00D075DA">
        <w:t>": ["array of strings"],</w:t>
      </w:r>
      <w:r w:rsidRPr="00D075DA">
        <w:br/>
        <w:t> "</w:t>
      </w:r>
      <w:proofErr w:type="spellStart"/>
      <w:r w:rsidRPr="00D075DA">
        <w:t>improvementSuggestions</w:t>
      </w:r>
      <w:proofErr w:type="spellEnd"/>
      <w:r w:rsidRPr="00D075DA">
        <w:t>": ["array of strings"],</w:t>
      </w:r>
      <w:r w:rsidRPr="00D075DA">
        <w:br/>
        <w:t> "</w:t>
      </w:r>
      <w:proofErr w:type="spellStart"/>
      <w:r w:rsidRPr="00D075DA">
        <w:t>featuresMentioned</w:t>
      </w:r>
      <w:proofErr w:type="spellEnd"/>
      <w:r w:rsidRPr="00D075DA">
        <w:t>": ["array of strings"],</w:t>
      </w:r>
      <w:r w:rsidRPr="00D075DA">
        <w:br/>
        <w:t> "</w:t>
      </w:r>
      <w:proofErr w:type="spellStart"/>
      <w:r w:rsidRPr="00D075DA">
        <w:t>userExpertise</w:t>
      </w:r>
      <w:proofErr w:type="spellEnd"/>
      <w:r w:rsidRPr="00D075DA">
        <w:t>": "string (</w:t>
      </w:r>
      <w:proofErr w:type="spellStart"/>
      <w:r w:rsidRPr="00D075DA">
        <w:t>Experienced|Novice|Unknown</w:t>
      </w:r>
      <w:proofErr w:type="spellEnd"/>
      <w:r w:rsidRPr="00D075DA">
        <w:t>)"</w:t>
      </w:r>
      <w:r w:rsidRPr="00D075DA">
        <w:br/>
        <w:t>}</w:t>
      </w:r>
      <w:r w:rsidRPr="00D075DA">
        <w:br/>
        <w:t> </w:t>
      </w:r>
    </w:p>
    <w:p w14:paraId="0CEAABEE" w14:textId="77777777" w:rsidR="00D075DA" w:rsidRPr="00D075DA" w:rsidRDefault="00D075DA" w:rsidP="00D075DA">
      <w:r w:rsidRPr="00D075DA">
        <w:pict w14:anchorId="6D746B5A">
          <v:rect id="_x0000_i1036" style="width:0;height:1.5pt" o:hralign="center" o:hrstd="t" o:hrnoshade="t" o:hr="t" fillcolor="black" stroked="f"/>
        </w:pict>
      </w:r>
    </w:p>
    <w:p w14:paraId="21D28FF8" w14:textId="77777777" w:rsidR="00D075DA" w:rsidRPr="00D075DA" w:rsidRDefault="00D075DA" w:rsidP="00D075DA">
      <w:pPr>
        <w:rPr>
          <w:b/>
          <w:bCs/>
        </w:rPr>
      </w:pPr>
      <w:r w:rsidRPr="00D075DA">
        <w:rPr>
          <w:rFonts w:ascii="Segoe UI Emoji" w:hAnsi="Segoe UI Emoji" w:cs="Segoe UI Emoji"/>
          <w:b/>
          <w:bCs/>
        </w:rPr>
        <w:t>📌</w:t>
      </w:r>
      <w:r w:rsidRPr="00D075DA">
        <w:rPr>
          <w:b/>
          <w:bCs/>
        </w:rPr>
        <w:t xml:space="preserve"> Requirements</w:t>
      </w:r>
    </w:p>
    <w:p w14:paraId="25E9F403" w14:textId="77777777" w:rsidR="00D075DA" w:rsidRPr="00D075DA" w:rsidRDefault="00D075DA" w:rsidP="000D14EE">
      <w:pPr>
        <w:numPr>
          <w:ilvl w:val="0"/>
          <w:numId w:val="4"/>
        </w:numPr>
      </w:pPr>
      <w:r w:rsidRPr="00D075DA">
        <w:t>Your prompt must use </w:t>
      </w:r>
      <w:r w:rsidRPr="00D075DA">
        <w:rPr>
          <w:b/>
          <w:bCs/>
        </w:rPr>
        <w:t>Few-Shot Prompting</w:t>
      </w:r>
    </w:p>
    <w:p w14:paraId="1B42E58B" w14:textId="77777777" w:rsidR="00D075DA" w:rsidRPr="00D075DA" w:rsidRDefault="00D075DA" w:rsidP="000D14EE">
      <w:pPr>
        <w:numPr>
          <w:ilvl w:val="0"/>
          <w:numId w:val="4"/>
        </w:numPr>
      </w:pPr>
      <w:r w:rsidRPr="00D075DA">
        <w:t>It must incorporate </w:t>
      </w:r>
      <w:r w:rsidRPr="00D075DA">
        <w:rPr>
          <w:b/>
          <w:bCs/>
        </w:rPr>
        <w:t>Chain-of-Thought (</w:t>
      </w:r>
      <w:proofErr w:type="spellStart"/>
      <w:r w:rsidRPr="00D075DA">
        <w:rPr>
          <w:b/>
          <w:bCs/>
        </w:rPr>
        <w:t>CoT</w:t>
      </w:r>
      <w:proofErr w:type="spellEnd"/>
      <w:r w:rsidRPr="00D075DA">
        <w:rPr>
          <w:b/>
          <w:bCs/>
        </w:rPr>
        <w:t>) reasoning</w:t>
      </w:r>
    </w:p>
    <w:p w14:paraId="706CBFCA" w14:textId="77777777" w:rsidR="00D075DA" w:rsidRPr="00D075DA" w:rsidRDefault="00D075DA" w:rsidP="000D14EE">
      <w:pPr>
        <w:numPr>
          <w:ilvl w:val="0"/>
          <w:numId w:val="4"/>
        </w:numPr>
      </w:pPr>
      <w:r w:rsidRPr="00D075DA">
        <w:t>The AI's output must include:</w:t>
      </w:r>
    </w:p>
    <w:p w14:paraId="17068E5D" w14:textId="77777777" w:rsidR="00D075DA" w:rsidRPr="00D075DA" w:rsidRDefault="00D075DA" w:rsidP="000D14EE">
      <w:pPr>
        <w:numPr>
          <w:ilvl w:val="1"/>
          <w:numId w:val="4"/>
        </w:numPr>
      </w:pPr>
      <w:r w:rsidRPr="00D075DA">
        <w:t>The </w:t>
      </w:r>
      <w:r w:rsidRPr="00D075DA">
        <w:rPr>
          <w:b/>
          <w:bCs/>
        </w:rPr>
        <w:t>specified JSON structure</w:t>
      </w:r>
    </w:p>
    <w:p w14:paraId="71904180" w14:textId="77777777" w:rsidR="00D075DA" w:rsidRPr="00D075DA" w:rsidRDefault="00D075DA" w:rsidP="000D14EE">
      <w:pPr>
        <w:numPr>
          <w:ilvl w:val="1"/>
          <w:numId w:val="4"/>
        </w:numPr>
      </w:pPr>
      <w:r w:rsidRPr="00D075DA">
        <w:rPr>
          <w:b/>
          <w:bCs/>
        </w:rPr>
        <w:t>Sentiment analysis</w:t>
      </w:r>
    </w:p>
    <w:p w14:paraId="462DC2C9" w14:textId="77777777" w:rsidR="00D075DA" w:rsidRPr="00D075DA" w:rsidRDefault="00D075DA" w:rsidP="000D14EE">
      <w:pPr>
        <w:numPr>
          <w:ilvl w:val="1"/>
          <w:numId w:val="4"/>
        </w:numPr>
      </w:pPr>
      <w:proofErr w:type="spellStart"/>
      <w:r w:rsidRPr="00D075DA">
        <w:rPr>
          <w:b/>
          <w:bCs/>
        </w:rPr>
        <w:t>CoT</w:t>
      </w:r>
      <w:proofErr w:type="spellEnd"/>
      <w:r w:rsidRPr="00D075DA">
        <w:rPr>
          <w:b/>
          <w:bCs/>
        </w:rPr>
        <w:t>-based decision-making</w:t>
      </w:r>
      <w:r w:rsidRPr="00D075DA">
        <w:t>, especially for determining "</w:t>
      </w:r>
      <w:proofErr w:type="spellStart"/>
      <w:r w:rsidRPr="00D075DA">
        <w:t>isRelevant</w:t>
      </w:r>
      <w:proofErr w:type="spellEnd"/>
      <w:r w:rsidRPr="00D075DA">
        <w:t>"</w:t>
      </w:r>
    </w:p>
    <w:p w14:paraId="64967973" w14:textId="77777777" w:rsidR="00D075DA" w:rsidRPr="00D075DA" w:rsidRDefault="00D075DA" w:rsidP="00D075DA"/>
    <w:p w14:paraId="748C4D6B" w14:textId="233F7FBC" w:rsidR="00753979" w:rsidRPr="0077466F" w:rsidRDefault="00753979" w:rsidP="0077466F"/>
    <w:sectPr w:rsidR="00753979" w:rsidRPr="0077466F" w:rsidSect="00EB4DCC">
      <w:footerReference w:type="default" r:id="rId11"/>
      <w:headerReference w:type="first" r:id="rId12"/>
      <w:footerReference w:type="first" r:id="rId13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1A4A3D" w14:textId="77777777" w:rsidR="000D14EE" w:rsidRDefault="000D14EE" w:rsidP="0077466F">
      <w:r>
        <w:separator/>
      </w:r>
    </w:p>
  </w:endnote>
  <w:endnote w:type="continuationSeparator" w:id="0">
    <w:p w14:paraId="27FB668D" w14:textId="77777777" w:rsidR="000D14EE" w:rsidRDefault="000D14EE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07D28B3-8B5D-4BF4-9E43-155E0FB2AE22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BCDA97DD-BFA8-4BF2-A209-2C4949E840A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C3F942A8-408C-4F40-B2CB-08375939F5B8}"/>
    <w:embedBold r:id="rId4" w:fontKey="{B9BAC4C0-4D81-4F37-B841-57F71DFA377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F0ED98D4-FF11-4CA2-89DD-C38DF99AC9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F836D" w14:textId="77777777" w:rsidR="000D14EE" w:rsidRDefault="000D14EE" w:rsidP="0077466F">
      <w:r>
        <w:separator/>
      </w:r>
    </w:p>
  </w:footnote>
  <w:footnote w:type="continuationSeparator" w:id="0">
    <w:p w14:paraId="1FB26944" w14:textId="77777777" w:rsidR="000D14EE" w:rsidRDefault="000D14EE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A26D1B"/>
    <w:multiLevelType w:val="multilevel"/>
    <w:tmpl w:val="C7800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723836"/>
    <w:multiLevelType w:val="multilevel"/>
    <w:tmpl w:val="673AA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9C46AC"/>
    <w:multiLevelType w:val="multilevel"/>
    <w:tmpl w:val="D7068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8C46C0"/>
    <w:multiLevelType w:val="multilevel"/>
    <w:tmpl w:val="0854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D14EE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075DA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0</TotalTime>
  <Pages>4</Pages>
  <Words>555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3712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2025-08-13T12:45:00Z</cp:lastPrinted>
  <dcterms:created xsi:type="dcterms:W3CDTF">2025-08-13T13:35:00Z</dcterms:created>
  <dcterms:modified xsi:type="dcterms:W3CDTF">2025-08-13T13:35:00Z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