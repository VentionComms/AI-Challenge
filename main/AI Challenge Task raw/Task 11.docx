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431C627F" w14:textId="77777777" w:rsidR="006A2879" w:rsidRPr="006A2879" w:rsidRDefault="006A2879" w:rsidP="006A2879">
      <w:pPr>
        <w:rPr>
          <w:b/>
          <w:bCs/>
        </w:rPr>
      </w:pPr>
      <w:r w:rsidRPr="006A287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99"/>
          </mc:Choice>
          <mc:Fallback>
            <w:t>🎙</w:t>
          </mc:Fallback>
        </mc:AlternateContent>
      </w:r>
      <w:r w:rsidRPr="006A2879">
        <w:t xml:space="preserve">️ </w:t>
      </w:r>
      <w:r w:rsidRPr="006A2879">
        <w:rPr>
          <w:b/>
          <w:bCs/>
        </w:rPr>
        <w:t>Task 11: Transcribe and Summarize Audio</w:t>
      </w:r>
    </w:p>
    <w:p w14:paraId="32FB821F" w14:textId="77777777" w:rsidR="006A2879" w:rsidRPr="006A2879" w:rsidRDefault="00923728" w:rsidP="006A2879">
      <w:r>
        <w:pict w14:anchorId="6361FC7F">
          <v:rect id="_x0000_i1025" style="width:0;height:1.5pt" o:hralign="center" o:hrstd="t" o:hrnoshade="t" o:hr="t" fillcolor="black" stroked="f"/>
        </w:pict>
      </w:r>
      <w:r w:rsidR="006A2879" w:rsidRPr="006A2879">
        <w:t>In this task we’ll build a lightweight tool that transcribes audio, summarizes the content, and extracts meaningful insights—all powered by </w:t>
      </w:r>
      <w:proofErr w:type="spellStart"/>
      <w:r w:rsidR="006A2879" w:rsidRPr="006A2879">
        <w:rPr>
          <w:b/>
          <w:bCs/>
        </w:rPr>
        <w:t>OpenAI's</w:t>
      </w:r>
      <w:proofErr w:type="spellEnd"/>
      <w:r w:rsidR="006A2879" w:rsidRPr="006A2879">
        <w:rPr>
          <w:b/>
          <w:bCs/>
        </w:rPr>
        <w:t xml:space="preserve"> Whisper and GPT models</w:t>
      </w:r>
      <w:r w:rsidR="006A2879" w:rsidRPr="006A2879">
        <w:t>.</w:t>
      </w:r>
    </w:p>
    <w:p w14:paraId="75BBACE2" w14:textId="77777777" w:rsidR="006A2879" w:rsidRPr="006A2879" w:rsidRDefault="00923728" w:rsidP="006A2879">
      <w:r>
        <w:pict w14:anchorId="41207C70">
          <v:rect id="_x0000_i1026" style="width:0;height:1.5pt" o:hralign="center" o:hrstd="t" o:hrnoshade="t" o:hr="t" fillcolor="black" stroked="f"/>
        </w:pict>
      </w:r>
    </w:p>
    <w:p w14:paraId="3BE46133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📚</w:t>
      </w:r>
      <w:r w:rsidRPr="006A2879">
        <w:rPr>
          <w:b/>
          <w:bCs/>
        </w:rPr>
        <w:t xml:space="preserve"> Theory</w:t>
      </w:r>
    </w:p>
    <w:p w14:paraId="4371A82F" w14:textId="77777777" w:rsidR="006A2879" w:rsidRPr="006A2879" w:rsidRDefault="006A2879" w:rsidP="006A2879">
      <w:r w:rsidRPr="006A2879">
        <w:rPr>
          <w:b/>
          <w:bCs/>
        </w:rPr>
        <w:t>Whisper</w:t>
      </w:r>
      <w:r w:rsidRPr="006A2879">
        <w:t xml:space="preserve"> is an automatic speech recognition (ASR) model developed by </w:t>
      </w:r>
      <w:proofErr w:type="spellStart"/>
      <w:r w:rsidRPr="006A2879">
        <w:t>OpenAI</w:t>
      </w:r>
      <w:proofErr w:type="spellEnd"/>
      <w:r w:rsidRPr="006A2879">
        <w:t>. It’s trained on 680,000 hours of multilingual and multitask supervised data collected from the web—making it highly robust in real-world environments.</w:t>
      </w:r>
    </w:p>
    <w:p w14:paraId="7A4DF7ED" w14:textId="77777777" w:rsidR="006A2879" w:rsidRPr="006A2879" w:rsidRDefault="00923728" w:rsidP="006A2879">
      <w:r>
        <w:pict w14:anchorId="1652A889">
          <v:rect id="_x0000_i1027" style="width:0;height:1.5pt" o:hralign="center" o:hrstd="t" o:hrnoshade="t" o:hr="t" fillcolor="black" stroked="f"/>
        </w:pict>
      </w:r>
    </w:p>
    <w:p w14:paraId="1C2D2BAC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🔑</w:t>
      </w:r>
      <w:r w:rsidRPr="006A2879">
        <w:rPr>
          <w:b/>
          <w:bCs/>
        </w:rPr>
        <w:t xml:space="preserve"> Key Features of Whisper:</w:t>
      </w:r>
    </w:p>
    <w:p w14:paraId="0BF1209B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Multilingual transcription</w:t>
      </w:r>
      <w:r w:rsidRPr="006A2879">
        <w:t>: Can transcribe speech in multiple languages.</w:t>
      </w:r>
    </w:p>
    <w:p w14:paraId="3C7C99D9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Translation</w:t>
      </w:r>
      <w:r w:rsidRPr="006A2879">
        <w:t>: Can translate non-English speech into English.</w:t>
      </w:r>
    </w:p>
    <w:p w14:paraId="1326F4DF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Punctuation and casing</w:t>
      </w:r>
      <w:r w:rsidRPr="006A2879">
        <w:t xml:space="preserve">: Automatically </w:t>
      </w:r>
      <w:proofErr w:type="gramStart"/>
      <w:r w:rsidRPr="006A2879">
        <w:t>adds</w:t>
      </w:r>
      <w:proofErr w:type="gramEnd"/>
      <w:r w:rsidRPr="006A2879">
        <w:t xml:space="preserve"> punctuation and capitalization for readability.</w:t>
      </w:r>
    </w:p>
    <w:p w14:paraId="588CDD16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Robustness</w:t>
      </w:r>
      <w:r w:rsidRPr="006A2879">
        <w:t>: Handles accents, background noise, and technical jargon better than many traditional ASR systems.</w:t>
      </w:r>
    </w:p>
    <w:p w14:paraId="2F0A792C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No need for fine-tuning</w:t>
      </w:r>
      <w:r w:rsidRPr="006A2879">
        <w:t>: Works well out-of-the-box for most tasks.</w:t>
      </w:r>
    </w:p>
    <w:p w14:paraId="3FD76134" w14:textId="77777777" w:rsidR="006A2879" w:rsidRPr="006A2879" w:rsidRDefault="006A2879" w:rsidP="006A2879">
      <w:r w:rsidRPr="006A2879">
        <w:t>Under the hood, Whisper uses an </w:t>
      </w:r>
      <w:r w:rsidRPr="006A2879">
        <w:rPr>
          <w:b/>
          <w:bCs/>
        </w:rPr>
        <w:t>encoder-decoder Transformer architecture</w:t>
      </w:r>
      <w:r w:rsidRPr="006A2879">
        <w:t>, the same kind that powers large language models like GPT. It treats audio transcription as a </w:t>
      </w:r>
      <w:r w:rsidRPr="006A2879">
        <w:rPr>
          <w:b/>
          <w:bCs/>
        </w:rPr>
        <w:t>sequence-to-sequence language generation</w:t>
      </w:r>
      <w:r w:rsidRPr="006A2879">
        <w:t> problem.</w:t>
      </w:r>
    </w:p>
    <w:p w14:paraId="44B8E806" w14:textId="77777777" w:rsidR="006A2879" w:rsidRPr="006A2879" w:rsidRDefault="006A2879" w:rsidP="006A2879">
      <w:r w:rsidRPr="006A2879">
        <w:lastRenderedPageBreak/>
        <w:t>For developers, this means you can upload an audio file and get a ready-to-use transcript in seconds—perfect for rapid prototyping of audio-based AI tools.</w:t>
      </w:r>
    </w:p>
    <w:p w14:paraId="04AA09BF" w14:textId="77777777" w:rsidR="006A2879" w:rsidRPr="006A2879" w:rsidRDefault="00923728" w:rsidP="006A2879">
      <w:r>
        <w:pict w14:anchorId="7C184D0F">
          <v:rect id="_x0000_i1028" style="width:0;height:1.5pt" o:hralign="center" o:hrstd="t" o:hrnoshade="t" o:hr="t" fillcolor="black" stroked="f"/>
        </w:pict>
      </w:r>
    </w:p>
    <w:p w14:paraId="0A449684" w14:textId="5C9669F7" w:rsidR="006A2879" w:rsidRPr="00500B25" w:rsidRDefault="006A2879" w:rsidP="00500B25">
      <w:r w:rsidRPr="006A2879">
        <w:rPr>
          <w:rFonts w:ascii="Segoe UI Emoji" w:hAnsi="Segoe UI Emoji" w:cs="Segoe UI Emoji"/>
          <w:b/>
          <w:bCs/>
        </w:rPr>
        <w:t>🧠</w:t>
      </w:r>
      <w:r w:rsidRPr="006A2879">
        <w:rPr>
          <w:b/>
          <w:bCs/>
        </w:rPr>
        <w:t> </w:t>
      </w:r>
      <w:hyperlink r:id="rId11" w:tgtFrame="_blank" w:history="1">
        <w:r w:rsidRPr="006A2879">
          <w:rPr>
            <w:rStyle w:val="Hyperlink"/>
            <w:b/>
            <w:bCs/>
          </w:rPr>
          <w:t>Whisper Speech-to-Text</w:t>
        </w:r>
      </w:hyperlink>
      <w:r w:rsidR="00500B25" w:rsidRPr="00500B25">
        <w:t xml:space="preserve"> </w:t>
      </w:r>
      <w:r w:rsidR="00500B25">
        <w:br/>
      </w:r>
      <w:r w:rsidR="00500B25" w:rsidRPr="00500B25">
        <w:rPr>
          <w:sz w:val="16"/>
          <w:szCs w:val="16"/>
        </w:rPr>
        <w:t xml:space="preserve">(Click </w:t>
      </w:r>
      <w:hyperlink r:id="rId12" w:history="1">
        <w:r w:rsidR="00500B25" w:rsidRPr="00500B25">
          <w:rPr>
            <w:rStyle w:val="Hyperlink"/>
            <w:sz w:val="16"/>
            <w:szCs w:val="16"/>
          </w:rPr>
          <w:t>here</w:t>
        </w:r>
      </w:hyperlink>
      <w:r w:rsidR="00500B25" w:rsidRPr="00500B25">
        <w:rPr>
          <w:sz w:val="16"/>
          <w:szCs w:val="16"/>
        </w:rPr>
        <w:t xml:space="preserve"> if you’re having difficulties with the link)</w:t>
      </w:r>
    </w:p>
    <w:p w14:paraId="044F0D4A" w14:textId="77777777" w:rsidR="006A2879" w:rsidRPr="006A2879" w:rsidRDefault="006A2879" w:rsidP="006A2879">
      <w:r w:rsidRPr="006A2879">
        <w:t>AI models like Whisper and GPT enable developers to turn speech into </w:t>
      </w:r>
      <w:r w:rsidRPr="006A2879">
        <w:rPr>
          <w:b/>
          <w:bCs/>
        </w:rPr>
        <w:t>readable, structured, and insightful outputs</w:t>
      </w:r>
      <w:r w:rsidRPr="006A2879">
        <w:t xml:space="preserve"> without the need for traditional NLP pipelines. In this task, you'll combine speech-to-text, text summarization, and lightweight analytics using </w:t>
      </w:r>
      <w:proofErr w:type="spellStart"/>
      <w:r w:rsidRPr="006A2879">
        <w:t>OpenAI</w:t>
      </w:r>
      <w:proofErr w:type="spellEnd"/>
      <w:r w:rsidRPr="006A2879">
        <w:t xml:space="preserve"> APIs.</w:t>
      </w:r>
    </w:p>
    <w:p w14:paraId="67BD805C" w14:textId="77777777" w:rsidR="006A2879" w:rsidRPr="006A2879" w:rsidRDefault="006A2879" w:rsidP="009B0C04">
      <w:pPr>
        <w:numPr>
          <w:ilvl w:val="0"/>
          <w:numId w:val="2"/>
        </w:numPr>
      </w:pPr>
      <w:r w:rsidRPr="006A2879">
        <w:rPr>
          <w:b/>
          <w:bCs/>
        </w:rPr>
        <w:t>Whisper API</w:t>
      </w:r>
      <w:r w:rsidRPr="006A2879">
        <w:t> allows you to transcribe audio with high accuracy, automatically adding punctuation, formatting, and even detecting the language.</w:t>
      </w:r>
    </w:p>
    <w:p w14:paraId="6BF23744" w14:textId="77777777" w:rsidR="006A2879" w:rsidRPr="006A2879" w:rsidRDefault="006A2879" w:rsidP="009B0C04">
      <w:pPr>
        <w:numPr>
          <w:ilvl w:val="0"/>
          <w:numId w:val="2"/>
        </w:numPr>
      </w:pPr>
      <w:r w:rsidRPr="006A2879">
        <w:rPr>
          <w:b/>
          <w:bCs/>
        </w:rPr>
        <w:t>GPT</w:t>
      </w:r>
      <w:r w:rsidRPr="006A2879">
        <w:t> can then take this transcription and:</w:t>
      </w:r>
    </w:p>
    <w:p w14:paraId="463F107B" w14:textId="77777777" w:rsidR="006A2879" w:rsidRPr="006A2879" w:rsidRDefault="006A2879" w:rsidP="009B0C04">
      <w:pPr>
        <w:numPr>
          <w:ilvl w:val="1"/>
          <w:numId w:val="2"/>
        </w:numPr>
      </w:pPr>
      <w:r w:rsidRPr="006A2879">
        <w:t>Generate a summary capturing key ideas</w:t>
      </w:r>
    </w:p>
    <w:p w14:paraId="7C68245C" w14:textId="77777777" w:rsidR="006A2879" w:rsidRPr="006A2879" w:rsidRDefault="006A2879" w:rsidP="009B0C04">
      <w:pPr>
        <w:numPr>
          <w:ilvl w:val="1"/>
          <w:numId w:val="2"/>
        </w:numPr>
      </w:pPr>
      <w:r w:rsidRPr="006A2879">
        <w:t>Extract custom analytics, like word count, speaking speed, or recurring topics</w:t>
      </w:r>
    </w:p>
    <w:p w14:paraId="4247C9EB" w14:textId="77777777" w:rsidR="006A2879" w:rsidRPr="006A2879" w:rsidRDefault="006A2879" w:rsidP="006A2879">
      <w:r w:rsidRPr="006A2879">
        <w:t>Together, these tools streamline how we derive </w:t>
      </w:r>
      <w:r w:rsidRPr="006A2879">
        <w:rPr>
          <w:b/>
          <w:bCs/>
        </w:rPr>
        <w:t>structured, actionable insights</w:t>
      </w:r>
      <w:r w:rsidRPr="006A2879">
        <w:t> from raw audio recordings—useful in interviews, podcasts, meetings, and more.</w:t>
      </w:r>
    </w:p>
    <w:p w14:paraId="571A16CF" w14:textId="77777777" w:rsidR="006A2879" w:rsidRPr="006A2879" w:rsidRDefault="00923728" w:rsidP="006A2879">
      <w:r>
        <w:pict w14:anchorId="4B51289E">
          <v:rect id="_x0000_i1029" style="width:0;height:1.5pt" o:hralign="center" o:hrstd="t" o:hrnoshade="t" o:hr="t" fillcolor="black" stroked="f"/>
        </w:pict>
      </w:r>
    </w:p>
    <w:p w14:paraId="1EE9E642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🧩</w:t>
      </w:r>
      <w:r w:rsidRPr="006A2879">
        <w:rPr>
          <w:b/>
          <w:bCs/>
        </w:rPr>
        <w:t xml:space="preserve"> AI Technique: This challenge combines several AI techniques</w:t>
      </w:r>
    </w:p>
    <w:p w14:paraId="0E332A67" w14:textId="77777777" w:rsidR="006A2879" w:rsidRPr="006A2879" w:rsidRDefault="006A2879" w:rsidP="006A2879">
      <w:pPr>
        <w:rPr>
          <w:b/>
          <w:bCs/>
        </w:rPr>
      </w:pPr>
      <w:r w:rsidRPr="006A2879">
        <w:rPr>
          <w:b/>
          <w:bCs/>
        </w:rPr>
        <w:t xml:space="preserve">1. </w:t>
      </w:r>
      <w:r w:rsidRPr="006A2879">
        <w:rPr>
          <w:rFonts w:ascii="Segoe UI Emoji" w:hAnsi="Segoe UI Emoji" w:cs="Segoe UI Emoji"/>
          <w:b/>
          <w:bCs/>
        </w:rPr>
        <w:t>🎧</w:t>
      </w:r>
      <w:r w:rsidRPr="006A2879">
        <w:rPr>
          <w:b/>
          <w:bCs/>
        </w:rPr>
        <w:t xml:space="preserve"> Speech-to-Text Integration (ASR)</w:t>
      </w:r>
    </w:p>
    <w:p w14:paraId="5BEE5C47" w14:textId="77777777" w:rsidR="006A2879" w:rsidRPr="006A2879" w:rsidRDefault="006A2879" w:rsidP="006A2879">
      <w:r w:rsidRPr="006A2879">
        <w:t>You'll learn to:</w:t>
      </w:r>
    </w:p>
    <w:p w14:paraId="6256E5BC" w14:textId="77777777" w:rsidR="006A2879" w:rsidRPr="006A2879" w:rsidRDefault="006A2879" w:rsidP="009B0C04">
      <w:pPr>
        <w:numPr>
          <w:ilvl w:val="0"/>
          <w:numId w:val="3"/>
        </w:numPr>
      </w:pPr>
      <w:r w:rsidRPr="006A2879">
        <w:t>Upload audio to an AI model</w:t>
      </w:r>
    </w:p>
    <w:p w14:paraId="3AB84440" w14:textId="77777777" w:rsidR="006A2879" w:rsidRPr="006A2879" w:rsidRDefault="006A2879" w:rsidP="009B0C04">
      <w:pPr>
        <w:numPr>
          <w:ilvl w:val="0"/>
          <w:numId w:val="3"/>
        </w:numPr>
      </w:pPr>
      <w:r w:rsidRPr="006A2879">
        <w:t>Parse structured responses from the Whisper API</w:t>
      </w:r>
    </w:p>
    <w:p w14:paraId="4A1F14C1" w14:textId="77777777" w:rsidR="006A2879" w:rsidRPr="006A2879" w:rsidRDefault="006A2879" w:rsidP="009B0C04">
      <w:pPr>
        <w:numPr>
          <w:ilvl w:val="0"/>
          <w:numId w:val="3"/>
        </w:numPr>
      </w:pPr>
      <w:r w:rsidRPr="006A2879">
        <w:t>Handle edge cases like unclear speech or non-English content</w:t>
      </w:r>
    </w:p>
    <w:p w14:paraId="256C1139" w14:textId="77777777" w:rsidR="006A2879" w:rsidRPr="006A2879" w:rsidRDefault="006A2879" w:rsidP="006A2879">
      <w:r w:rsidRPr="006A2879">
        <w:rPr>
          <w:i/>
          <w:iCs/>
        </w:rPr>
        <w:t>Real-world use case: Meeting minutes generation, podcast transcription, or compliance recordings.</w:t>
      </w:r>
    </w:p>
    <w:p w14:paraId="3DDD7AC5" w14:textId="77777777" w:rsidR="006A2879" w:rsidRPr="006A2879" w:rsidRDefault="00923728" w:rsidP="006A2879">
      <w:r>
        <w:lastRenderedPageBreak/>
        <w:pict w14:anchorId="03900C18">
          <v:rect id="_x0000_i1030" style="width:0;height:1.5pt" o:hralign="center" o:hrstd="t" o:hrnoshade="t" o:hr="t" fillcolor="black" stroked="f"/>
        </w:pict>
      </w:r>
    </w:p>
    <w:p w14:paraId="74BBA0D8" w14:textId="77777777" w:rsidR="006A2879" w:rsidRPr="006A2879" w:rsidRDefault="006A2879" w:rsidP="006A2879">
      <w:pPr>
        <w:rPr>
          <w:b/>
          <w:bCs/>
        </w:rPr>
      </w:pPr>
      <w:r w:rsidRPr="006A2879">
        <w:rPr>
          <w:b/>
          <w:bCs/>
        </w:rPr>
        <w:t xml:space="preserve">2. </w:t>
      </w:r>
      <w:r w:rsidRPr="006A2879">
        <w:rPr>
          <w:rFonts w:ascii="Segoe UI Emoji" w:hAnsi="Segoe UI Emoji" w:cs="Segoe UI Emoji"/>
          <w:b/>
          <w:bCs/>
        </w:rPr>
        <w:t>✍</w:t>
      </w:r>
      <w:r w:rsidRPr="006A2879">
        <w:rPr>
          <w:b/>
          <w:bCs/>
        </w:rPr>
        <w:t>️ Text Summarization</w:t>
      </w:r>
    </w:p>
    <w:p w14:paraId="5D167108" w14:textId="77777777" w:rsidR="006A2879" w:rsidRPr="006A2879" w:rsidRDefault="006A2879" w:rsidP="006A2879">
      <w:r w:rsidRPr="006A2879">
        <w:t>Using a language model like GPT-4, you’ll:</w:t>
      </w:r>
    </w:p>
    <w:p w14:paraId="40FB35C5" w14:textId="77777777" w:rsidR="006A2879" w:rsidRPr="006A2879" w:rsidRDefault="006A2879" w:rsidP="009B0C04">
      <w:pPr>
        <w:numPr>
          <w:ilvl w:val="0"/>
          <w:numId w:val="4"/>
        </w:numPr>
      </w:pPr>
      <w:r w:rsidRPr="006A2879">
        <w:t>Convert long transcripts into concise summaries</w:t>
      </w:r>
    </w:p>
    <w:p w14:paraId="004A95B2" w14:textId="77777777" w:rsidR="006A2879" w:rsidRPr="006A2879" w:rsidRDefault="006A2879" w:rsidP="009B0C04">
      <w:pPr>
        <w:numPr>
          <w:ilvl w:val="0"/>
          <w:numId w:val="4"/>
        </w:numPr>
      </w:pPr>
      <w:r w:rsidRPr="006A2879">
        <w:t>Focus on preserving core intent and main takeaways</w:t>
      </w:r>
    </w:p>
    <w:p w14:paraId="485D79F2" w14:textId="77777777" w:rsidR="006A2879" w:rsidRPr="006A2879" w:rsidRDefault="006A2879" w:rsidP="009B0C04">
      <w:pPr>
        <w:numPr>
          <w:ilvl w:val="0"/>
          <w:numId w:val="4"/>
        </w:numPr>
      </w:pPr>
      <w:r w:rsidRPr="006A2879">
        <w:t>Write effective prompts that guide the summarizer</w:t>
      </w:r>
    </w:p>
    <w:p w14:paraId="451C202B" w14:textId="77777777" w:rsidR="006A2879" w:rsidRPr="006A2879" w:rsidRDefault="006A2879" w:rsidP="006A2879">
      <w:r w:rsidRPr="006A2879">
        <w:rPr>
          <w:i/>
          <w:iCs/>
        </w:rPr>
        <w:t xml:space="preserve">Real-world use case: Executive summaries from call transcripts, </w:t>
      </w:r>
      <w:proofErr w:type="gramStart"/>
      <w:r w:rsidRPr="006A2879">
        <w:rPr>
          <w:i/>
          <w:iCs/>
        </w:rPr>
        <w:t>TL;DRs</w:t>
      </w:r>
      <w:proofErr w:type="gramEnd"/>
      <w:r w:rsidRPr="006A2879">
        <w:rPr>
          <w:i/>
          <w:iCs/>
        </w:rPr>
        <w:t xml:space="preserve"> for recorded lectures, or summarizing interview content.</w:t>
      </w:r>
    </w:p>
    <w:p w14:paraId="630ADF05" w14:textId="77777777" w:rsidR="006A2879" w:rsidRPr="006A2879" w:rsidRDefault="00923728" w:rsidP="006A2879">
      <w:r>
        <w:pict w14:anchorId="482CAE43">
          <v:rect id="_x0000_i1031" style="width:0;height:1.5pt" o:hralign="center" o:hrstd="t" o:hrnoshade="t" o:hr="t" fillcolor="black" stroked="f"/>
        </w:pict>
      </w:r>
    </w:p>
    <w:p w14:paraId="331AB502" w14:textId="77777777" w:rsidR="006A2879" w:rsidRPr="006A2879" w:rsidRDefault="006A2879" w:rsidP="006A2879">
      <w:pPr>
        <w:rPr>
          <w:b/>
          <w:bCs/>
        </w:rPr>
      </w:pPr>
      <w:r w:rsidRPr="006A2879">
        <w:rPr>
          <w:b/>
          <w:bCs/>
        </w:rPr>
        <w:t xml:space="preserve">3. </w:t>
      </w:r>
      <w:r w:rsidRPr="006A2879">
        <w:rPr>
          <w:rFonts w:ascii="Segoe UI Emoji" w:hAnsi="Segoe UI Emoji" w:cs="Segoe UI Emoji"/>
          <w:b/>
          <w:bCs/>
        </w:rPr>
        <w:t>📊</w:t>
      </w:r>
      <w:r w:rsidRPr="006A2879">
        <w:rPr>
          <w:b/>
          <w:bCs/>
        </w:rPr>
        <w:t xml:space="preserve"> Analytical Prompt Engineering</w:t>
      </w:r>
    </w:p>
    <w:p w14:paraId="229EE0AD" w14:textId="77777777" w:rsidR="006A2879" w:rsidRPr="006A2879" w:rsidRDefault="006A2879" w:rsidP="006A2879">
      <w:r w:rsidRPr="006A2879">
        <w:t>You’ll guide the model to:</w:t>
      </w:r>
    </w:p>
    <w:p w14:paraId="441E033F" w14:textId="77777777" w:rsidR="006A2879" w:rsidRPr="006A2879" w:rsidRDefault="006A2879" w:rsidP="009B0C04">
      <w:pPr>
        <w:numPr>
          <w:ilvl w:val="0"/>
          <w:numId w:val="5"/>
        </w:numPr>
      </w:pPr>
      <w:r w:rsidRPr="006A2879">
        <w:t>Calculate custom metrics (e.g., word count, speaking speed)</w:t>
      </w:r>
    </w:p>
    <w:p w14:paraId="4E6F5CC8" w14:textId="77777777" w:rsidR="006A2879" w:rsidRPr="006A2879" w:rsidRDefault="006A2879" w:rsidP="009B0C04">
      <w:pPr>
        <w:numPr>
          <w:ilvl w:val="0"/>
          <w:numId w:val="5"/>
        </w:numPr>
      </w:pPr>
      <w:r w:rsidRPr="006A2879">
        <w:t>Extract structured entities (like frequently mentioned topics)</w:t>
      </w:r>
    </w:p>
    <w:p w14:paraId="214736C8" w14:textId="77777777" w:rsidR="006A2879" w:rsidRPr="006A2879" w:rsidRDefault="006A2879" w:rsidP="009B0C04">
      <w:pPr>
        <w:numPr>
          <w:ilvl w:val="0"/>
          <w:numId w:val="5"/>
        </w:numPr>
      </w:pPr>
      <w:r w:rsidRPr="006A2879">
        <w:t>Format results as valid JSON objects</w:t>
      </w:r>
    </w:p>
    <w:p w14:paraId="440D4D21" w14:textId="77777777" w:rsidR="006A2879" w:rsidRPr="006A2879" w:rsidRDefault="006A2879" w:rsidP="006A2879">
      <w:r w:rsidRPr="006A2879">
        <w:t>This reinforces your understanding of </w:t>
      </w:r>
      <w:r w:rsidRPr="006A2879">
        <w:rPr>
          <w:b/>
          <w:bCs/>
        </w:rPr>
        <w:t>structured prompting</w:t>
      </w:r>
      <w:r w:rsidRPr="006A2879">
        <w:t>, where the AI acts more like a data processor than a writer.</w:t>
      </w:r>
    </w:p>
    <w:p w14:paraId="4D54C6DA" w14:textId="77777777" w:rsidR="006A2879" w:rsidRPr="006A2879" w:rsidRDefault="006A2879" w:rsidP="006A2879">
      <w:r w:rsidRPr="006A2879">
        <w:rPr>
          <w:i/>
          <w:iCs/>
        </w:rPr>
        <w:t>Real-world use case: Speech analytics platforms, call center insight dashboards, or content strategy tools.</w:t>
      </w:r>
    </w:p>
    <w:p w14:paraId="485D6732" w14:textId="77777777" w:rsidR="006A2879" w:rsidRPr="006A2879" w:rsidRDefault="00923728" w:rsidP="006A2879">
      <w:r>
        <w:pict w14:anchorId="75262D5C">
          <v:rect id="_x0000_i1032" style="width:0;height:1.5pt" o:hralign="center" o:hrstd="t" o:hrnoshade="t" o:hr="t" fillcolor="black" stroked="f"/>
        </w:pict>
      </w:r>
    </w:p>
    <w:p w14:paraId="424CC660" w14:textId="77777777" w:rsidR="006A2879" w:rsidRPr="006A2879" w:rsidRDefault="006A2879" w:rsidP="006A2879">
      <w:r w:rsidRPr="006A2879">
        <w:t>Combining </w:t>
      </w:r>
      <w:r w:rsidRPr="006A2879">
        <w:rPr>
          <w:b/>
          <w:bCs/>
        </w:rPr>
        <w:t>multimodal inputs</w:t>
      </w:r>
      <w:r w:rsidRPr="006A2879">
        <w:t> (audio) and </w:t>
      </w:r>
      <w:r w:rsidRPr="006A2879">
        <w:rPr>
          <w:b/>
          <w:bCs/>
        </w:rPr>
        <w:t>multi-step prompting workflows</w:t>
      </w:r>
      <w:r w:rsidRPr="006A2879">
        <w:t> (summarize + analyze) is a key AI engineering skill. This task helps you practice:</w:t>
      </w:r>
    </w:p>
    <w:p w14:paraId="16632938" w14:textId="77777777" w:rsidR="006A2879" w:rsidRPr="006A2879" w:rsidRDefault="006A2879" w:rsidP="009B0C04">
      <w:pPr>
        <w:numPr>
          <w:ilvl w:val="0"/>
          <w:numId w:val="6"/>
        </w:numPr>
      </w:pPr>
      <w:r w:rsidRPr="006A2879">
        <w:t>When to call which model</w:t>
      </w:r>
    </w:p>
    <w:p w14:paraId="753102BC" w14:textId="77777777" w:rsidR="006A2879" w:rsidRPr="006A2879" w:rsidRDefault="006A2879" w:rsidP="009B0C04">
      <w:pPr>
        <w:numPr>
          <w:ilvl w:val="0"/>
          <w:numId w:val="6"/>
        </w:numPr>
      </w:pPr>
      <w:r w:rsidRPr="006A2879">
        <w:t>How to split tasks across APIs</w:t>
      </w:r>
    </w:p>
    <w:p w14:paraId="7442EBBE" w14:textId="77777777" w:rsidR="006A2879" w:rsidRPr="006A2879" w:rsidRDefault="006A2879" w:rsidP="009B0C04">
      <w:pPr>
        <w:numPr>
          <w:ilvl w:val="0"/>
          <w:numId w:val="6"/>
        </w:numPr>
      </w:pPr>
      <w:r w:rsidRPr="006A2879">
        <w:t>How to structure inputs and validate outputs</w:t>
      </w:r>
    </w:p>
    <w:p w14:paraId="465AC532" w14:textId="77777777" w:rsidR="006A2879" w:rsidRPr="006A2879" w:rsidRDefault="00923728" w:rsidP="006A2879">
      <w:r>
        <w:pict w14:anchorId="54A70746">
          <v:rect id="_x0000_i1033" style="width:0;height:1.5pt" o:hralign="center" o:hrstd="t" o:hrnoshade="t" o:hr="t" fillcolor="black" stroked="f"/>
        </w:pict>
      </w:r>
    </w:p>
    <w:p w14:paraId="234BDBAB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🛠</w:t>
      </w:r>
      <w:r w:rsidRPr="006A2879">
        <w:rPr>
          <w:b/>
          <w:bCs/>
        </w:rPr>
        <w:t>️ Task</w:t>
      </w:r>
    </w:p>
    <w:p w14:paraId="3036F40E" w14:textId="77777777" w:rsidR="006A2879" w:rsidRPr="006A2879" w:rsidRDefault="006A2879" w:rsidP="006A2879">
      <w:r w:rsidRPr="006A2879">
        <w:lastRenderedPageBreak/>
        <w:t>Your task is to create a </w:t>
      </w:r>
      <w:r w:rsidRPr="006A2879">
        <w:rPr>
          <w:b/>
          <w:bCs/>
        </w:rPr>
        <w:t>console application</w:t>
      </w:r>
      <w:r w:rsidRPr="006A2879">
        <w:t> that:</w:t>
      </w:r>
    </w:p>
    <w:p w14:paraId="473D9B1F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Accepts a spoken audio file</w:t>
      </w:r>
    </w:p>
    <w:p w14:paraId="2174CC88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 xml:space="preserve">Transcribes it using </w:t>
      </w:r>
      <w:proofErr w:type="spellStart"/>
      <w:r w:rsidRPr="006A2879">
        <w:t>OpenAI's</w:t>
      </w:r>
      <w:proofErr w:type="spellEnd"/>
      <w:r w:rsidRPr="006A2879">
        <w:t xml:space="preserve"> Whisper API</w:t>
      </w:r>
    </w:p>
    <w:p w14:paraId="18D72FD6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Summarizes the transcription using GPT model</w:t>
      </w:r>
    </w:p>
    <w:p w14:paraId="1252E196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Extracts custom statistics from the transcript, such as:</w:t>
      </w:r>
    </w:p>
    <w:p w14:paraId="10A4FDDA" w14:textId="77777777" w:rsidR="006A2879" w:rsidRPr="006A2879" w:rsidRDefault="006A2879" w:rsidP="009B0C04">
      <w:pPr>
        <w:numPr>
          <w:ilvl w:val="1"/>
          <w:numId w:val="7"/>
        </w:numPr>
      </w:pPr>
      <w:r w:rsidRPr="006A2879">
        <w:t>Total word count</w:t>
      </w:r>
    </w:p>
    <w:p w14:paraId="24AB5D2D" w14:textId="77777777" w:rsidR="006A2879" w:rsidRPr="006A2879" w:rsidRDefault="006A2879" w:rsidP="009B0C04">
      <w:pPr>
        <w:numPr>
          <w:ilvl w:val="1"/>
          <w:numId w:val="7"/>
        </w:numPr>
      </w:pPr>
      <w:r w:rsidRPr="006A2879">
        <w:t>Speaking speed (in words per minute)</w:t>
      </w:r>
    </w:p>
    <w:p w14:paraId="5D225E0A" w14:textId="77777777" w:rsidR="006A2879" w:rsidRPr="006A2879" w:rsidRDefault="006A2879" w:rsidP="009B0C04">
      <w:pPr>
        <w:numPr>
          <w:ilvl w:val="1"/>
          <w:numId w:val="7"/>
        </w:numPr>
      </w:pPr>
      <w:r w:rsidRPr="006A2879">
        <w:t>Frequently mentioned topics and how many times each is mentioned</w:t>
      </w:r>
    </w:p>
    <w:p w14:paraId="0A7E858B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Saves transcription result in a separate file (each new transcription should create a new separate file)</w:t>
      </w:r>
    </w:p>
    <w:p w14:paraId="32D5EC28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Returns </w:t>
      </w:r>
      <w:r w:rsidRPr="006A2879">
        <w:rPr>
          <w:b/>
          <w:bCs/>
        </w:rPr>
        <w:t>summary and analytics</w:t>
      </w:r>
      <w:r w:rsidRPr="006A2879">
        <w:t> to the user in console</w:t>
      </w:r>
    </w:p>
    <w:p w14:paraId="53D17905" w14:textId="77777777" w:rsidR="006A2879" w:rsidRPr="006A2879" w:rsidRDefault="00923728" w:rsidP="006A2879">
      <w:r>
        <w:pict w14:anchorId="26CEF527">
          <v:rect id="_x0000_i1034" style="width:0;height:1.5pt" o:hralign="center" o:hrstd="t" o:hrnoshade="t" o:hr="t" fillcolor="black" stroked="f"/>
        </w:pict>
      </w:r>
    </w:p>
    <w:p w14:paraId="261CA164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💬</w:t>
      </w:r>
      <w:r w:rsidRPr="006A2879">
        <w:rPr>
          <w:b/>
          <w:bCs/>
        </w:rPr>
        <w:t xml:space="preserve"> Example of analytics:</w:t>
      </w:r>
    </w:p>
    <w:p w14:paraId="3368345F" w14:textId="77777777" w:rsidR="006A2879" w:rsidRPr="006A2879" w:rsidRDefault="006A2879" w:rsidP="006A2879">
      <w:r w:rsidRPr="006A2879">
        <w:br/>
        <w:t>{  </w:t>
      </w:r>
      <w:r w:rsidRPr="006A2879">
        <w:br/>
      </w:r>
      <w:r w:rsidRPr="006A2879">
        <w:br/>
        <w:t>"</w:t>
      </w:r>
      <w:proofErr w:type="spellStart"/>
      <w:r w:rsidRPr="006A2879">
        <w:t>word_count</w:t>
      </w:r>
      <w:proofErr w:type="spellEnd"/>
      <w:r w:rsidRPr="006A2879">
        <w:t>": 1280,  </w:t>
      </w:r>
      <w:r w:rsidRPr="006A2879">
        <w:br/>
        <w:t>"</w:t>
      </w:r>
      <w:proofErr w:type="spellStart"/>
      <w:r w:rsidRPr="006A2879">
        <w:t>speaking_speed_wpm</w:t>
      </w:r>
      <w:proofErr w:type="spellEnd"/>
      <w:r w:rsidRPr="006A2879">
        <w:t>": 132,  </w:t>
      </w:r>
      <w:r w:rsidRPr="006A2879">
        <w:br/>
        <w:t>"</w:t>
      </w:r>
      <w:proofErr w:type="spellStart"/>
      <w:r w:rsidRPr="006A2879">
        <w:t>frequently_mentioned_topics</w:t>
      </w:r>
      <w:proofErr w:type="spellEnd"/>
      <w:r w:rsidRPr="006A2879">
        <w:t>": [    </w:t>
      </w:r>
      <w:r w:rsidRPr="006A2879">
        <w:br/>
        <w:t xml:space="preserve">{ "topic": "Customer Onboarding", "mentions": </w:t>
      </w:r>
      <w:proofErr w:type="gramStart"/>
      <w:r w:rsidRPr="006A2879">
        <w:t>6 }</w:t>
      </w:r>
      <w:proofErr w:type="gramEnd"/>
      <w:r w:rsidRPr="006A2879">
        <w:t>,    </w:t>
      </w:r>
      <w:r w:rsidRPr="006A2879">
        <w:br/>
        <w:t>{ "topic": "Q4 Roadmap", "mentions": 4 },    </w:t>
      </w:r>
      <w:r w:rsidRPr="006A2879">
        <w:br/>
        <w:t>{ "topic": "AI Integration", "mentions": 3 }  </w:t>
      </w:r>
    </w:p>
    <w:p w14:paraId="3FADFF72" w14:textId="77777777" w:rsidR="006A2879" w:rsidRPr="006A2879" w:rsidRDefault="006A2879" w:rsidP="006A2879">
      <w:r w:rsidRPr="006A2879">
        <w:t>] </w:t>
      </w:r>
    </w:p>
    <w:p w14:paraId="112D9794" w14:textId="77777777" w:rsidR="006A2879" w:rsidRPr="006A2879" w:rsidRDefault="006A2879" w:rsidP="006A2879">
      <w:r w:rsidRPr="006A2879">
        <w:t>}</w:t>
      </w:r>
    </w:p>
    <w:p w14:paraId="1D1CB01B" w14:textId="0A7A0884" w:rsidR="006A2879" w:rsidRPr="006A2879" w:rsidRDefault="006A2879" w:rsidP="006A2879">
      <w:r w:rsidRPr="006A2879">
        <w:rPr>
          <w:rFonts w:ascii="Segoe UI Emoji" w:hAnsi="Segoe UI Emoji" w:cs="Segoe UI Emoji"/>
        </w:rPr>
        <w:t>🎧</w:t>
      </w:r>
      <w:r w:rsidRPr="006A2879">
        <w:t xml:space="preserve"> You are given an </w:t>
      </w:r>
      <w:hyperlink r:id="rId13" w:tgtFrame="_blank" w:history="1">
        <w:r w:rsidRPr="006A2879">
          <w:rPr>
            <w:rStyle w:val="Hyperlink"/>
            <w:b/>
            <w:bCs/>
          </w:rPr>
          <w:t>AUDIO FILE</w:t>
        </w:r>
      </w:hyperlink>
      <w:r w:rsidRPr="006A2879">
        <w:t> to work with.</w:t>
      </w:r>
    </w:p>
    <w:p w14:paraId="709CBD25" w14:textId="77777777" w:rsidR="006A2879" w:rsidRPr="006A2879" w:rsidRDefault="00923728" w:rsidP="006A2879">
      <w:r>
        <w:pict w14:anchorId="6C9FA225">
          <v:rect id="_x0000_i1035" style="width:0;height:1.5pt" o:hralign="center" o:hrstd="t" o:hrnoshade="t" o:hr="t" fillcolor="black" stroked="f"/>
        </w:pict>
      </w:r>
    </w:p>
    <w:p w14:paraId="48111D44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📌</w:t>
      </w:r>
      <w:r w:rsidRPr="006A2879">
        <w:rPr>
          <w:b/>
          <w:bCs/>
        </w:rPr>
        <w:t xml:space="preserve"> Requirements</w:t>
      </w:r>
    </w:p>
    <w:p w14:paraId="539C9809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lastRenderedPageBreak/>
        <w:t>The app must include calls to </w:t>
      </w:r>
      <w:proofErr w:type="spellStart"/>
      <w:r w:rsidRPr="006A2879">
        <w:rPr>
          <w:b/>
          <w:bCs/>
        </w:rPr>
        <w:t>OpenAI</w:t>
      </w:r>
      <w:proofErr w:type="spellEnd"/>
      <w:r w:rsidRPr="006A2879">
        <w:rPr>
          <w:b/>
          <w:bCs/>
        </w:rPr>
        <w:t xml:space="preserve"> API</w:t>
      </w:r>
    </w:p>
    <w:p w14:paraId="39818569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The app must use </w:t>
      </w:r>
      <w:proofErr w:type="spellStart"/>
      <w:r w:rsidRPr="006A2879">
        <w:rPr>
          <w:b/>
          <w:bCs/>
        </w:rPr>
        <w:t>OpenAI</w:t>
      </w:r>
      <w:proofErr w:type="spellEnd"/>
      <w:r w:rsidRPr="006A2879">
        <w:rPr>
          <w:b/>
          <w:bCs/>
        </w:rPr>
        <w:t xml:space="preserve"> whisper-1 model</w:t>
      </w:r>
    </w:p>
    <w:p w14:paraId="38E7D573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The app must be able to accept </w:t>
      </w:r>
      <w:r w:rsidRPr="006A2879">
        <w:rPr>
          <w:b/>
          <w:bCs/>
        </w:rPr>
        <w:t>any audio file</w:t>
      </w:r>
      <w:r w:rsidRPr="006A2879">
        <w:t>, not only the provided sample</w:t>
      </w:r>
    </w:p>
    <w:p w14:paraId="30F4817B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README.md must contain </w:t>
      </w:r>
      <w:r w:rsidRPr="006A2879">
        <w:rPr>
          <w:b/>
          <w:bCs/>
        </w:rPr>
        <w:t>clear and detailed instructions</w:t>
      </w:r>
      <w:r w:rsidRPr="006A2879">
        <w:t> on how to run the application</w:t>
      </w:r>
    </w:p>
    <w:p w14:paraId="2F182A52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Analytics must include:</w:t>
      </w:r>
    </w:p>
    <w:p w14:paraId="4D1C4F13" w14:textId="77777777" w:rsidR="006A2879" w:rsidRPr="006A2879" w:rsidRDefault="006A2879" w:rsidP="009B0C04">
      <w:pPr>
        <w:numPr>
          <w:ilvl w:val="1"/>
          <w:numId w:val="8"/>
        </w:numPr>
      </w:pPr>
      <w:r w:rsidRPr="006A2879">
        <w:t>Word count</w:t>
      </w:r>
    </w:p>
    <w:p w14:paraId="52126A16" w14:textId="77777777" w:rsidR="006A2879" w:rsidRPr="006A2879" w:rsidRDefault="006A2879" w:rsidP="009B0C04">
      <w:pPr>
        <w:numPr>
          <w:ilvl w:val="1"/>
          <w:numId w:val="8"/>
        </w:numPr>
      </w:pPr>
      <w:r w:rsidRPr="006A2879">
        <w:t>Speaking speed (WPM)</w:t>
      </w:r>
    </w:p>
    <w:p w14:paraId="277CB432" w14:textId="77777777" w:rsidR="006A2879" w:rsidRPr="006A2879" w:rsidRDefault="006A2879" w:rsidP="009B0C04">
      <w:pPr>
        <w:numPr>
          <w:ilvl w:val="1"/>
          <w:numId w:val="8"/>
        </w:numPr>
      </w:pPr>
      <w:r w:rsidRPr="006A2879">
        <w:t>Top 3+ frequently mentioned topics</w:t>
      </w:r>
    </w:p>
    <w:p w14:paraId="7619B2B6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Output must be clear, properly formatted, and align with all the requirements stated in task description</w:t>
      </w:r>
    </w:p>
    <w:p w14:paraId="52E9D412" w14:textId="77777777" w:rsidR="006A2879" w:rsidRPr="006A2879" w:rsidRDefault="006A2879" w:rsidP="006A2879"/>
    <w:p w14:paraId="748C4D6B" w14:textId="233F7FBC" w:rsidR="00753979" w:rsidRPr="0077466F" w:rsidRDefault="00753979" w:rsidP="0077466F"/>
    <w:sectPr w:rsidR="00753979" w:rsidRPr="0077466F" w:rsidSect="00EB4DCC">
      <w:footerReference w:type="default" r:id="rId14"/>
      <w:headerReference w:type="first" r:id="rId15"/>
      <w:footerReference w:type="first" r:id="rId16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6C0060" w14:textId="77777777" w:rsidR="00923728" w:rsidRDefault="00923728" w:rsidP="0077466F">
      <w:r>
        <w:separator/>
      </w:r>
    </w:p>
  </w:endnote>
  <w:endnote w:type="continuationSeparator" w:id="0">
    <w:p w14:paraId="530BF24D" w14:textId="77777777" w:rsidR="00923728" w:rsidRDefault="00923728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8FB6D39-C1CE-4F81-962C-B6ADE4426478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FD96281A-209D-46F5-AA35-CF2AD6F3002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B413EEF2-1F49-4EDE-8C82-496DB5AF9737}"/>
    <w:embedBold r:id="rId4" w:fontKey="{89AE13FD-8EB5-4277-90C1-4074A4EBEF7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8C413695-373F-409A-9238-E3D96EB83C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58976" w14:textId="77777777" w:rsidR="00923728" w:rsidRDefault="00923728" w:rsidP="0077466F">
      <w:r>
        <w:separator/>
      </w:r>
    </w:p>
  </w:footnote>
  <w:footnote w:type="continuationSeparator" w:id="0">
    <w:p w14:paraId="42D66DFE" w14:textId="77777777" w:rsidR="00923728" w:rsidRDefault="00923728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417B4"/>
    <w:multiLevelType w:val="multilevel"/>
    <w:tmpl w:val="FA461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CA7517"/>
    <w:multiLevelType w:val="multilevel"/>
    <w:tmpl w:val="88E89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333789"/>
    <w:multiLevelType w:val="multilevel"/>
    <w:tmpl w:val="7996D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504714"/>
    <w:multiLevelType w:val="multilevel"/>
    <w:tmpl w:val="01046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653EA6"/>
    <w:multiLevelType w:val="multilevel"/>
    <w:tmpl w:val="6930C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AC4171"/>
    <w:multiLevelType w:val="multilevel"/>
    <w:tmpl w:val="8C121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5925C2"/>
    <w:multiLevelType w:val="multilevel"/>
    <w:tmpl w:val="5E5C4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877A7F"/>
    <w:multiLevelType w:val="multilevel"/>
    <w:tmpl w:val="4C98B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4"/>
  </w:num>
  <w:num w:numId="5">
    <w:abstractNumId w:val="5"/>
  </w:num>
  <w:num w:numId="6">
    <w:abstractNumId w:val="2"/>
  </w:num>
  <w:num w:numId="7">
    <w:abstractNumId w:val="3"/>
  </w:num>
  <w:num w:numId="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0B25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500A6"/>
    <w:rsid w:val="00667A3F"/>
    <w:rsid w:val="00675179"/>
    <w:rsid w:val="00676DE9"/>
    <w:rsid w:val="00690A36"/>
    <w:rsid w:val="006A2879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923728"/>
    <w:rsid w:val="009338DD"/>
    <w:rsid w:val="00933D29"/>
    <w:rsid w:val="00945B5B"/>
    <w:rsid w:val="0095419D"/>
    <w:rsid w:val="009A04C7"/>
    <w:rsid w:val="009B0C04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ventioncomms.github.io/AI-Challenge/main/task_11/CAR0004.mp3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ventioncomms.github.io/AI-Challenge/main/task_11/speech_to_text.pdf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platform.openai.com/docs/guides/speech-to-text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16</TotalTime>
  <Pages>5</Pages>
  <Words>753</Words>
  <Characters>4298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5041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4</cp:revision>
  <cp:lastPrinted>2025-08-13T12:45:00Z</cp:lastPrinted>
  <dcterms:created xsi:type="dcterms:W3CDTF">2025-08-13T14:09:00Z</dcterms:created>
  <dcterms:modified xsi:type="dcterms:W3CDTF">2025-08-13T14:52:00Z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