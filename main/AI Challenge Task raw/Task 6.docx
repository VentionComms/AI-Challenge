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53E8EA70" w14:textId="77777777" w:rsidR="005C09D3" w:rsidRPr="005C09D3" w:rsidRDefault="005C09D3" w:rsidP="005C09D3">
      <w:pPr>
        <w:rPr>
          <w:b/>
          <w:bCs/>
        </w:rPr>
      </w:pPr>
      <w:r w:rsidRPr="005C09D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10"/>
          </mc:Choice>
          <mc:Fallback>
            <w:t>🔐</w:t>
          </mc:Fallback>
        </mc:AlternateContent>
      </w:r>
      <w:r w:rsidRPr="005C09D3">
        <w:t xml:space="preserve"> </w:t>
      </w:r>
      <w:r w:rsidRPr="005C09D3">
        <w:rPr>
          <w:b/>
          <w:bCs/>
        </w:rPr>
        <w:t>Task 6: Enigma Machine</w:t>
      </w:r>
    </w:p>
    <w:p w14:paraId="2976A979" w14:textId="77777777" w:rsidR="005C09D3" w:rsidRPr="005C09D3" w:rsidRDefault="005C09D3" w:rsidP="005C09D3">
      <w:pPr>
        <w:rPr>
          <w:b/>
          <w:bCs/>
        </w:rPr>
      </w:pPr>
      <w:r w:rsidRPr="005C09D3">
        <w:pict w14:anchorId="2E58255F">
          <v:rect id="_x0000_i1025" style="width:0;height:1.5pt" o:hralign="center" o:hrstd="t" o:hrnoshade="t" o:hr="t" fillcolor="black" stroked="f"/>
        </w:pict>
      </w:r>
      <w:r w:rsidRPr="005C09D3">
        <w:rPr>
          <w:rFonts w:ascii="Segoe UI Emoji" w:hAnsi="Segoe UI Emoji" w:cs="Segoe UI Emoji"/>
          <w:b/>
          <w:bCs/>
        </w:rPr>
        <w:t>🧩</w:t>
      </w:r>
      <w:r w:rsidRPr="005C09D3">
        <w:rPr>
          <w:b/>
          <w:bCs/>
        </w:rPr>
        <w:t xml:space="preserve"> Welcome to the Broken Enigma Machine Challenge</w:t>
      </w:r>
    </w:p>
    <w:p w14:paraId="4850582E" w14:textId="77777777" w:rsidR="005C09D3" w:rsidRPr="005C09D3" w:rsidRDefault="005C09D3" w:rsidP="005C09D3">
      <w:r w:rsidRPr="005C09D3">
        <w:t>You're provided with a </w:t>
      </w:r>
      <w:r w:rsidRPr="005C09D3">
        <w:rPr>
          <w:b/>
          <w:bCs/>
        </w:rPr>
        <w:t>simplified implementation</w:t>
      </w:r>
      <w:r w:rsidRPr="005C09D3">
        <w:t> of the classic </w:t>
      </w:r>
      <w:r w:rsidRPr="005C09D3">
        <w:rPr>
          <w:b/>
          <w:bCs/>
        </w:rPr>
        <w:t>Enigma cipher machine</w:t>
      </w:r>
      <w:r w:rsidRPr="005C09D3">
        <w:t>. The code is mostly functional but contains a </w:t>
      </w:r>
      <w:r w:rsidRPr="005C09D3">
        <w:rPr>
          <w:b/>
          <w:bCs/>
        </w:rPr>
        <w:t>bug</w:t>
      </w:r>
      <w:r w:rsidRPr="005C09D3">
        <w:t> that affects the correctness of </w:t>
      </w:r>
      <w:r w:rsidRPr="005C09D3">
        <w:rPr>
          <w:b/>
          <w:bCs/>
        </w:rPr>
        <w:t>encryption or decryption</w:t>
      </w:r>
      <w:r w:rsidRPr="005C09D3">
        <w:t>.</w:t>
      </w:r>
    </w:p>
    <w:p w14:paraId="4D53B2A7" w14:textId="77777777" w:rsidR="005C09D3" w:rsidRPr="005C09D3" w:rsidRDefault="005C09D3" w:rsidP="005C09D3">
      <w:r w:rsidRPr="005C09D3">
        <w:pict w14:anchorId="069E6D5B">
          <v:rect id="_x0000_i1026" style="width:0;height:1.5pt" o:hralign="center" o:hrstd="t" o:hrnoshade="t" o:hr="t" fillcolor="black" stroked="f"/>
        </w:pict>
      </w:r>
    </w:p>
    <w:p w14:paraId="1EF9979F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🛠</w:t>
      </w:r>
      <w:r w:rsidRPr="005C09D3">
        <w:rPr>
          <w:b/>
          <w:bCs/>
        </w:rPr>
        <w:t>️ Enigma Machine Overview</w:t>
      </w:r>
    </w:p>
    <w:p w14:paraId="683A7844" w14:textId="77777777" w:rsidR="005C09D3" w:rsidRPr="005C09D3" w:rsidRDefault="005C09D3" w:rsidP="005C09D3">
      <w:r w:rsidRPr="005C09D3">
        <w:t>The Enigma machine is a </w:t>
      </w:r>
      <w:r w:rsidRPr="005C09D3">
        <w:rPr>
          <w:b/>
          <w:bCs/>
        </w:rPr>
        <w:t>rotor-based cipher device</w:t>
      </w:r>
      <w:r w:rsidRPr="005C09D3">
        <w:t> historically used for secure communication. This implementation includes:</w:t>
      </w:r>
    </w:p>
    <w:p w14:paraId="2624A9D0" w14:textId="77777777" w:rsidR="005C09D3" w:rsidRPr="005C09D3" w:rsidRDefault="005C09D3" w:rsidP="00DB217D">
      <w:pPr>
        <w:numPr>
          <w:ilvl w:val="0"/>
          <w:numId w:val="1"/>
        </w:numPr>
      </w:pPr>
      <w:r w:rsidRPr="005C09D3">
        <w:t>Multiple rotors with configurable wiring and stepping</w:t>
      </w:r>
    </w:p>
    <w:p w14:paraId="6793539F" w14:textId="77777777" w:rsidR="005C09D3" w:rsidRPr="005C09D3" w:rsidRDefault="005C09D3" w:rsidP="00DB217D">
      <w:pPr>
        <w:numPr>
          <w:ilvl w:val="0"/>
          <w:numId w:val="1"/>
        </w:numPr>
      </w:pPr>
      <w:r w:rsidRPr="005C09D3">
        <w:t>A plugboard for letter swaps</w:t>
      </w:r>
    </w:p>
    <w:p w14:paraId="19FBEA68" w14:textId="77777777" w:rsidR="005C09D3" w:rsidRPr="005C09D3" w:rsidRDefault="005C09D3" w:rsidP="00DB217D">
      <w:pPr>
        <w:numPr>
          <w:ilvl w:val="0"/>
          <w:numId w:val="1"/>
        </w:numPr>
      </w:pPr>
      <w:r w:rsidRPr="005C09D3">
        <w:t>Reflector logic</w:t>
      </w:r>
    </w:p>
    <w:p w14:paraId="705C63FB" w14:textId="77777777" w:rsidR="005C09D3" w:rsidRPr="005C09D3" w:rsidRDefault="005C09D3" w:rsidP="00DB217D">
      <w:pPr>
        <w:numPr>
          <w:ilvl w:val="0"/>
          <w:numId w:val="1"/>
        </w:numPr>
      </w:pPr>
      <w:r w:rsidRPr="005C09D3">
        <w:t>Basic CLI interface for encrypting and decrypting messages</w:t>
      </w:r>
    </w:p>
    <w:p w14:paraId="237489F9" w14:textId="04102617" w:rsidR="005C09D3" w:rsidRPr="005C09D3" w:rsidRDefault="005C09D3" w:rsidP="005C09D3">
      <w:r w:rsidRPr="005C09D3">
        <w:rPr>
          <w:rFonts w:ascii="Segoe UI Emoji" w:hAnsi="Segoe UI Emoji" w:cs="Segoe UI Emoji"/>
        </w:rPr>
        <w:t>📄</w:t>
      </w:r>
      <w:r w:rsidRPr="005C09D3">
        <w:t xml:space="preserve"> For a detailed explanation of how the Enigma Machine CLI works, refer to </w:t>
      </w:r>
      <w:hyperlink r:id="rId11" w:tgtFrame="_blank" w:history="1">
        <w:r w:rsidRPr="005C09D3">
          <w:rPr>
            <w:rStyle w:val="Hyperlink"/>
          </w:rPr>
          <w:t>enigma.js</w:t>
        </w:r>
      </w:hyperlink>
      <w:r w:rsidRPr="005C09D3">
        <w:t> and </w:t>
      </w:r>
      <w:hyperlink r:id="rId12" w:tgtFrame="_blank" w:history="1">
        <w:r w:rsidRPr="005C09D3">
          <w:rPr>
            <w:rStyle w:val="Hyperlink"/>
          </w:rPr>
          <w:t>README.</w:t>
        </w:r>
        <w:r w:rsidRPr="005C09D3">
          <w:rPr>
            <w:rStyle w:val="Hyperlink"/>
          </w:rPr>
          <w:t>m</w:t>
        </w:r>
        <w:r w:rsidRPr="005C09D3">
          <w:rPr>
            <w:rStyle w:val="Hyperlink"/>
          </w:rPr>
          <w:t>d.</w:t>
        </w:r>
      </w:hyperlink>
    </w:p>
    <w:p w14:paraId="48DDDD9D" w14:textId="77777777" w:rsidR="005C09D3" w:rsidRPr="005C09D3" w:rsidRDefault="005C09D3" w:rsidP="005C09D3">
      <w:r w:rsidRPr="005C09D3">
        <w:pict w14:anchorId="06D5E63F">
          <v:rect id="_x0000_i1027" style="width:0;height:1.5pt" o:hralign="center" o:hrstd="t" o:hrnoshade="t" o:hr="t" fillcolor="black" stroked="f"/>
        </w:pict>
      </w:r>
    </w:p>
    <w:p w14:paraId="028BA6CE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📚</w:t>
      </w:r>
      <w:r w:rsidRPr="005C09D3">
        <w:rPr>
          <w:b/>
          <w:bCs/>
        </w:rPr>
        <w:t xml:space="preserve"> Theory</w:t>
      </w:r>
    </w:p>
    <w:p w14:paraId="428AED59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🧠</w:t>
      </w:r>
      <w:r w:rsidRPr="005C09D3">
        <w:rPr>
          <w:b/>
          <w:bCs/>
        </w:rPr>
        <w:t xml:space="preserve"> AI Tool: Cursor IDE</w:t>
      </w:r>
    </w:p>
    <w:p w14:paraId="66C0583B" w14:textId="77777777" w:rsidR="005C09D3" w:rsidRPr="005C09D3" w:rsidRDefault="005C09D3" w:rsidP="005C09D3">
      <w:r w:rsidRPr="005C09D3">
        <w:rPr>
          <w:b/>
          <w:bCs/>
        </w:rPr>
        <w:t>Cursor</w:t>
      </w:r>
      <w:r w:rsidRPr="005C09D3">
        <w:t> is an AI-powered development environment that helps you </w:t>
      </w:r>
      <w:r w:rsidRPr="005C09D3">
        <w:rPr>
          <w:b/>
          <w:bCs/>
        </w:rPr>
        <w:t>write, analyze, and debug code</w:t>
      </w:r>
      <w:r w:rsidRPr="005C09D3">
        <w:t> more efficiently. It integrates intelligent assistance directly into your workflow.</w:t>
      </w:r>
    </w:p>
    <w:p w14:paraId="7C05CBA9" w14:textId="77777777" w:rsidR="005C09D3" w:rsidRPr="005C09D3" w:rsidRDefault="005C09D3" w:rsidP="005C09D3">
      <w:r w:rsidRPr="005C09D3">
        <w:t>Key capabilities:</w:t>
      </w:r>
    </w:p>
    <w:p w14:paraId="056318BF" w14:textId="77777777" w:rsidR="005C09D3" w:rsidRPr="005C09D3" w:rsidRDefault="005C09D3" w:rsidP="00DB217D">
      <w:pPr>
        <w:numPr>
          <w:ilvl w:val="0"/>
          <w:numId w:val="2"/>
        </w:numPr>
      </w:pPr>
      <w:r w:rsidRPr="005C09D3">
        <w:t>Identifies bugs before execution</w:t>
      </w:r>
    </w:p>
    <w:p w14:paraId="45B8FEB9" w14:textId="77777777" w:rsidR="005C09D3" w:rsidRPr="005C09D3" w:rsidRDefault="005C09D3" w:rsidP="00DB217D">
      <w:pPr>
        <w:numPr>
          <w:ilvl w:val="0"/>
          <w:numId w:val="2"/>
        </w:numPr>
      </w:pPr>
      <w:r w:rsidRPr="005C09D3">
        <w:lastRenderedPageBreak/>
        <w:t>Explains </w:t>
      </w:r>
      <w:r w:rsidRPr="005C09D3">
        <w:rPr>
          <w:b/>
          <w:bCs/>
        </w:rPr>
        <w:t>why</w:t>
      </w:r>
      <w:r w:rsidRPr="005C09D3">
        <w:t> an issue occurs</w:t>
      </w:r>
    </w:p>
    <w:p w14:paraId="6510E6E8" w14:textId="77777777" w:rsidR="005C09D3" w:rsidRPr="005C09D3" w:rsidRDefault="005C09D3" w:rsidP="00DB217D">
      <w:pPr>
        <w:numPr>
          <w:ilvl w:val="0"/>
          <w:numId w:val="2"/>
        </w:numPr>
      </w:pPr>
      <w:r w:rsidRPr="005C09D3">
        <w:t>Summarizes complex logic</w:t>
      </w:r>
    </w:p>
    <w:p w14:paraId="54773B1B" w14:textId="77777777" w:rsidR="005C09D3" w:rsidRPr="005C09D3" w:rsidRDefault="005C09D3" w:rsidP="00DB217D">
      <w:pPr>
        <w:numPr>
          <w:ilvl w:val="0"/>
          <w:numId w:val="2"/>
        </w:numPr>
      </w:pPr>
      <w:r w:rsidRPr="005C09D3">
        <w:t>Suggests fixes and improvements</w:t>
      </w:r>
    </w:p>
    <w:p w14:paraId="7D235911" w14:textId="77777777" w:rsidR="005C09D3" w:rsidRPr="005C09D3" w:rsidRDefault="005C09D3" w:rsidP="00DB217D">
      <w:pPr>
        <w:numPr>
          <w:ilvl w:val="0"/>
          <w:numId w:val="2"/>
        </w:numPr>
      </w:pPr>
      <w:r w:rsidRPr="005C09D3">
        <w:t>Helps generate tests and documentation</w:t>
      </w:r>
    </w:p>
    <w:p w14:paraId="501CCE58" w14:textId="77777777" w:rsidR="005C09D3" w:rsidRPr="005C09D3" w:rsidRDefault="005C09D3" w:rsidP="005C09D3">
      <w:r w:rsidRPr="005C09D3">
        <w:pict w14:anchorId="56EEBC7A">
          <v:rect id="_x0000_i1028" style="width:0;height:1.5pt" o:hralign="center" o:hrstd="t" o:hrnoshade="t" o:hr="t" fillcolor="black" stroked="f"/>
        </w:pict>
      </w:r>
    </w:p>
    <w:p w14:paraId="7C24F8D5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🔍</w:t>
      </w:r>
      <w:r w:rsidRPr="005C09D3">
        <w:rPr>
          <w:b/>
          <w:bCs/>
        </w:rPr>
        <w:t xml:space="preserve"> AI Techniques Explored</w:t>
      </w:r>
    </w:p>
    <w:p w14:paraId="316AEEAD" w14:textId="77777777" w:rsidR="005C09D3" w:rsidRPr="005C09D3" w:rsidRDefault="005C09D3" w:rsidP="00DB217D">
      <w:pPr>
        <w:numPr>
          <w:ilvl w:val="0"/>
          <w:numId w:val="3"/>
        </w:numPr>
      </w:pPr>
      <w:r w:rsidRPr="005C09D3">
        <w:rPr>
          <w:b/>
          <w:bCs/>
        </w:rPr>
        <w:t>Code Comprehension</w:t>
      </w:r>
      <w:r w:rsidRPr="005C09D3">
        <w:br/>
        <w:t>Prompt the AI to explain rotors, plugboard, reflector, and the app’s structure.</w:t>
      </w:r>
    </w:p>
    <w:p w14:paraId="6E5340E1" w14:textId="77777777" w:rsidR="005C09D3" w:rsidRPr="005C09D3" w:rsidRDefault="005C09D3" w:rsidP="00DB217D">
      <w:pPr>
        <w:numPr>
          <w:ilvl w:val="0"/>
          <w:numId w:val="3"/>
        </w:numPr>
      </w:pPr>
      <w:r w:rsidRPr="005C09D3">
        <w:rPr>
          <w:b/>
          <w:bCs/>
        </w:rPr>
        <w:t>Bug Diagnosis &amp; Resolution</w:t>
      </w:r>
      <w:r w:rsidRPr="005C09D3">
        <w:br/>
        <w:t>Use natural language to describe the issue and have the AI assist in debugging.</w:t>
      </w:r>
    </w:p>
    <w:p w14:paraId="0AECF65F" w14:textId="77777777" w:rsidR="005C09D3" w:rsidRPr="005C09D3" w:rsidRDefault="005C09D3" w:rsidP="00DB217D">
      <w:pPr>
        <w:numPr>
          <w:ilvl w:val="0"/>
          <w:numId w:val="3"/>
        </w:numPr>
      </w:pPr>
      <w:r w:rsidRPr="005C09D3">
        <w:rPr>
          <w:b/>
          <w:bCs/>
        </w:rPr>
        <w:t>Test Development</w:t>
      </w:r>
      <w:r w:rsidRPr="005C09D3">
        <w:br/>
        <w:t>Guide the AI to generate unit tests covering key cases and configurations.</w:t>
      </w:r>
    </w:p>
    <w:p w14:paraId="3FB44D17" w14:textId="77777777" w:rsidR="005C09D3" w:rsidRPr="005C09D3" w:rsidRDefault="005C09D3" w:rsidP="00DB217D">
      <w:pPr>
        <w:numPr>
          <w:ilvl w:val="0"/>
          <w:numId w:val="3"/>
        </w:numPr>
      </w:pPr>
      <w:r w:rsidRPr="005C09D3">
        <w:rPr>
          <w:b/>
          <w:bCs/>
        </w:rPr>
        <w:t>Documentation</w:t>
      </w:r>
      <w:r w:rsidRPr="005C09D3">
        <w:br/>
        <w:t>Let the AI help you write a short explanation of the bug and your solution.</w:t>
      </w:r>
    </w:p>
    <w:p w14:paraId="02FE3623" w14:textId="77777777" w:rsidR="005C09D3" w:rsidRPr="005C09D3" w:rsidRDefault="005C09D3" w:rsidP="005C09D3">
      <w:r w:rsidRPr="005C09D3">
        <w:pict w14:anchorId="1FC17A00">
          <v:rect id="_x0000_i1029" style="width:0;height:1.5pt" o:hralign="center" o:hrstd="t" o:hrnoshade="t" o:hr="t" fillcolor="black" stroked="f"/>
        </w:pict>
      </w:r>
    </w:p>
    <w:p w14:paraId="6D6F9AD4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🎯</w:t>
      </w:r>
      <w:r w:rsidRPr="005C09D3">
        <w:rPr>
          <w:b/>
          <w:bCs/>
        </w:rPr>
        <w:t xml:space="preserve"> Task</w:t>
      </w:r>
    </w:p>
    <w:p w14:paraId="6D93A71C" w14:textId="77777777" w:rsidR="005C09D3" w:rsidRPr="005C09D3" w:rsidRDefault="005C09D3" w:rsidP="005C09D3">
      <w:r w:rsidRPr="005C09D3">
        <w:t>Your challenge is to:</w:t>
      </w:r>
    </w:p>
    <w:p w14:paraId="547EC3E6" w14:textId="77777777" w:rsidR="005C09D3" w:rsidRPr="005C09D3" w:rsidRDefault="005C09D3" w:rsidP="00DB217D">
      <w:pPr>
        <w:numPr>
          <w:ilvl w:val="0"/>
          <w:numId w:val="4"/>
        </w:numPr>
      </w:pPr>
      <w:r w:rsidRPr="005C09D3">
        <w:t>Analyze the code in enigma.js</w:t>
      </w:r>
    </w:p>
    <w:p w14:paraId="1E2E2998" w14:textId="77777777" w:rsidR="005C09D3" w:rsidRPr="005C09D3" w:rsidRDefault="005C09D3" w:rsidP="00DB217D">
      <w:pPr>
        <w:numPr>
          <w:ilvl w:val="0"/>
          <w:numId w:val="4"/>
        </w:numPr>
      </w:pPr>
      <w:r w:rsidRPr="005C09D3">
        <w:t>Identify the bug affecting encryption/decryption</w:t>
      </w:r>
    </w:p>
    <w:p w14:paraId="6BFE7A4B" w14:textId="77777777" w:rsidR="005C09D3" w:rsidRPr="005C09D3" w:rsidRDefault="005C09D3" w:rsidP="00DB217D">
      <w:pPr>
        <w:numPr>
          <w:ilvl w:val="0"/>
          <w:numId w:val="4"/>
        </w:numPr>
      </w:pPr>
      <w:r w:rsidRPr="005C09D3">
        <w:t>Fix the bug and ensure correct functionality</w:t>
      </w:r>
    </w:p>
    <w:p w14:paraId="1CA6736D" w14:textId="77777777" w:rsidR="005C09D3" w:rsidRPr="005C09D3" w:rsidRDefault="005C09D3" w:rsidP="005C09D3">
      <w:r w:rsidRPr="005C09D3">
        <w:pict w14:anchorId="5C721822">
          <v:rect id="_x0000_i1030" style="width:0;height:1.5pt" o:hralign="center" o:hrstd="t" o:hrnoshade="t" o:hr="t" fillcolor="black" stroked="f"/>
        </w:pict>
      </w:r>
    </w:p>
    <w:p w14:paraId="38A6F0E5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✅</w:t>
      </w:r>
      <w:r w:rsidRPr="005C09D3">
        <w:rPr>
          <w:b/>
          <w:bCs/>
        </w:rPr>
        <w:t xml:space="preserve"> Objectives</w:t>
      </w:r>
    </w:p>
    <w:p w14:paraId="777441ED" w14:textId="77777777" w:rsidR="005C09D3" w:rsidRPr="005C09D3" w:rsidRDefault="005C09D3" w:rsidP="00DB217D">
      <w:pPr>
        <w:numPr>
          <w:ilvl w:val="0"/>
          <w:numId w:val="5"/>
        </w:numPr>
      </w:pPr>
      <w:r w:rsidRPr="005C09D3">
        <w:rPr>
          <w:b/>
          <w:bCs/>
        </w:rPr>
        <w:t>Find and Fix the Bug</w:t>
      </w:r>
      <w:r w:rsidRPr="005C09D3">
        <w:br/>
        <w:t>Determine the cause and implement a correction.</w:t>
      </w:r>
    </w:p>
    <w:p w14:paraId="42121EE7" w14:textId="77777777" w:rsidR="005C09D3" w:rsidRPr="005C09D3" w:rsidRDefault="005C09D3" w:rsidP="00DB217D">
      <w:pPr>
        <w:numPr>
          <w:ilvl w:val="0"/>
          <w:numId w:val="5"/>
        </w:numPr>
      </w:pPr>
      <w:r w:rsidRPr="005C09D3">
        <w:rPr>
          <w:b/>
          <w:bCs/>
        </w:rPr>
        <w:lastRenderedPageBreak/>
        <w:t>Explain the Issue</w:t>
      </w:r>
      <w:r w:rsidRPr="005C09D3">
        <w:br/>
        <w:t>Add a brief explanation via code comments or a separate write-up.</w:t>
      </w:r>
    </w:p>
    <w:p w14:paraId="4C385CDC" w14:textId="77777777" w:rsidR="005C09D3" w:rsidRPr="005C09D3" w:rsidRDefault="005C09D3" w:rsidP="00DB217D">
      <w:pPr>
        <w:numPr>
          <w:ilvl w:val="0"/>
          <w:numId w:val="5"/>
        </w:numPr>
      </w:pPr>
      <w:r w:rsidRPr="005C09D3">
        <w:rPr>
          <w:b/>
          <w:bCs/>
        </w:rPr>
        <w:t>Add Unit Tests</w:t>
      </w:r>
      <w:r w:rsidRPr="005C09D3">
        <w:br/>
        <w:t>Ensure core functionality is tested.</w:t>
      </w:r>
      <w:r w:rsidRPr="005C09D3">
        <w:br/>
      </w:r>
      <w:r w:rsidRPr="005C09D3">
        <w:rPr>
          <w:i/>
          <w:iCs/>
        </w:rPr>
        <w:t>Note: You may use a different programming language if preferred.</w:t>
      </w:r>
    </w:p>
    <w:p w14:paraId="294F2EB4" w14:textId="77777777" w:rsidR="005C09D3" w:rsidRPr="005C09D3" w:rsidRDefault="005C09D3" w:rsidP="005C09D3">
      <w:r w:rsidRPr="005C09D3">
        <w:pict w14:anchorId="2014AACB">
          <v:rect id="_x0000_i1031" style="width:0;height:1.5pt" o:hralign="center" o:hrstd="t" o:hrnoshade="t" o:hr="t" fillcolor="black" stroked="f"/>
        </w:pict>
      </w:r>
    </w:p>
    <w:p w14:paraId="5DBF6D81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📌</w:t>
      </w:r>
      <w:r w:rsidRPr="005C09D3">
        <w:rPr>
          <w:b/>
          <w:bCs/>
        </w:rPr>
        <w:t xml:space="preserve"> Requirements</w:t>
      </w:r>
    </w:p>
    <w:p w14:paraId="13D8DDF6" w14:textId="77777777" w:rsidR="005C09D3" w:rsidRPr="005C09D3" w:rsidRDefault="005C09D3" w:rsidP="00DB217D">
      <w:pPr>
        <w:numPr>
          <w:ilvl w:val="0"/>
          <w:numId w:val="6"/>
        </w:numPr>
      </w:pPr>
      <w:r w:rsidRPr="005C09D3">
        <w:t>The fixed code must </w:t>
      </w:r>
      <w:r w:rsidRPr="005C09D3">
        <w:rPr>
          <w:b/>
          <w:bCs/>
        </w:rPr>
        <w:t>correctly encrypt and decrypt</w:t>
      </w:r>
      <w:r w:rsidRPr="005C09D3">
        <w:t> according to Enigma rules</w:t>
      </w:r>
    </w:p>
    <w:p w14:paraId="01C7CFA8" w14:textId="77777777" w:rsidR="005C09D3" w:rsidRPr="005C09D3" w:rsidRDefault="005C09D3" w:rsidP="00DB217D">
      <w:pPr>
        <w:numPr>
          <w:ilvl w:val="0"/>
          <w:numId w:val="6"/>
        </w:numPr>
      </w:pPr>
      <w:r w:rsidRPr="005C09D3">
        <w:t>Unit tests must:</w:t>
      </w:r>
    </w:p>
    <w:p w14:paraId="697616BA" w14:textId="77777777" w:rsidR="005C09D3" w:rsidRPr="005C09D3" w:rsidRDefault="005C09D3" w:rsidP="00DB217D">
      <w:pPr>
        <w:numPr>
          <w:ilvl w:val="1"/>
          <w:numId w:val="6"/>
        </w:numPr>
      </w:pPr>
      <w:r w:rsidRPr="005C09D3">
        <w:t>Cover all core logic</w:t>
      </w:r>
    </w:p>
    <w:p w14:paraId="7252CE56" w14:textId="77777777" w:rsidR="005C09D3" w:rsidRPr="005C09D3" w:rsidRDefault="005C09D3" w:rsidP="00DB217D">
      <w:pPr>
        <w:numPr>
          <w:ilvl w:val="1"/>
          <w:numId w:val="6"/>
        </w:numPr>
      </w:pPr>
      <w:r w:rsidRPr="005C09D3">
        <w:t>Achieve </w:t>
      </w:r>
      <w:r w:rsidRPr="005C09D3">
        <w:rPr>
          <w:b/>
          <w:bCs/>
        </w:rPr>
        <w:t>at least 60% test coverage</w:t>
      </w:r>
    </w:p>
    <w:p w14:paraId="6DC2B83E" w14:textId="77777777" w:rsidR="005C09D3" w:rsidRPr="005C09D3" w:rsidRDefault="005C09D3" w:rsidP="005C09D3"/>
    <w:p w14:paraId="748C4D6B" w14:textId="233F7FBC" w:rsidR="00753979" w:rsidRPr="0077466F" w:rsidRDefault="00753979" w:rsidP="0077466F"/>
    <w:sectPr w:rsidR="00753979" w:rsidRPr="0077466F" w:rsidSect="00EB4DCC">
      <w:footerReference w:type="default" r:id="rId13"/>
      <w:headerReference w:type="first" r:id="rId14"/>
      <w:footerReference w:type="first" r:id="rId15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906FF" w14:textId="77777777" w:rsidR="00DB217D" w:rsidRDefault="00DB217D" w:rsidP="0077466F">
      <w:r>
        <w:separator/>
      </w:r>
    </w:p>
  </w:endnote>
  <w:endnote w:type="continuationSeparator" w:id="0">
    <w:p w14:paraId="5513CFA4" w14:textId="77777777" w:rsidR="00DB217D" w:rsidRDefault="00DB217D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5F724A33-BB7E-46C9-9AFA-1A40A3AABC8B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BD9B301F-511A-4334-9167-1F79B0DE087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EEB3055B-DF6D-493A-A5F9-5B042E1499C3}"/>
    <w:embedBold r:id="rId4" w:fontKey="{9EC05E2E-4CD2-4AE4-A79B-8814DED226A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45C41D1E-0DA0-474E-8046-EAF0C6CE3C6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BBCB1" w14:textId="77777777" w:rsidR="00DB217D" w:rsidRDefault="00DB217D" w:rsidP="0077466F">
      <w:r>
        <w:separator/>
      </w:r>
    </w:p>
  </w:footnote>
  <w:footnote w:type="continuationSeparator" w:id="0">
    <w:p w14:paraId="15A1165C" w14:textId="77777777" w:rsidR="00DB217D" w:rsidRDefault="00DB217D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77BBF"/>
    <w:multiLevelType w:val="multilevel"/>
    <w:tmpl w:val="4CAE4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2C1A52"/>
    <w:multiLevelType w:val="multilevel"/>
    <w:tmpl w:val="E0B04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3B78EC"/>
    <w:multiLevelType w:val="multilevel"/>
    <w:tmpl w:val="98A6A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1F43C8"/>
    <w:multiLevelType w:val="multilevel"/>
    <w:tmpl w:val="39CA8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D605E4"/>
    <w:multiLevelType w:val="multilevel"/>
    <w:tmpl w:val="3C6C4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3A3670"/>
    <w:multiLevelType w:val="multilevel"/>
    <w:tmpl w:val="57247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0"/>
  </w:num>
  <w:num w:numId="6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21CAE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7F4E"/>
    <w:rsid w:val="003C107B"/>
    <w:rsid w:val="003C1B15"/>
    <w:rsid w:val="003C594E"/>
    <w:rsid w:val="00401032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09D3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F9C"/>
    <w:rsid w:val="008E53F4"/>
    <w:rsid w:val="009338DD"/>
    <w:rsid w:val="00933D29"/>
    <w:rsid w:val="00945B5B"/>
    <w:rsid w:val="0095419D"/>
    <w:rsid w:val="009A04C7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217D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02F1D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github.com/VentionComms/AI-Challenge/blob/main/main/task_6/enigma.js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VentionComms/AI-Challenge/blob/main/main/task_6/README.md" TargetMode="Externa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2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5</TotalTime>
  <Pages>3</Pages>
  <Words>344</Words>
  <Characters>1963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2303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3</cp:revision>
  <cp:lastPrinted>2025-08-13T13:45:00Z</cp:lastPrinted>
  <dcterms:created xsi:type="dcterms:W3CDTF">2025-08-13T13:44:00Z</dcterms:created>
  <dcterms:modified xsi:type="dcterms:W3CDTF">2025-08-13T13:48:00Z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