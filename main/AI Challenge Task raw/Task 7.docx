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7F4C149C" w14:textId="77777777" w:rsidR="00EE23A2" w:rsidRPr="00EE23A2" w:rsidRDefault="00EE23A2" w:rsidP="00EE23A2">
      <w:pPr>
        <w:rPr>
          <w:b/>
          <w:bCs/>
        </w:rPr>
      </w:pPr>
      <w:r w:rsidRPr="00EE23A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AE"/>
          </mc:Choice>
          <mc:Fallback>
            <w:t>🎮</w:t>
          </mc:Fallback>
        </mc:AlternateContent>
      </w:r>
      <w:r w:rsidRPr="00EE23A2">
        <w:t xml:space="preserve"> </w:t>
      </w:r>
      <w:r w:rsidRPr="00EE23A2">
        <w:rPr>
          <w:b/>
          <w:bCs/>
        </w:rPr>
        <w:t>Task 7: Sea Battle Game</w:t>
      </w:r>
    </w:p>
    <w:p w14:paraId="24BFA95F" w14:textId="77777777" w:rsidR="00EE23A2" w:rsidRPr="00EE23A2" w:rsidRDefault="001B22D4" w:rsidP="00EE23A2">
      <w:pPr>
        <w:rPr>
          <w:b/>
          <w:bCs/>
        </w:rPr>
      </w:pPr>
      <w:r>
        <w:pict w14:anchorId="48E01431">
          <v:rect id="_x0000_i1025" style="width:0;height:1.5pt" o:hralign="center" o:hrstd="t" o:hr="t" fillcolor="#a0a0a0" stroked="f"/>
        </w:pict>
      </w:r>
      <w:r w:rsidR="00EE23A2" w:rsidRPr="00EE23A2">
        <w:rPr>
          <w:rFonts w:ascii="Segoe UI Emoji" w:hAnsi="Segoe UI Emoji" w:cs="Segoe UI Emoji"/>
          <w:b/>
          <w:bCs/>
        </w:rPr>
        <w:t>⚓</w:t>
      </w:r>
      <w:r w:rsidR="00EE23A2" w:rsidRPr="00EE23A2">
        <w:rPr>
          <w:b/>
          <w:bCs/>
        </w:rPr>
        <w:t xml:space="preserve"> Welcome to the Sea Battle Code Challenge</w:t>
      </w:r>
    </w:p>
    <w:p w14:paraId="67D16F5C" w14:textId="3F6FA840" w:rsidR="00EE23A2" w:rsidRPr="00EE23A2" w:rsidRDefault="00EE23A2" w:rsidP="00EE23A2">
      <w:r w:rsidRPr="00EE23A2">
        <w:t>You are provided with a simple, </w:t>
      </w:r>
      <w:r w:rsidRPr="00EE23A2">
        <w:rPr>
          <w:b/>
          <w:bCs/>
        </w:rPr>
        <w:t>legacy-style CLI implementation</w:t>
      </w:r>
      <w:r w:rsidRPr="00EE23A2">
        <w:t> of the classic </w:t>
      </w:r>
      <w:r w:rsidRPr="00EE23A2">
        <w:rPr>
          <w:b/>
          <w:bCs/>
        </w:rPr>
        <w:t>Sea Battle (Battleship)</w:t>
      </w:r>
      <w:r w:rsidRPr="00EE23A2">
        <w:t> game: </w:t>
      </w:r>
      <w:hyperlink r:id="rId11" w:tgtFrame="_blank" w:history="1">
        <w:r w:rsidRPr="00EE23A2">
          <w:rPr>
            <w:rStyle w:val="Hyperlink"/>
          </w:rPr>
          <w:t>seabattle.js</w:t>
        </w:r>
      </w:hyperlink>
      <w:r w:rsidRPr="00EE23A2">
        <w:t>.</w:t>
      </w:r>
      <w:r w:rsidRPr="00EE23A2">
        <w:br/>
        <w:t>This version is functional but written using </w:t>
      </w:r>
      <w:r w:rsidRPr="00EE23A2">
        <w:rPr>
          <w:b/>
          <w:bCs/>
        </w:rPr>
        <w:t>older JavaScript conventions</w:t>
      </w:r>
      <w:r w:rsidRPr="00EE23A2">
        <w:t> (e.g., ES5 var, global variables, etc.).</w:t>
      </w:r>
    </w:p>
    <w:p w14:paraId="68AA120F" w14:textId="77777777" w:rsidR="00EE23A2" w:rsidRPr="00EE23A2" w:rsidRDefault="001B22D4" w:rsidP="00EE23A2">
      <w:r>
        <w:pict w14:anchorId="57736FDF">
          <v:rect id="_x0000_i1026" style="width:0;height:1.5pt" o:hralign="center" o:hrstd="t" o:hr="t" fillcolor="#a0a0a0" stroked="f"/>
        </w:pict>
      </w:r>
    </w:p>
    <w:p w14:paraId="5F83AA08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🎯</w:t>
      </w:r>
      <w:r w:rsidRPr="00EE23A2">
        <w:rPr>
          <w:b/>
          <w:bCs/>
        </w:rPr>
        <w:t xml:space="preserve"> The existing game features:</w:t>
      </w:r>
    </w:p>
    <w:p w14:paraId="591ED3EA" w14:textId="77777777" w:rsidR="00EE23A2" w:rsidRPr="00EE23A2" w:rsidRDefault="00EE23A2" w:rsidP="00373EFB">
      <w:pPr>
        <w:numPr>
          <w:ilvl w:val="0"/>
          <w:numId w:val="1"/>
        </w:numPr>
      </w:pPr>
      <w:r w:rsidRPr="00EE23A2">
        <w:t>A </w:t>
      </w:r>
      <w:r w:rsidRPr="00EE23A2">
        <w:rPr>
          <w:b/>
          <w:bCs/>
        </w:rPr>
        <w:t>10x10 grid</w:t>
      </w:r>
    </w:p>
    <w:p w14:paraId="0EB49E23" w14:textId="77777777" w:rsidR="00EE23A2" w:rsidRPr="00EE23A2" w:rsidRDefault="00EE23A2" w:rsidP="00373EFB">
      <w:pPr>
        <w:numPr>
          <w:ilvl w:val="0"/>
          <w:numId w:val="1"/>
        </w:numPr>
      </w:pPr>
      <w:r w:rsidRPr="00EE23A2">
        <w:rPr>
          <w:b/>
          <w:bCs/>
        </w:rPr>
        <w:t>Random ship placement</w:t>
      </w:r>
      <w:r w:rsidRPr="00EE23A2">
        <w:t> for both player and CPU</w:t>
      </w:r>
    </w:p>
    <w:p w14:paraId="42236E4B" w14:textId="77777777" w:rsidR="00EE23A2" w:rsidRPr="00EE23A2" w:rsidRDefault="00EE23A2" w:rsidP="00373EFB">
      <w:pPr>
        <w:numPr>
          <w:ilvl w:val="0"/>
          <w:numId w:val="1"/>
        </w:numPr>
      </w:pPr>
      <w:r w:rsidRPr="00EE23A2">
        <w:rPr>
          <w:b/>
          <w:bCs/>
        </w:rPr>
        <w:t>Turn-based gameplay</w:t>
      </w:r>
      <w:r w:rsidRPr="00EE23A2">
        <w:t> with coordinate input (e.g., 00, 34)</w:t>
      </w:r>
    </w:p>
    <w:p w14:paraId="644B1B52" w14:textId="77777777" w:rsidR="00EE23A2" w:rsidRPr="00EE23A2" w:rsidRDefault="00EE23A2" w:rsidP="00373EFB">
      <w:pPr>
        <w:numPr>
          <w:ilvl w:val="0"/>
          <w:numId w:val="1"/>
        </w:numPr>
      </w:pPr>
      <w:r w:rsidRPr="00EE23A2">
        <w:t>A basic CPU opponent with </w:t>
      </w:r>
      <w:r w:rsidRPr="00EE23A2">
        <w:rPr>
          <w:b/>
          <w:bCs/>
        </w:rPr>
        <w:t>"hunt"</w:t>
      </w:r>
      <w:r w:rsidRPr="00EE23A2">
        <w:t> and </w:t>
      </w:r>
      <w:r w:rsidRPr="00EE23A2">
        <w:rPr>
          <w:b/>
          <w:bCs/>
        </w:rPr>
        <w:t>"target"</w:t>
      </w:r>
      <w:r w:rsidRPr="00EE23A2">
        <w:t> modes</w:t>
      </w:r>
    </w:p>
    <w:p w14:paraId="3063FE18" w14:textId="77777777" w:rsidR="00EE23A2" w:rsidRPr="00EE23A2" w:rsidRDefault="00EE23A2" w:rsidP="00373EFB">
      <w:pPr>
        <w:numPr>
          <w:ilvl w:val="0"/>
          <w:numId w:val="1"/>
        </w:numPr>
      </w:pPr>
      <w:r w:rsidRPr="00EE23A2">
        <w:rPr>
          <w:b/>
          <w:bCs/>
        </w:rPr>
        <w:t>Text-based display</w:t>
      </w:r>
      <w:r w:rsidRPr="00EE23A2">
        <w:t> of the player's and opponent’s boards</w:t>
      </w:r>
    </w:p>
    <w:p w14:paraId="0717A861" w14:textId="454F01F4" w:rsidR="00EE23A2" w:rsidRPr="00EE23A2" w:rsidRDefault="00EE23A2" w:rsidP="00EE23A2">
      <w:r w:rsidRPr="00EE23A2">
        <w:rPr>
          <w:rFonts w:ascii="Segoe UI Emoji" w:hAnsi="Segoe UI Emoji" w:cs="Segoe UI Emoji"/>
        </w:rPr>
        <w:t>📄</w:t>
      </w:r>
      <w:r w:rsidRPr="00EE23A2">
        <w:t xml:space="preserve"> For more details on how the Sea Battle CLI app works, refer to </w:t>
      </w:r>
      <w:hyperlink r:id="rId12" w:tgtFrame="_blank" w:history="1">
        <w:r w:rsidRPr="00EE23A2">
          <w:rPr>
            <w:rStyle w:val="Hyperlink"/>
          </w:rPr>
          <w:t>seabattle.js</w:t>
        </w:r>
      </w:hyperlink>
      <w:r w:rsidRPr="00EE23A2">
        <w:t> and </w:t>
      </w:r>
      <w:hyperlink r:id="rId13" w:tgtFrame="_blank" w:history="1">
        <w:r w:rsidRPr="00EE23A2">
          <w:rPr>
            <w:rStyle w:val="Hyperlink"/>
          </w:rPr>
          <w:t>README.md.</w:t>
        </w:r>
      </w:hyperlink>
    </w:p>
    <w:p w14:paraId="31A3338F" w14:textId="77777777" w:rsidR="00EE23A2" w:rsidRPr="00EE23A2" w:rsidRDefault="001B22D4" w:rsidP="00EE23A2">
      <w:r>
        <w:pict w14:anchorId="02979036">
          <v:rect id="_x0000_i1027" style="width:0;height:1.5pt" o:hralign="center" o:hrstd="t" o:hr="t" fillcolor="#a0a0a0" stroked="f"/>
        </w:pict>
      </w:r>
    </w:p>
    <w:p w14:paraId="5CFDAFC4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📚</w:t>
      </w:r>
      <w:r w:rsidRPr="00EE23A2">
        <w:rPr>
          <w:b/>
          <w:bCs/>
        </w:rPr>
        <w:t xml:space="preserve"> Theory</w:t>
      </w:r>
    </w:p>
    <w:p w14:paraId="0B4CE299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🧠</w:t>
      </w:r>
      <w:r w:rsidRPr="00EE23A2">
        <w:rPr>
          <w:b/>
          <w:bCs/>
        </w:rPr>
        <w:t xml:space="preserve"> Cursor IDE for Refactoring</w:t>
      </w:r>
    </w:p>
    <w:p w14:paraId="1F9DCCBE" w14:textId="77777777" w:rsidR="00EE23A2" w:rsidRPr="00EE23A2" w:rsidRDefault="00EE23A2" w:rsidP="00EE23A2">
      <w:r w:rsidRPr="00EE23A2">
        <w:t>Cursor’s AI helps you </w:t>
      </w:r>
      <w:r w:rsidRPr="00EE23A2">
        <w:rPr>
          <w:b/>
          <w:bCs/>
        </w:rPr>
        <w:t>understand and modernize codebases</w:t>
      </w:r>
      <w:r w:rsidRPr="00EE23A2">
        <w:t> while keeping behavior intact. It:</w:t>
      </w:r>
    </w:p>
    <w:p w14:paraId="03C4619B" w14:textId="77777777" w:rsidR="00EE23A2" w:rsidRPr="00EE23A2" w:rsidRDefault="00EE23A2" w:rsidP="00373EFB">
      <w:pPr>
        <w:numPr>
          <w:ilvl w:val="0"/>
          <w:numId w:val="2"/>
        </w:numPr>
      </w:pPr>
      <w:r w:rsidRPr="00EE23A2">
        <w:t>Analyzes complex logic</w:t>
      </w:r>
    </w:p>
    <w:p w14:paraId="1FE11CDA" w14:textId="77777777" w:rsidR="00EE23A2" w:rsidRPr="00EE23A2" w:rsidRDefault="00EE23A2" w:rsidP="00373EFB">
      <w:pPr>
        <w:numPr>
          <w:ilvl w:val="0"/>
          <w:numId w:val="2"/>
        </w:numPr>
      </w:pPr>
      <w:r w:rsidRPr="00EE23A2">
        <w:t>Suggests modernizations</w:t>
      </w:r>
    </w:p>
    <w:p w14:paraId="1A1C8AC0" w14:textId="77777777" w:rsidR="00EE23A2" w:rsidRPr="00EE23A2" w:rsidRDefault="00EE23A2" w:rsidP="00373EFB">
      <w:pPr>
        <w:numPr>
          <w:ilvl w:val="0"/>
          <w:numId w:val="2"/>
        </w:numPr>
      </w:pPr>
      <w:r w:rsidRPr="00EE23A2">
        <w:t>Explains reasoning behind each suggestion</w:t>
      </w:r>
    </w:p>
    <w:p w14:paraId="54039A07" w14:textId="77777777" w:rsidR="00EE23A2" w:rsidRPr="00EE23A2" w:rsidRDefault="00EE23A2" w:rsidP="00373EFB">
      <w:pPr>
        <w:numPr>
          <w:ilvl w:val="0"/>
          <w:numId w:val="2"/>
        </w:numPr>
      </w:pPr>
      <w:r w:rsidRPr="00EE23A2">
        <w:lastRenderedPageBreak/>
        <w:t>Supports </w:t>
      </w:r>
      <w:r w:rsidRPr="00EE23A2">
        <w:rPr>
          <w:b/>
          <w:bCs/>
        </w:rPr>
        <w:t>separation of concerns</w:t>
      </w:r>
      <w:r w:rsidRPr="00EE23A2">
        <w:t> and better </w:t>
      </w:r>
      <w:r w:rsidRPr="00EE23A2">
        <w:rPr>
          <w:b/>
          <w:bCs/>
        </w:rPr>
        <w:t>maintainability</w:t>
      </w:r>
    </w:p>
    <w:p w14:paraId="2938D3D0" w14:textId="77777777" w:rsidR="00EE23A2" w:rsidRPr="00EE23A2" w:rsidRDefault="001B22D4" w:rsidP="00EE23A2">
      <w:r>
        <w:pict w14:anchorId="0B842510">
          <v:rect id="_x0000_i1028" style="width:0;height:1.5pt" o:hralign="center" o:hrstd="t" o:hr="t" fillcolor="#a0a0a0" stroked="f"/>
        </w:pict>
      </w:r>
    </w:p>
    <w:p w14:paraId="0422A12B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💡</w:t>
      </w:r>
      <w:r w:rsidRPr="00EE23A2">
        <w:rPr>
          <w:b/>
          <w:bCs/>
        </w:rPr>
        <w:t xml:space="preserve"> AI Techniques Used</w:t>
      </w:r>
    </w:p>
    <w:p w14:paraId="3F8D907D" w14:textId="77777777" w:rsidR="00EE23A2" w:rsidRPr="00EE23A2" w:rsidRDefault="00EE23A2" w:rsidP="00373EFB">
      <w:pPr>
        <w:numPr>
          <w:ilvl w:val="0"/>
          <w:numId w:val="3"/>
        </w:numPr>
      </w:pPr>
      <w:r w:rsidRPr="00EE23A2">
        <w:rPr>
          <w:b/>
          <w:bCs/>
        </w:rPr>
        <w:t>Understanding Legacy Code</w:t>
      </w:r>
      <w:r w:rsidRPr="00EE23A2">
        <w:t>: Ask AI to explain seabattle.js structure and logic before refactoring.</w:t>
      </w:r>
    </w:p>
    <w:p w14:paraId="34ECE925" w14:textId="77777777" w:rsidR="00EE23A2" w:rsidRPr="00EE23A2" w:rsidRDefault="00EE23A2" w:rsidP="00373EFB">
      <w:pPr>
        <w:numPr>
          <w:ilvl w:val="0"/>
          <w:numId w:val="3"/>
        </w:numPr>
      </w:pPr>
      <w:r w:rsidRPr="00EE23A2">
        <w:rPr>
          <w:b/>
          <w:bCs/>
        </w:rPr>
        <w:t>Code Modernization &amp; Refactoring</w:t>
      </w:r>
      <w:r w:rsidRPr="00EE23A2">
        <w:t>:</w:t>
      </w:r>
    </w:p>
    <w:p w14:paraId="7FB91331" w14:textId="77777777" w:rsidR="00EE23A2" w:rsidRPr="00EE23A2" w:rsidRDefault="00EE23A2" w:rsidP="00373EFB">
      <w:pPr>
        <w:numPr>
          <w:ilvl w:val="1"/>
          <w:numId w:val="3"/>
        </w:numPr>
      </w:pPr>
      <w:r w:rsidRPr="00EE23A2">
        <w:t>Upgrade from </w:t>
      </w:r>
      <w:r w:rsidRPr="00EE23A2">
        <w:rPr>
          <w:b/>
          <w:bCs/>
        </w:rPr>
        <w:t>ES5 to ES6+</w:t>
      </w:r>
      <w:r w:rsidRPr="00EE23A2">
        <w:t> syntax</w:t>
      </w:r>
    </w:p>
    <w:p w14:paraId="7A224E6F" w14:textId="77777777" w:rsidR="00EE23A2" w:rsidRPr="00EE23A2" w:rsidRDefault="00EE23A2" w:rsidP="00373EFB">
      <w:pPr>
        <w:numPr>
          <w:ilvl w:val="1"/>
          <w:numId w:val="3"/>
        </w:numPr>
      </w:pPr>
      <w:r w:rsidRPr="00EE23A2">
        <w:t>Refactor using </w:t>
      </w:r>
      <w:r w:rsidRPr="00EE23A2">
        <w:rPr>
          <w:b/>
          <w:bCs/>
        </w:rPr>
        <w:t>classes</w:t>
      </w:r>
      <w:r w:rsidRPr="00EE23A2">
        <w:t>, </w:t>
      </w:r>
      <w:r w:rsidRPr="00EE23A2">
        <w:rPr>
          <w:b/>
          <w:bCs/>
        </w:rPr>
        <w:t>modules</w:t>
      </w:r>
      <w:r w:rsidRPr="00EE23A2">
        <w:t>, </w:t>
      </w:r>
      <w:r w:rsidRPr="00EE23A2">
        <w:rPr>
          <w:b/>
          <w:bCs/>
        </w:rPr>
        <w:t>arrow functions</w:t>
      </w:r>
      <w:r w:rsidRPr="00EE23A2">
        <w:t>, and let/const</w:t>
      </w:r>
    </w:p>
    <w:p w14:paraId="11280079" w14:textId="77777777" w:rsidR="00EE23A2" w:rsidRPr="00EE23A2" w:rsidRDefault="00EE23A2" w:rsidP="00373EFB">
      <w:pPr>
        <w:numPr>
          <w:ilvl w:val="1"/>
          <w:numId w:val="3"/>
        </w:numPr>
      </w:pPr>
      <w:r w:rsidRPr="00EE23A2">
        <w:t>Improve structure (e.g., separate game logic, UI, and utilities)</w:t>
      </w:r>
    </w:p>
    <w:p w14:paraId="46A6D715" w14:textId="77777777" w:rsidR="00EE23A2" w:rsidRPr="00EE23A2" w:rsidRDefault="00EE23A2" w:rsidP="00373EFB">
      <w:pPr>
        <w:numPr>
          <w:ilvl w:val="1"/>
          <w:numId w:val="3"/>
        </w:numPr>
      </w:pPr>
      <w:r w:rsidRPr="00EE23A2">
        <w:t>Optionally, </w:t>
      </w:r>
      <w:r w:rsidRPr="00EE23A2">
        <w:rPr>
          <w:b/>
          <w:bCs/>
        </w:rPr>
        <w:t>translate</w:t>
      </w:r>
      <w:r w:rsidRPr="00EE23A2">
        <w:t> into another language (e.g., Python, TypeScript, Go)</w:t>
      </w:r>
    </w:p>
    <w:p w14:paraId="09961228" w14:textId="77777777" w:rsidR="00EE23A2" w:rsidRPr="00EE23A2" w:rsidRDefault="00EE23A2" w:rsidP="00373EFB">
      <w:pPr>
        <w:numPr>
          <w:ilvl w:val="0"/>
          <w:numId w:val="3"/>
        </w:numPr>
      </w:pPr>
      <w:r w:rsidRPr="00EE23A2">
        <w:rPr>
          <w:b/>
          <w:bCs/>
        </w:rPr>
        <w:t>Test Generation</w:t>
      </w:r>
      <w:r w:rsidRPr="00EE23A2">
        <w:t>: Use AI to generate tests for game states and CPU behaviors.</w:t>
      </w:r>
    </w:p>
    <w:p w14:paraId="5D432D9F" w14:textId="77777777" w:rsidR="00EE23A2" w:rsidRPr="00EE23A2" w:rsidRDefault="00EE23A2" w:rsidP="00373EFB">
      <w:pPr>
        <w:numPr>
          <w:ilvl w:val="0"/>
          <w:numId w:val="3"/>
        </w:numPr>
      </w:pPr>
      <w:r w:rsidRPr="00EE23A2">
        <w:rPr>
          <w:b/>
          <w:bCs/>
        </w:rPr>
        <w:t>Architectural Guidance</w:t>
      </w:r>
      <w:r w:rsidRPr="00EE23A2">
        <w:t>: Discuss possible designs (e.g., </w:t>
      </w:r>
      <w:r w:rsidRPr="00EE23A2">
        <w:rPr>
          <w:b/>
          <w:bCs/>
        </w:rPr>
        <w:t>MVC pattern</w:t>
      </w:r>
      <w:r w:rsidRPr="00EE23A2">
        <w:t>, component separation).</w:t>
      </w:r>
    </w:p>
    <w:p w14:paraId="753A033A" w14:textId="77777777" w:rsidR="00EE23A2" w:rsidRPr="00EE23A2" w:rsidRDefault="00EE23A2" w:rsidP="00373EFB">
      <w:pPr>
        <w:numPr>
          <w:ilvl w:val="0"/>
          <w:numId w:val="3"/>
        </w:numPr>
      </w:pPr>
      <w:r w:rsidRPr="00EE23A2">
        <w:rPr>
          <w:b/>
          <w:bCs/>
        </w:rPr>
        <w:t>Maintaining Functionality</w:t>
      </w:r>
      <w:r w:rsidRPr="00EE23A2">
        <w:t>: Ensure the core mechanics remain unchanged.</w:t>
      </w:r>
    </w:p>
    <w:p w14:paraId="4D9AB970" w14:textId="77777777" w:rsidR="00EE23A2" w:rsidRPr="00EE23A2" w:rsidRDefault="001B22D4" w:rsidP="00EE23A2">
      <w:r>
        <w:pict w14:anchorId="678E8831">
          <v:rect id="_x0000_i1029" style="width:0;height:1.5pt" o:hralign="center" o:hrstd="t" o:hr="t" fillcolor="#a0a0a0" stroked="f"/>
        </w:pict>
      </w:r>
    </w:p>
    <w:p w14:paraId="43C8D0C8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🛠</w:t>
      </w:r>
      <w:r w:rsidRPr="00EE23A2">
        <w:rPr>
          <w:b/>
          <w:bCs/>
        </w:rPr>
        <w:t>️ Task</w:t>
      </w:r>
    </w:p>
    <w:p w14:paraId="09FE735C" w14:textId="3DF94CA9" w:rsidR="00EE23A2" w:rsidRPr="00EE23A2" w:rsidRDefault="00EE23A2" w:rsidP="00EE23A2">
      <w:r w:rsidRPr="00EE23A2">
        <w:t>Your challenge is to </w:t>
      </w:r>
      <w:r w:rsidRPr="00EE23A2">
        <w:rPr>
          <w:b/>
          <w:bCs/>
        </w:rPr>
        <w:t>modernize and refactor</w:t>
      </w:r>
      <w:r w:rsidR="004E4CC6" w:rsidRPr="00EE23A2">
        <w:t xml:space="preserve"> </w:t>
      </w:r>
      <w:hyperlink r:id="rId14" w:tgtFrame="_blank" w:history="1">
        <w:r w:rsidRPr="00EE23A2">
          <w:rPr>
            <w:rStyle w:val="Hyperlink"/>
          </w:rPr>
          <w:t>seabattle.js</w:t>
        </w:r>
      </w:hyperlink>
    </w:p>
    <w:p w14:paraId="019C36B7" w14:textId="77777777" w:rsidR="00EE23A2" w:rsidRPr="00EE23A2" w:rsidRDefault="001B22D4" w:rsidP="00EE23A2">
      <w:r>
        <w:pict w14:anchorId="620BA52B">
          <v:rect id="_x0000_i1030" style="width:0;height:1.5pt" o:hralign="center" o:hrstd="t" o:hr="t" fillcolor="#a0a0a0" stroked="f"/>
        </w:pict>
      </w:r>
    </w:p>
    <w:p w14:paraId="60EBB6FC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✅</w:t>
      </w:r>
      <w:r w:rsidRPr="00EE23A2">
        <w:rPr>
          <w:b/>
          <w:bCs/>
        </w:rPr>
        <w:t xml:space="preserve"> Objectives</w:t>
      </w:r>
    </w:p>
    <w:p w14:paraId="4DD7DDB4" w14:textId="77777777" w:rsidR="00EE23A2" w:rsidRPr="00EE23A2" w:rsidRDefault="00EE23A2" w:rsidP="00EE23A2">
      <w:pPr>
        <w:rPr>
          <w:b/>
          <w:bCs/>
        </w:rPr>
      </w:pPr>
      <w:r w:rsidRPr="00EE23A2">
        <w:rPr>
          <w:b/>
          <w:bCs/>
        </w:rPr>
        <w:t>1. Modernize &amp; Refactor the Codebase</w:t>
      </w:r>
    </w:p>
    <w:p w14:paraId="6D6126DE" w14:textId="77777777" w:rsidR="00EE23A2" w:rsidRPr="00EE23A2" w:rsidRDefault="00EE23A2" w:rsidP="00373EFB">
      <w:pPr>
        <w:numPr>
          <w:ilvl w:val="0"/>
          <w:numId w:val="4"/>
        </w:numPr>
      </w:pPr>
      <w:r w:rsidRPr="00EE23A2">
        <w:t>Use </w:t>
      </w:r>
      <w:r w:rsidRPr="00EE23A2">
        <w:rPr>
          <w:b/>
          <w:bCs/>
        </w:rPr>
        <w:t>modern ECMAScript (ES6+)</w:t>
      </w:r>
      <w:r w:rsidRPr="00EE23A2">
        <w:t> features:</w:t>
      </w:r>
    </w:p>
    <w:p w14:paraId="431D02BE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Classes, modules, let/const, arrow functions, async/await, etc.</w:t>
      </w:r>
    </w:p>
    <w:p w14:paraId="4AFF02AC" w14:textId="77777777" w:rsidR="00EE23A2" w:rsidRPr="00EE23A2" w:rsidRDefault="00EE23A2" w:rsidP="00373EFB">
      <w:pPr>
        <w:numPr>
          <w:ilvl w:val="0"/>
          <w:numId w:val="4"/>
        </w:numPr>
      </w:pPr>
      <w:r w:rsidRPr="00EE23A2">
        <w:t>Or rewrite in a </w:t>
      </w:r>
      <w:r w:rsidRPr="00EE23A2">
        <w:rPr>
          <w:b/>
          <w:bCs/>
        </w:rPr>
        <w:t>language of your choice</w:t>
      </w:r>
      <w:r w:rsidRPr="00EE23A2">
        <w:t> (e.g., Python, Java, TypeScript)</w:t>
      </w:r>
    </w:p>
    <w:p w14:paraId="34165D8C" w14:textId="77777777" w:rsidR="00EE23A2" w:rsidRPr="00EE23A2" w:rsidRDefault="00EE23A2" w:rsidP="00373EFB">
      <w:pPr>
        <w:numPr>
          <w:ilvl w:val="0"/>
          <w:numId w:val="4"/>
        </w:numPr>
      </w:pPr>
      <w:r w:rsidRPr="00EE23A2">
        <w:t>Improve structure with:</w:t>
      </w:r>
    </w:p>
    <w:p w14:paraId="590F8E43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lastRenderedPageBreak/>
        <w:t>Clear separation of concerns</w:t>
      </w:r>
    </w:p>
    <w:p w14:paraId="44D18857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Encapsulation of state and logic</w:t>
      </w:r>
    </w:p>
    <w:p w14:paraId="35684FF1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Elimination of global variables</w:t>
      </w:r>
    </w:p>
    <w:p w14:paraId="7DCF9E53" w14:textId="77777777" w:rsidR="00EE23A2" w:rsidRPr="00EE23A2" w:rsidRDefault="00EE23A2" w:rsidP="00373EFB">
      <w:pPr>
        <w:numPr>
          <w:ilvl w:val="0"/>
          <w:numId w:val="4"/>
        </w:numPr>
      </w:pPr>
      <w:r w:rsidRPr="00EE23A2">
        <w:t>Maintain original functionality:</w:t>
      </w:r>
    </w:p>
    <w:p w14:paraId="20F9C4D3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10x10 grid</w:t>
      </w:r>
    </w:p>
    <w:p w14:paraId="29009112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Turn-based input (e.g., 00, 34)</w:t>
      </w:r>
    </w:p>
    <w:p w14:paraId="15CA1EC8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Hit/miss/sunk logic</w:t>
      </w:r>
    </w:p>
    <w:p w14:paraId="060B9DD3" w14:textId="77777777" w:rsidR="00EE23A2" w:rsidRPr="00EE23A2" w:rsidRDefault="00EE23A2" w:rsidP="00373EFB">
      <w:pPr>
        <w:numPr>
          <w:ilvl w:val="1"/>
          <w:numId w:val="4"/>
        </w:numPr>
      </w:pPr>
      <w:r w:rsidRPr="00EE23A2">
        <w:t>CPU's "hunt" and "target" behavior</w:t>
      </w:r>
    </w:p>
    <w:p w14:paraId="06B25FDA" w14:textId="77777777" w:rsidR="00EE23A2" w:rsidRPr="00EE23A2" w:rsidRDefault="00EE23A2" w:rsidP="00EE23A2">
      <w:pPr>
        <w:rPr>
          <w:b/>
          <w:bCs/>
        </w:rPr>
      </w:pPr>
      <w:r w:rsidRPr="00EE23A2">
        <w:rPr>
          <w:b/>
          <w:bCs/>
        </w:rPr>
        <w:t>2. Add Unit Tests</w:t>
      </w:r>
    </w:p>
    <w:p w14:paraId="0413EA84" w14:textId="77777777" w:rsidR="00EE23A2" w:rsidRPr="00EE23A2" w:rsidRDefault="00EE23A2" w:rsidP="00373EFB">
      <w:pPr>
        <w:numPr>
          <w:ilvl w:val="0"/>
          <w:numId w:val="5"/>
        </w:numPr>
      </w:pPr>
      <w:r w:rsidRPr="00EE23A2">
        <w:t>Implement tests to cover core logic</w:t>
      </w:r>
    </w:p>
    <w:p w14:paraId="0B1885E6" w14:textId="77777777" w:rsidR="00EE23A2" w:rsidRPr="00EE23A2" w:rsidRDefault="00EE23A2" w:rsidP="00373EFB">
      <w:pPr>
        <w:numPr>
          <w:ilvl w:val="0"/>
          <w:numId w:val="5"/>
        </w:numPr>
      </w:pPr>
      <w:r w:rsidRPr="00EE23A2">
        <w:t>Use an appropriate framework (e.g., </w:t>
      </w:r>
      <w:r w:rsidRPr="00EE23A2">
        <w:rPr>
          <w:b/>
          <w:bCs/>
        </w:rPr>
        <w:t>Jest</w:t>
      </w:r>
      <w:r w:rsidRPr="00EE23A2">
        <w:t> for JS, </w:t>
      </w:r>
      <w:proofErr w:type="spellStart"/>
      <w:r w:rsidRPr="00EE23A2">
        <w:rPr>
          <w:b/>
          <w:bCs/>
        </w:rPr>
        <w:t>Pytest</w:t>
      </w:r>
      <w:proofErr w:type="spellEnd"/>
      <w:r w:rsidRPr="00EE23A2">
        <w:t> for Python)</w:t>
      </w:r>
    </w:p>
    <w:p w14:paraId="46D58805" w14:textId="77777777" w:rsidR="00EE23A2" w:rsidRPr="00EE23A2" w:rsidRDefault="00EE23A2" w:rsidP="00373EFB">
      <w:pPr>
        <w:numPr>
          <w:ilvl w:val="0"/>
          <w:numId w:val="5"/>
        </w:numPr>
      </w:pPr>
      <w:r w:rsidRPr="00EE23A2">
        <w:t>Ensure </w:t>
      </w:r>
      <w:r w:rsidRPr="00EE23A2">
        <w:rPr>
          <w:b/>
          <w:bCs/>
        </w:rPr>
        <w:t>at least 60% test coverage</w:t>
      </w:r>
      <w:r w:rsidRPr="00EE23A2">
        <w:t> across core modules</w:t>
      </w:r>
    </w:p>
    <w:p w14:paraId="08CFFBE4" w14:textId="77777777" w:rsidR="00EE23A2" w:rsidRPr="00EE23A2" w:rsidRDefault="001B22D4" w:rsidP="00EE23A2">
      <w:r>
        <w:pict w14:anchorId="73CC4A52">
          <v:rect id="_x0000_i1031" style="width:0;height:1.5pt" o:hralign="center" o:hrstd="t" o:hr="t" fillcolor="#a0a0a0" stroked="f"/>
        </w:pict>
      </w:r>
    </w:p>
    <w:p w14:paraId="2DFF05AA" w14:textId="77777777" w:rsidR="00EE23A2" w:rsidRPr="00EE23A2" w:rsidRDefault="00EE23A2" w:rsidP="00EE23A2">
      <w:pPr>
        <w:rPr>
          <w:b/>
          <w:bCs/>
        </w:rPr>
      </w:pPr>
      <w:r w:rsidRPr="00EE23A2">
        <w:rPr>
          <w:rFonts w:ascii="Segoe UI Emoji" w:hAnsi="Segoe UI Emoji" w:cs="Segoe UI Emoji"/>
          <w:b/>
          <w:bCs/>
        </w:rPr>
        <w:t>📌</w:t>
      </w:r>
      <w:r w:rsidRPr="00EE23A2">
        <w:rPr>
          <w:b/>
          <w:bCs/>
        </w:rPr>
        <w:t xml:space="preserve"> Requirements</w:t>
      </w:r>
    </w:p>
    <w:p w14:paraId="2B890833" w14:textId="77777777" w:rsidR="00EE23A2" w:rsidRPr="00EE23A2" w:rsidRDefault="00EE23A2" w:rsidP="00373EFB">
      <w:pPr>
        <w:numPr>
          <w:ilvl w:val="0"/>
          <w:numId w:val="6"/>
        </w:numPr>
      </w:pPr>
      <w:r w:rsidRPr="00EE23A2">
        <w:t>The refactored game must fully implement the </w:t>
      </w:r>
      <w:r w:rsidRPr="00EE23A2">
        <w:rPr>
          <w:b/>
          <w:bCs/>
        </w:rPr>
        <w:t>original mechanics and rules</w:t>
      </w:r>
    </w:p>
    <w:p w14:paraId="430C6445" w14:textId="77777777" w:rsidR="00EE23A2" w:rsidRPr="00EE23A2" w:rsidRDefault="00EE23A2" w:rsidP="00373EFB">
      <w:pPr>
        <w:numPr>
          <w:ilvl w:val="0"/>
          <w:numId w:val="6"/>
        </w:numPr>
      </w:pPr>
      <w:r w:rsidRPr="00EE23A2">
        <w:t>The code must show:</w:t>
      </w:r>
    </w:p>
    <w:p w14:paraId="4D6F7971" w14:textId="77777777" w:rsidR="00EE23A2" w:rsidRPr="00EE23A2" w:rsidRDefault="00EE23A2" w:rsidP="00373EFB">
      <w:pPr>
        <w:numPr>
          <w:ilvl w:val="1"/>
          <w:numId w:val="6"/>
        </w:numPr>
      </w:pPr>
      <w:r w:rsidRPr="00EE23A2">
        <w:rPr>
          <w:b/>
          <w:bCs/>
        </w:rPr>
        <w:t>Clear structure</w:t>
      </w:r>
    </w:p>
    <w:p w14:paraId="4892BDBD" w14:textId="77777777" w:rsidR="00EE23A2" w:rsidRPr="00EE23A2" w:rsidRDefault="00EE23A2" w:rsidP="00373EFB">
      <w:pPr>
        <w:numPr>
          <w:ilvl w:val="1"/>
          <w:numId w:val="6"/>
        </w:numPr>
      </w:pPr>
      <w:r w:rsidRPr="00EE23A2">
        <w:t>Use of </w:t>
      </w:r>
      <w:r w:rsidRPr="00EE23A2">
        <w:rPr>
          <w:b/>
          <w:bCs/>
        </w:rPr>
        <w:t>modern language features</w:t>
      </w:r>
      <w:r w:rsidRPr="00EE23A2">
        <w:t> (ES6+ or equivalent)</w:t>
      </w:r>
    </w:p>
    <w:p w14:paraId="4085E5C2" w14:textId="77777777" w:rsidR="00EE23A2" w:rsidRPr="00EE23A2" w:rsidRDefault="00EE23A2" w:rsidP="00373EFB">
      <w:pPr>
        <w:numPr>
          <w:ilvl w:val="0"/>
          <w:numId w:val="6"/>
        </w:numPr>
      </w:pPr>
      <w:r w:rsidRPr="00EE23A2">
        <w:t>Unit tests must:</w:t>
      </w:r>
    </w:p>
    <w:p w14:paraId="6BCC251B" w14:textId="77777777" w:rsidR="00EE23A2" w:rsidRPr="00EE23A2" w:rsidRDefault="00EE23A2" w:rsidP="00373EFB">
      <w:pPr>
        <w:numPr>
          <w:ilvl w:val="1"/>
          <w:numId w:val="6"/>
        </w:numPr>
      </w:pPr>
      <w:r w:rsidRPr="00EE23A2">
        <w:t>Cover </w:t>
      </w:r>
      <w:r w:rsidRPr="00EE23A2">
        <w:rPr>
          <w:b/>
          <w:bCs/>
        </w:rPr>
        <w:t>core functionality</w:t>
      </w:r>
    </w:p>
    <w:p w14:paraId="11B870A7" w14:textId="77777777" w:rsidR="00EE23A2" w:rsidRPr="00EE23A2" w:rsidRDefault="00EE23A2" w:rsidP="00373EFB">
      <w:pPr>
        <w:numPr>
          <w:ilvl w:val="1"/>
          <w:numId w:val="6"/>
        </w:numPr>
      </w:pPr>
      <w:r w:rsidRPr="00EE23A2">
        <w:t>Achieve </w:t>
      </w:r>
      <w:r w:rsidRPr="00EE23A2">
        <w:rPr>
          <w:b/>
          <w:bCs/>
        </w:rPr>
        <w:t>minimum 60% test coverage</w:t>
      </w:r>
    </w:p>
    <w:p w14:paraId="6BC6633F" w14:textId="77777777" w:rsidR="00EE23A2" w:rsidRPr="00EE23A2" w:rsidRDefault="00EE23A2" w:rsidP="00EE23A2"/>
    <w:p w14:paraId="748C4D6B" w14:textId="233F7FBC" w:rsidR="00753979" w:rsidRPr="0077466F" w:rsidRDefault="00753979" w:rsidP="0077466F"/>
    <w:sectPr w:rsidR="00753979" w:rsidRPr="0077466F" w:rsidSect="00EB4DCC">
      <w:footerReference w:type="default" r:id="rId15"/>
      <w:headerReference w:type="first" r:id="rId16"/>
      <w:footerReference w:type="first" r:id="rId17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EEC15" w14:textId="77777777" w:rsidR="001B22D4" w:rsidRDefault="001B22D4" w:rsidP="0077466F">
      <w:r>
        <w:separator/>
      </w:r>
    </w:p>
  </w:endnote>
  <w:endnote w:type="continuationSeparator" w:id="0">
    <w:p w14:paraId="0B1AEAC5" w14:textId="77777777" w:rsidR="001B22D4" w:rsidRDefault="001B22D4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7810D04-2A77-424E-A5B6-C20C54C0D059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12A6EE31-690C-4906-A24B-2FD111CBFAC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93484909-4070-4508-BA6E-406188279F0A}"/>
    <w:embedBold r:id="rId4" w:fontKey="{B4D178E7-0626-486B-A4F4-383F340528E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9A9192F4-359C-4134-BBC6-F206AE31F5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465D6" w14:textId="77777777" w:rsidR="001B22D4" w:rsidRDefault="001B22D4" w:rsidP="0077466F">
      <w:r>
        <w:separator/>
      </w:r>
    </w:p>
  </w:footnote>
  <w:footnote w:type="continuationSeparator" w:id="0">
    <w:p w14:paraId="0B28174B" w14:textId="77777777" w:rsidR="001B22D4" w:rsidRDefault="001B22D4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50C93"/>
    <w:multiLevelType w:val="multilevel"/>
    <w:tmpl w:val="3CB8E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31F02"/>
    <w:multiLevelType w:val="multilevel"/>
    <w:tmpl w:val="A34E6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1140BA"/>
    <w:multiLevelType w:val="multilevel"/>
    <w:tmpl w:val="B77CA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211AA0"/>
    <w:multiLevelType w:val="multilevel"/>
    <w:tmpl w:val="36DCE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B96A62"/>
    <w:multiLevelType w:val="multilevel"/>
    <w:tmpl w:val="0896C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DF72A2"/>
    <w:multiLevelType w:val="multilevel"/>
    <w:tmpl w:val="172A1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B22D4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3EFB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4E4CC6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1976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E23A2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VentionComms/AI-Challenge/blob/main/main/task_7/README.md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VentionComms/AI-Challenge/blob/main/main/task_7/seabattle.js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VentionComms/AI-Challenge/blob/main/main/task_7/seabattle.js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VentionComms/AI-Challenge/blob/main/main/task_7/seabattle.j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3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2</TotalTime>
  <Pages>3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2978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4</cp:revision>
  <cp:lastPrinted>2025-08-13T12:45:00Z</cp:lastPrinted>
  <dcterms:created xsi:type="dcterms:W3CDTF">2025-08-13T13:49:00Z</dcterms:created>
  <dcterms:modified xsi:type="dcterms:W3CDTF">2025-08-13T13:52:00Z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