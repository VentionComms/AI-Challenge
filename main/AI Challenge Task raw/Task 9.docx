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DEDED" w:themeColor="accent3" w:themeTint="33"/>
  <w:body>
    <w:p w14:paraId="7B88F92B" w14:textId="77777777" w:rsidR="00C256E7" w:rsidRPr="00C256E7" w:rsidRDefault="00C256E7" w:rsidP="00C256E7">
      <w:pPr>
        <w:rPr>
          <w:b/>
          <w:bCs/>
        </w:rPr>
      </w:pPr>
      <w:r w:rsidRPr="00C256E7">
        <w:rPr>
          <mc:AlternateContent>
            <mc:Choice Requires="w16se"/>
            <mc:Fallback>
              <w:rFonts w:ascii="Segoe UI Emoji" w:eastAsia="Segoe UI Emoji" w:hAnsi="Segoe UI Emoji" w:cs="Segoe UI Emoji"/>
            </mc:Fallback>
          </mc:AlternateContent>
        </w:rPr>
        <mc:AlternateContent>
          <mc:Choice Requires="w16se">
            <w16se:symEx w16se:font="Segoe UI Emoji" w16se:char="1F9E0"/>
          </mc:Choice>
          <mc:Fallback>
            <w:t>🧠</w:t>
          </mc:Fallback>
        </mc:AlternateContent>
      </w:r>
      <w:r w:rsidRPr="00C256E7">
        <w:t xml:space="preserve"> </w:t>
      </w:r>
      <w:r w:rsidRPr="00C256E7">
        <w:rPr>
          <w:b/>
          <w:bCs/>
        </w:rPr>
        <w:t>Task 9: Service Analyzer</w:t>
      </w:r>
    </w:p>
    <w:p w14:paraId="50CBD8BC" w14:textId="77777777" w:rsidR="00C256E7" w:rsidRPr="00C256E7" w:rsidRDefault="00C256E7" w:rsidP="00C256E7">
      <w:r w:rsidRPr="00C256E7">
        <w:pict w14:anchorId="2D11EF0B">
          <v:rect id="_x0000_i1025" style="width:484.45pt;height:1.2pt" o:hralign="center" o:hrstd="t" o:hrnoshade="t" o:hr="t" fillcolor="black" stroked="f"/>
        </w:pict>
      </w:r>
    </w:p>
    <w:p w14:paraId="374696B7" w14:textId="77777777" w:rsidR="00C256E7" w:rsidRPr="00C256E7" w:rsidRDefault="00C256E7" w:rsidP="00C256E7">
      <w:r w:rsidRPr="00C256E7">
        <w:t>In this task, we’ll practice using AI to integrate external inputs, extract structured insights, and generate multi-perspective analysis reports through a custom API-powered system.</w:t>
      </w:r>
    </w:p>
    <w:p w14:paraId="2A10ABF8" w14:textId="77777777" w:rsidR="00C256E7" w:rsidRPr="00C256E7" w:rsidRDefault="00C256E7" w:rsidP="00C256E7">
      <w:r w:rsidRPr="00C256E7">
        <w:pict w14:anchorId="240C5011">
          <v:rect id="_x0000_i1026" style="width:484.45pt;height:1.2pt" o:hralign="center" o:hrstd="t" o:hrnoshade="t" o:hr="t" fillcolor="black" stroked="f"/>
        </w:pict>
      </w:r>
    </w:p>
    <w:p w14:paraId="5CA2197E" w14:textId="77777777" w:rsidR="00C256E7" w:rsidRPr="00C256E7" w:rsidRDefault="00C256E7" w:rsidP="00C256E7">
      <w:pPr>
        <w:rPr>
          <w:b/>
          <w:bCs/>
        </w:rPr>
      </w:pPr>
      <w:r w:rsidRPr="00C256E7">
        <w:rPr>
          <w:rFonts w:ascii="Segoe UI Emoji" w:hAnsi="Segoe UI Emoji" w:cs="Segoe UI Emoji"/>
          <w:b/>
          <w:bCs/>
        </w:rPr>
        <w:t>📚</w:t>
      </w:r>
      <w:r w:rsidRPr="00C256E7">
        <w:rPr>
          <w:b/>
          <w:bCs/>
        </w:rPr>
        <w:t xml:space="preserve"> Theory</w:t>
      </w:r>
    </w:p>
    <w:p w14:paraId="51B8CCCA" w14:textId="77777777" w:rsidR="00C256E7" w:rsidRPr="00C256E7" w:rsidRDefault="00C256E7" w:rsidP="00C256E7">
      <w:r w:rsidRPr="00C256E7">
        <w:t xml:space="preserve">The </w:t>
      </w:r>
      <w:proofErr w:type="spellStart"/>
      <w:r w:rsidRPr="00C256E7">
        <w:t>OpenAI</w:t>
      </w:r>
      <w:proofErr w:type="spellEnd"/>
      <w:r w:rsidRPr="00C256E7">
        <w:t xml:space="preserve"> API gives you access to state-of-the-art language models capable of understanding and generating human-like text based on structured prompts. For this challenge, the API plays a central role in transforming raw service descriptions or names into rich, multi-perspective reports.</w:t>
      </w:r>
    </w:p>
    <w:p w14:paraId="39954F4E" w14:textId="77777777" w:rsidR="00C256E7" w:rsidRPr="00C256E7" w:rsidRDefault="00C256E7" w:rsidP="00C256E7">
      <w:r w:rsidRPr="00C256E7">
        <w:t xml:space="preserve">Unlike traditional tools that require rigid rule-based parsing or domain-specific knowledge, the </w:t>
      </w:r>
      <w:proofErr w:type="spellStart"/>
      <w:r w:rsidRPr="00C256E7">
        <w:t>OpenAI</w:t>
      </w:r>
      <w:proofErr w:type="spellEnd"/>
      <w:r w:rsidRPr="00C256E7">
        <w:t xml:space="preserve"> API understands context, makes inferences, and generates content in natural language—making it ideal for extracting structured insights from unstructured input.</w:t>
      </w:r>
    </w:p>
    <w:p w14:paraId="301028B9" w14:textId="77777777" w:rsidR="00C256E7" w:rsidRPr="00C256E7" w:rsidRDefault="00C256E7" w:rsidP="00C256E7">
      <w:r w:rsidRPr="00C256E7">
        <w:t>When building the Service Analyzer console app, you’ll use the API to:</w:t>
      </w:r>
    </w:p>
    <w:p w14:paraId="76F6FC53" w14:textId="77777777" w:rsidR="00C256E7" w:rsidRPr="00C256E7" w:rsidRDefault="00C256E7" w:rsidP="0040222E">
      <w:pPr>
        <w:numPr>
          <w:ilvl w:val="0"/>
          <w:numId w:val="1"/>
        </w:numPr>
      </w:pPr>
      <w:r w:rsidRPr="00C256E7">
        <w:t>Interpret vague or loosely structured descriptions (e.g., “Our platform helps creators monetize content”) and extract meaningful business, technical, and user-facing details.</w:t>
      </w:r>
    </w:p>
    <w:p w14:paraId="7C3AE20D" w14:textId="77777777" w:rsidR="00C256E7" w:rsidRPr="00C256E7" w:rsidRDefault="00C256E7" w:rsidP="0040222E">
      <w:pPr>
        <w:numPr>
          <w:ilvl w:val="0"/>
          <w:numId w:val="1"/>
        </w:numPr>
      </w:pPr>
      <w:r w:rsidRPr="00C256E7">
        <w:t>Generate markdown-formatted reports with well-organized sections, saving you time on formatting and phrasing.</w:t>
      </w:r>
    </w:p>
    <w:p w14:paraId="79FF0E1F" w14:textId="77777777" w:rsidR="00C256E7" w:rsidRPr="00C256E7" w:rsidRDefault="00C256E7" w:rsidP="0040222E">
      <w:pPr>
        <w:numPr>
          <w:ilvl w:val="0"/>
          <w:numId w:val="1"/>
        </w:numPr>
      </w:pPr>
      <w:r w:rsidRPr="00C256E7">
        <w:t>Apply reasoning to infer information not explicitly stated (e.g., deducing a product’s audience or monetization model from context).</w:t>
      </w:r>
    </w:p>
    <w:p w14:paraId="48CDAFC6" w14:textId="77777777" w:rsidR="00C256E7" w:rsidRPr="00C256E7" w:rsidRDefault="00C256E7" w:rsidP="0040222E">
      <w:pPr>
        <w:numPr>
          <w:ilvl w:val="0"/>
          <w:numId w:val="1"/>
        </w:numPr>
      </w:pPr>
      <w:r w:rsidRPr="00C256E7">
        <w:t>Support both known services (by prompting the model to recall relevant public knowledge) and raw text (by guiding the model with few-shot examples).</w:t>
      </w:r>
    </w:p>
    <w:p w14:paraId="15DD2A28" w14:textId="77777777" w:rsidR="00C256E7" w:rsidRPr="00C256E7" w:rsidRDefault="00C256E7" w:rsidP="00C256E7">
      <w:r w:rsidRPr="00C256E7">
        <w:lastRenderedPageBreak/>
        <w:t>The API also supports </w:t>
      </w:r>
      <w:r w:rsidRPr="00C256E7">
        <w:rPr>
          <w:b/>
          <w:bCs/>
        </w:rPr>
        <w:t>few-shot learning</w:t>
      </w:r>
      <w:r w:rsidRPr="00C256E7">
        <w:t>, allowing you to include 1–3 well-structured examples in your prompts to teach the model how to format and analyze new inputs. This drastically improves consistency and quality across outputs.</w:t>
      </w:r>
    </w:p>
    <w:p w14:paraId="60A6F13C" w14:textId="77777777" w:rsidR="00C256E7" w:rsidRPr="00C256E7" w:rsidRDefault="00C256E7" w:rsidP="00C256E7">
      <w:r w:rsidRPr="00C256E7">
        <w:t xml:space="preserve">By combining natural language understanding, structured generation, and reasoning capabilities, the </w:t>
      </w:r>
      <w:proofErr w:type="spellStart"/>
      <w:r w:rsidRPr="00C256E7">
        <w:t>OpenAI</w:t>
      </w:r>
      <w:proofErr w:type="spellEnd"/>
      <w:r w:rsidRPr="00C256E7">
        <w:t xml:space="preserve"> API becomes your core engine for intelligent analysis—freeing you from manually parsing content or writing hard-coded logic for each scenario.</w:t>
      </w:r>
    </w:p>
    <w:p w14:paraId="7F81672E" w14:textId="77777777" w:rsidR="00C256E7" w:rsidRPr="00C256E7" w:rsidRDefault="00C256E7" w:rsidP="00C256E7">
      <w:r w:rsidRPr="00C256E7">
        <w:t>In this challenge, your goal isn’t just to build an AI-powered tool—it’s to </w:t>
      </w:r>
      <w:r w:rsidRPr="00C256E7">
        <w:rPr>
          <w:b/>
          <w:bCs/>
        </w:rPr>
        <w:t>learn how to guide the model effectively</w:t>
      </w:r>
      <w:r w:rsidRPr="00C256E7">
        <w:t> using input structure, few-shot examples, and output constraints. This skill will transfer to a wide range of real-world applications where structured content needs to be extracted from messy, ambiguous input.</w:t>
      </w:r>
    </w:p>
    <w:p w14:paraId="22604E7E" w14:textId="77777777" w:rsidR="00C256E7" w:rsidRPr="00C256E7" w:rsidRDefault="00C256E7" w:rsidP="00C256E7">
      <w:r w:rsidRPr="00C256E7">
        <w:pict w14:anchorId="07685234">
          <v:rect id="_x0000_i1027" style="width:484.45pt;height:1.2pt" o:hralign="center" o:hrstd="t" o:hrnoshade="t" o:hr="t" fillcolor="black" stroked="f"/>
        </w:pict>
      </w:r>
    </w:p>
    <w:p w14:paraId="63AFF823" w14:textId="77777777" w:rsidR="00C256E7" w:rsidRPr="00C256E7" w:rsidRDefault="00C256E7" w:rsidP="00C256E7">
      <w:pPr>
        <w:rPr>
          <w:b/>
          <w:bCs/>
        </w:rPr>
      </w:pPr>
      <w:r w:rsidRPr="00C256E7">
        <w:rPr>
          <w:rFonts w:ascii="Segoe UI Emoji" w:hAnsi="Segoe UI Emoji" w:cs="Segoe UI Emoji"/>
          <w:b/>
          <w:bCs/>
        </w:rPr>
        <w:t>🧠</w:t>
      </w:r>
      <w:r w:rsidRPr="00C256E7">
        <w:rPr>
          <w:b/>
          <w:bCs/>
        </w:rPr>
        <w:t xml:space="preserve"> AI Technique</w:t>
      </w:r>
    </w:p>
    <w:p w14:paraId="70CF31AD" w14:textId="77777777" w:rsidR="00C256E7" w:rsidRPr="00C256E7" w:rsidRDefault="00C256E7" w:rsidP="00C256E7">
      <w:r w:rsidRPr="00C256E7">
        <w:t>This challenge combines several modern AI prompting techniques into a cohesive real-world task, including:</w:t>
      </w:r>
    </w:p>
    <w:p w14:paraId="57B1A751" w14:textId="77777777" w:rsidR="00C256E7" w:rsidRPr="00C256E7" w:rsidRDefault="00C256E7" w:rsidP="00C256E7">
      <w:pPr>
        <w:rPr>
          <w:b/>
          <w:bCs/>
        </w:rPr>
      </w:pPr>
      <w:r w:rsidRPr="00C256E7">
        <w:rPr>
          <w:rFonts w:ascii="Segoe UI Emoji" w:hAnsi="Segoe UI Emoji" w:cs="Segoe UI Emoji"/>
          <w:b/>
          <w:bCs/>
        </w:rPr>
        <w:t>🧩</w:t>
      </w:r>
      <w:r w:rsidRPr="00C256E7">
        <w:rPr>
          <w:b/>
          <w:bCs/>
        </w:rPr>
        <w:t xml:space="preserve"> Information Extraction with AI</w:t>
      </w:r>
    </w:p>
    <w:p w14:paraId="556CB6CD" w14:textId="77777777" w:rsidR="00C256E7" w:rsidRPr="00C256E7" w:rsidRDefault="00C256E7" w:rsidP="00C256E7">
      <w:r w:rsidRPr="00C256E7">
        <w:t>You’ll prompt the model to interpret diverse text formats (from marketing blurbs to user reviews) and distill relevant facts from noise. This includes detecting timelines, audiences, and feature lists even when they're not explicitly formatted.</w:t>
      </w:r>
    </w:p>
    <w:p w14:paraId="46ADB149" w14:textId="77777777" w:rsidR="00C256E7" w:rsidRPr="00C256E7" w:rsidRDefault="00C256E7" w:rsidP="00C256E7">
      <w:pPr>
        <w:rPr>
          <w:b/>
          <w:bCs/>
        </w:rPr>
      </w:pPr>
      <w:r w:rsidRPr="00C256E7">
        <w:rPr>
          <w:rFonts w:ascii="Segoe UI Emoji" w:hAnsi="Segoe UI Emoji" w:cs="Segoe UI Emoji"/>
          <w:b/>
          <w:bCs/>
        </w:rPr>
        <w:t>💻</w:t>
      </w:r>
      <w:r w:rsidRPr="00C256E7">
        <w:rPr>
          <w:b/>
          <w:bCs/>
        </w:rPr>
        <w:t xml:space="preserve"> Console-Based AI Workflow</w:t>
      </w:r>
    </w:p>
    <w:p w14:paraId="10771D0E" w14:textId="77777777" w:rsidR="00C256E7" w:rsidRPr="00C256E7" w:rsidRDefault="00C256E7" w:rsidP="00C256E7">
      <w:r w:rsidRPr="00C256E7">
        <w:t>You’ll build a lightweight command-line tool. This reinforces how AI can be integrated into everyday developer workflows—making it easier to automate insights without complex infrastructure.</w:t>
      </w:r>
    </w:p>
    <w:p w14:paraId="44A26C44" w14:textId="77777777" w:rsidR="00C256E7" w:rsidRPr="00C256E7" w:rsidRDefault="00C256E7" w:rsidP="00C256E7">
      <w:pPr>
        <w:rPr>
          <w:b/>
          <w:bCs/>
        </w:rPr>
      </w:pPr>
      <w:r w:rsidRPr="00C256E7">
        <w:rPr>
          <w:rFonts w:ascii="Segoe UI Emoji" w:hAnsi="Segoe UI Emoji" w:cs="Segoe UI Emoji"/>
          <w:b/>
          <w:bCs/>
        </w:rPr>
        <w:t>📄</w:t>
      </w:r>
      <w:r w:rsidRPr="00C256E7">
        <w:rPr>
          <w:b/>
          <w:bCs/>
        </w:rPr>
        <w:t xml:space="preserve"> Structured Output Generation</w:t>
      </w:r>
    </w:p>
    <w:p w14:paraId="26203FCD" w14:textId="77777777" w:rsidR="00C256E7" w:rsidRPr="00C256E7" w:rsidRDefault="00C256E7" w:rsidP="00C256E7">
      <w:r w:rsidRPr="00C256E7">
        <w:t>The report must follow a </w:t>
      </w:r>
      <w:r w:rsidRPr="00C256E7">
        <w:rPr>
          <w:b/>
          <w:bCs/>
        </w:rPr>
        <w:t>markdown-based format</w:t>
      </w:r>
      <w:r w:rsidRPr="00C256E7">
        <w:t xml:space="preserve">, containing predefined sections (like “Tech Stack Insights” and “Business Model”). You’ll guide the AI to </w:t>
      </w:r>
      <w:r w:rsidRPr="00C256E7">
        <w:lastRenderedPageBreak/>
        <w:t>produce clean, readable, and sectioned responses—ensuring it behaves like a reliable summarization tool.</w:t>
      </w:r>
    </w:p>
    <w:p w14:paraId="3E3C5FCF" w14:textId="77777777" w:rsidR="00C256E7" w:rsidRPr="00C256E7" w:rsidRDefault="00C256E7" w:rsidP="00C256E7">
      <w:r w:rsidRPr="00C256E7">
        <w:pict w14:anchorId="482646F1">
          <v:rect id="_x0000_i1028" style="width:484.45pt;height:1.2pt" o:hralign="center" o:hrstd="t" o:hrnoshade="t" o:hr="t" fillcolor="black" stroked="f"/>
        </w:pict>
      </w:r>
    </w:p>
    <w:p w14:paraId="2D3454DA" w14:textId="77777777" w:rsidR="00C256E7" w:rsidRPr="00C256E7" w:rsidRDefault="00C256E7" w:rsidP="00C256E7">
      <w:pPr>
        <w:rPr>
          <w:b/>
          <w:bCs/>
        </w:rPr>
      </w:pPr>
      <w:r w:rsidRPr="00C256E7">
        <w:rPr>
          <w:rFonts w:ascii="Segoe UI Emoji" w:hAnsi="Segoe UI Emoji" w:cs="Segoe UI Emoji"/>
          <w:b/>
          <w:bCs/>
        </w:rPr>
        <w:t>🛠</w:t>
      </w:r>
      <w:r w:rsidRPr="00C256E7">
        <w:rPr>
          <w:b/>
          <w:bCs/>
        </w:rPr>
        <w:t>️ Task</w:t>
      </w:r>
    </w:p>
    <w:p w14:paraId="4BA80211" w14:textId="77777777" w:rsidR="00C256E7" w:rsidRPr="00C256E7" w:rsidRDefault="00C256E7" w:rsidP="00C256E7">
      <w:r w:rsidRPr="00C256E7">
        <w:t>In this task, your goal is to create a </w:t>
      </w:r>
      <w:r w:rsidRPr="00C256E7">
        <w:rPr>
          <w:b/>
          <w:bCs/>
        </w:rPr>
        <w:t>lightweight console application</w:t>
      </w:r>
      <w:r w:rsidRPr="00C256E7">
        <w:t> that can accept service or product information and return a comprehensive, </w:t>
      </w:r>
      <w:r w:rsidRPr="00C256E7">
        <w:rPr>
          <w:b/>
          <w:bCs/>
        </w:rPr>
        <w:t>markdown-formatted report</w:t>
      </w:r>
      <w:r w:rsidRPr="00C256E7">
        <w:t> from multiple viewpoints—including business, technical, and user-focused perspectives.</w:t>
      </w:r>
    </w:p>
    <w:p w14:paraId="07641BF9" w14:textId="77777777" w:rsidR="00C256E7" w:rsidRPr="00C256E7" w:rsidRDefault="00C256E7" w:rsidP="00C256E7">
      <w:r w:rsidRPr="00C256E7">
        <w:t>This task simulates a real-world scenario where product managers, investors, or prospective users want quick, structured insights about a digital service. You'll build a system that uses AI to extract and synthesize relevant information from provided text (like an "About Us" section) or from known service names.</w:t>
      </w:r>
    </w:p>
    <w:p w14:paraId="2691D21C" w14:textId="77777777" w:rsidR="00C256E7" w:rsidRPr="00C256E7" w:rsidRDefault="00C256E7" w:rsidP="00C256E7">
      <w:r w:rsidRPr="00C256E7">
        <w:t>Your challenge is to implement a working console application that accepts either:</w:t>
      </w:r>
    </w:p>
    <w:p w14:paraId="43364DEB" w14:textId="77777777" w:rsidR="00C256E7" w:rsidRPr="00C256E7" w:rsidRDefault="00C256E7" w:rsidP="0040222E">
      <w:pPr>
        <w:numPr>
          <w:ilvl w:val="0"/>
          <w:numId w:val="2"/>
        </w:numPr>
      </w:pPr>
      <w:r w:rsidRPr="00C256E7">
        <w:t>A known service name (</w:t>
      </w:r>
      <w:proofErr w:type="gramStart"/>
      <w:r w:rsidRPr="00C256E7">
        <w:t>e.g.</w:t>
      </w:r>
      <w:proofErr w:type="gramEnd"/>
      <w:r w:rsidRPr="00C256E7">
        <w:t xml:space="preserve"> “Spotify”, “Notion”), or</w:t>
      </w:r>
    </w:p>
    <w:p w14:paraId="155810BB" w14:textId="77777777" w:rsidR="00C256E7" w:rsidRPr="00C256E7" w:rsidRDefault="00C256E7" w:rsidP="0040222E">
      <w:pPr>
        <w:numPr>
          <w:ilvl w:val="0"/>
          <w:numId w:val="2"/>
        </w:numPr>
      </w:pPr>
      <w:r w:rsidRPr="00C256E7">
        <w:t>Raw service description text</w:t>
      </w:r>
    </w:p>
    <w:p w14:paraId="6E86A009" w14:textId="77777777" w:rsidR="00C256E7" w:rsidRPr="00C256E7" w:rsidRDefault="00C256E7" w:rsidP="00C256E7">
      <w:r w:rsidRPr="00C256E7">
        <w:t>… and returns a </w:t>
      </w:r>
      <w:r w:rsidRPr="00C256E7">
        <w:rPr>
          <w:b/>
          <w:bCs/>
        </w:rPr>
        <w:t>markdown-formatted multi-section analysis report</w:t>
      </w:r>
      <w:r w:rsidRPr="00C256E7">
        <w:t>.</w:t>
      </w:r>
    </w:p>
    <w:p w14:paraId="3DB66BC3" w14:textId="77777777" w:rsidR="00C256E7" w:rsidRPr="00C256E7" w:rsidRDefault="00C256E7" w:rsidP="00C256E7">
      <w:r w:rsidRPr="00C256E7">
        <w:pict w14:anchorId="7F7C7246">
          <v:rect id="_x0000_i1029" style="width:484.45pt;height:1.2pt" o:hralign="center" o:hrstd="t" o:hrnoshade="t" o:hr="t" fillcolor="black" stroked="f"/>
        </w:pict>
      </w:r>
    </w:p>
    <w:p w14:paraId="1A50E04C" w14:textId="77777777" w:rsidR="00C256E7" w:rsidRPr="00C256E7" w:rsidRDefault="00C256E7" w:rsidP="00C256E7">
      <w:pPr>
        <w:rPr>
          <w:b/>
          <w:bCs/>
        </w:rPr>
      </w:pPr>
      <w:r w:rsidRPr="00C256E7">
        <w:rPr>
          <w:rFonts w:ascii="Segoe UI Emoji" w:hAnsi="Segoe UI Emoji" w:cs="Segoe UI Emoji"/>
          <w:b/>
          <w:bCs/>
        </w:rPr>
        <w:t>🎯</w:t>
      </w:r>
      <w:r w:rsidRPr="00C256E7">
        <w:rPr>
          <w:b/>
          <w:bCs/>
        </w:rPr>
        <w:t xml:space="preserve"> Objectives</w:t>
      </w:r>
    </w:p>
    <w:p w14:paraId="2BB98FE3" w14:textId="77777777" w:rsidR="00C256E7" w:rsidRPr="00C256E7" w:rsidRDefault="00C256E7" w:rsidP="00C256E7">
      <w:pPr>
        <w:rPr>
          <w:b/>
          <w:bCs/>
        </w:rPr>
      </w:pPr>
      <w:r w:rsidRPr="00C256E7">
        <w:rPr>
          <w:rFonts w:ascii="Segoe UI Emoji" w:hAnsi="Segoe UI Emoji" w:cs="Segoe UI Emoji"/>
          <w:b/>
          <w:bCs/>
        </w:rPr>
        <w:t>✅</w:t>
      </w:r>
      <w:r w:rsidRPr="00C256E7">
        <w:rPr>
          <w:b/>
          <w:bCs/>
        </w:rPr>
        <w:t xml:space="preserve"> Build a Console App</w:t>
      </w:r>
    </w:p>
    <w:p w14:paraId="08D1CDDC" w14:textId="77777777" w:rsidR="00C256E7" w:rsidRPr="00C256E7" w:rsidRDefault="00C256E7" w:rsidP="0040222E">
      <w:pPr>
        <w:numPr>
          <w:ilvl w:val="0"/>
          <w:numId w:val="3"/>
        </w:numPr>
      </w:pPr>
      <w:r w:rsidRPr="00C256E7">
        <w:t>Accept user input via command line (either service name or text)</w:t>
      </w:r>
    </w:p>
    <w:p w14:paraId="73D334F4" w14:textId="77777777" w:rsidR="00C256E7" w:rsidRPr="00C256E7" w:rsidRDefault="00C256E7" w:rsidP="0040222E">
      <w:pPr>
        <w:numPr>
          <w:ilvl w:val="0"/>
          <w:numId w:val="3"/>
        </w:numPr>
      </w:pPr>
      <w:r w:rsidRPr="00C256E7">
        <w:t>Implement prompt logic to guide the AI</w:t>
      </w:r>
    </w:p>
    <w:p w14:paraId="08A37226" w14:textId="77777777" w:rsidR="00C256E7" w:rsidRPr="00C256E7" w:rsidRDefault="00C256E7" w:rsidP="0040222E">
      <w:pPr>
        <w:numPr>
          <w:ilvl w:val="0"/>
          <w:numId w:val="3"/>
        </w:numPr>
      </w:pPr>
      <w:r w:rsidRPr="00C256E7">
        <w:t>Output the generated markdown report in the terminal (or to a file)</w:t>
      </w:r>
    </w:p>
    <w:p w14:paraId="015ED8E0" w14:textId="77777777" w:rsidR="00C256E7" w:rsidRPr="00C256E7" w:rsidRDefault="00C256E7" w:rsidP="00C256E7">
      <w:pPr>
        <w:rPr>
          <w:b/>
          <w:bCs/>
        </w:rPr>
      </w:pPr>
      <w:r w:rsidRPr="00C256E7">
        <w:rPr>
          <w:rFonts w:ascii="Segoe UI Emoji" w:hAnsi="Segoe UI Emoji" w:cs="Segoe UI Emoji"/>
          <w:b/>
          <w:bCs/>
        </w:rPr>
        <w:t>✅</w:t>
      </w:r>
      <w:r w:rsidRPr="00C256E7">
        <w:rPr>
          <w:b/>
          <w:bCs/>
        </w:rPr>
        <w:t xml:space="preserve"> Analyze and Generate Report</w:t>
      </w:r>
    </w:p>
    <w:p w14:paraId="2EB2BE47" w14:textId="77777777" w:rsidR="00C256E7" w:rsidRPr="00C256E7" w:rsidRDefault="00C256E7" w:rsidP="0040222E">
      <w:pPr>
        <w:numPr>
          <w:ilvl w:val="0"/>
          <w:numId w:val="4"/>
        </w:numPr>
      </w:pPr>
      <w:r w:rsidRPr="00C256E7">
        <w:t>Use AI to process the input text or recognized service</w:t>
      </w:r>
    </w:p>
    <w:p w14:paraId="1A3A666A" w14:textId="77777777" w:rsidR="00C256E7" w:rsidRPr="00C256E7" w:rsidRDefault="00C256E7" w:rsidP="0040222E">
      <w:pPr>
        <w:numPr>
          <w:ilvl w:val="0"/>
          <w:numId w:val="4"/>
        </w:numPr>
      </w:pPr>
      <w:r w:rsidRPr="00C256E7">
        <w:t>Ensure the output includes all required sections (see below)</w:t>
      </w:r>
    </w:p>
    <w:p w14:paraId="4D77AD76" w14:textId="77777777" w:rsidR="00C256E7" w:rsidRPr="00C256E7" w:rsidRDefault="00C256E7" w:rsidP="00C256E7">
      <w:r w:rsidRPr="00C256E7">
        <w:pict w14:anchorId="6438E8C1">
          <v:rect id="_x0000_i1030" style="width:484.45pt;height:1.2pt" o:hralign="center" o:hrstd="t" o:hrnoshade="t" o:hr="t" fillcolor="black" stroked="f"/>
        </w:pict>
      </w:r>
    </w:p>
    <w:p w14:paraId="03466BDD" w14:textId="77777777" w:rsidR="00C256E7" w:rsidRPr="00C256E7" w:rsidRDefault="00C256E7" w:rsidP="00C256E7">
      <w:pPr>
        <w:rPr>
          <w:b/>
          <w:bCs/>
        </w:rPr>
      </w:pPr>
      <w:r w:rsidRPr="00C256E7">
        <w:rPr>
          <w:rFonts w:ascii="Segoe UI Emoji" w:hAnsi="Segoe UI Emoji" w:cs="Segoe UI Emoji"/>
          <w:b/>
          <w:bCs/>
        </w:rPr>
        <w:lastRenderedPageBreak/>
        <w:t>📄</w:t>
      </w:r>
      <w:r w:rsidRPr="00C256E7">
        <w:rPr>
          <w:b/>
          <w:bCs/>
        </w:rPr>
        <w:t xml:space="preserve"> Your report must include:</w:t>
      </w:r>
    </w:p>
    <w:p w14:paraId="3FA4ACF1" w14:textId="77777777" w:rsidR="00C256E7" w:rsidRPr="00C256E7" w:rsidRDefault="00C256E7" w:rsidP="0040222E">
      <w:pPr>
        <w:numPr>
          <w:ilvl w:val="0"/>
          <w:numId w:val="5"/>
        </w:numPr>
      </w:pPr>
      <w:r w:rsidRPr="00C256E7">
        <w:rPr>
          <w:b/>
          <w:bCs/>
        </w:rPr>
        <w:t>Brief History</w:t>
      </w:r>
      <w:r w:rsidRPr="00C256E7">
        <w:t>: Founding year, milestones, etc.</w:t>
      </w:r>
    </w:p>
    <w:p w14:paraId="2B8B611C" w14:textId="77777777" w:rsidR="00C256E7" w:rsidRPr="00C256E7" w:rsidRDefault="00C256E7" w:rsidP="0040222E">
      <w:pPr>
        <w:numPr>
          <w:ilvl w:val="0"/>
          <w:numId w:val="5"/>
        </w:numPr>
      </w:pPr>
      <w:r w:rsidRPr="00C256E7">
        <w:rPr>
          <w:b/>
          <w:bCs/>
        </w:rPr>
        <w:t>Target Audience</w:t>
      </w:r>
      <w:r w:rsidRPr="00C256E7">
        <w:t>: Primary user segments</w:t>
      </w:r>
    </w:p>
    <w:p w14:paraId="1D194B90" w14:textId="77777777" w:rsidR="00C256E7" w:rsidRPr="00C256E7" w:rsidRDefault="00C256E7" w:rsidP="0040222E">
      <w:pPr>
        <w:numPr>
          <w:ilvl w:val="0"/>
          <w:numId w:val="5"/>
        </w:numPr>
      </w:pPr>
      <w:r w:rsidRPr="00C256E7">
        <w:rPr>
          <w:b/>
          <w:bCs/>
        </w:rPr>
        <w:t>Core Features</w:t>
      </w:r>
      <w:r w:rsidRPr="00C256E7">
        <w:t>: Top 2–4 key functionalities</w:t>
      </w:r>
    </w:p>
    <w:p w14:paraId="6E74855D" w14:textId="77777777" w:rsidR="00C256E7" w:rsidRPr="00C256E7" w:rsidRDefault="00C256E7" w:rsidP="0040222E">
      <w:pPr>
        <w:numPr>
          <w:ilvl w:val="0"/>
          <w:numId w:val="5"/>
        </w:numPr>
      </w:pPr>
      <w:r w:rsidRPr="00C256E7">
        <w:rPr>
          <w:b/>
          <w:bCs/>
        </w:rPr>
        <w:t>Unique Selling Points</w:t>
      </w:r>
      <w:r w:rsidRPr="00C256E7">
        <w:t>: Key differentiators</w:t>
      </w:r>
    </w:p>
    <w:p w14:paraId="072D2784" w14:textId="77777777" w:rsidR="00C256E7" w:rsidRPr="00C256E7" w:rsidRDefault="00C256E7" w:rsidP="0040222E">
      <w:pPr>
        <w:numPr>
          <w:ilvl w:val="0"/>
          <w:numId w:val="5"/>
        </w:numPr>
      </w:pPr>
      <w:r w:rsidRPr="00C256E7">
        <w:rPr>
          <w:b/>
          <w:bCs/>
        </w:rPr>
        <w:t>Business Model</w:t>
      </w:r>
      <w:r w:rsidRPr="00C256E7">
        <w:t>: How the service makes money</w:t>
      </w:r>
    </w:p>
    <w:p w14:paraId="6A51A7A0" w14:textId="77777777" w:rsidR="00C256E7" w:rsidRPr="00C256E7" w:rsidRDefault="00C256E7" w:rsidP="0040222E">
      <w:pPr>
        <w:numPr>
          <w:ilvl w:val="0"/>
          <w:numId w:val="5"/>
        </w:numPr>
      </w:pPr>
      <w:r w:rsidRPr="00C256E7">
        <w:rPr>
          <w:b/>
          <w:bCs/>
        </w:rPr>
        <w:t>Tech Stack Insights</w:t>
      </w:r>
      <w:r w:rsidRPr="00C256E7">
        <w:t>: Any hints about technologies used</w:t>
      </w:r>
    </w:p>
    <w:p w14:paraId="59989990" w14:textId="77777777" w:rsidR="00C256E7" w:rsidRPr="00C256E7" w:rsidRDefault="00C256E7" w:rsidP="0040222E">
      <w:pPr>
        <w:numPr>
          <w:ilvl w:val="0"/>
          <w:numId w:val="5"/>
        </w:numPr>
      </w:pPr>
      <w:r w:rsidRPr="00C256E7">
        <w:rPr>
          <w:b/>
          <w:bCs/>
        </w:rPr>
        <w:t>Perceived Strengths</w:t>
      </w:r>
      <w:r w:rsidRPr="00C256E7">
        <w:t>: Mentioned positives or standout features</w:t>
      </w:r>
    </w:p>
    <w:p w14:paraId="4E480D7E" w14:textId="77777777" w:rsidR="00C256E7" w:rsidRPr="00C256E7" w:rsidRDefault="00C256E7" w:rsidP="0040222E">
      <w:pPr>
        <w:numPr>
          <w:ilvl w:val="0"/>
          <w:numId w:val="5"/>
        </w:numPr>
      </w:pPr>
      <w:r w:rsidRPr="00C256E7">
        <w:rPr>
          <w:b/>
          <w:bCs/>
        </w:rPr>
        <w:t>Perceived Weaknesses</w:t>
      </w:r>
      <w:r w:rsidRPr="00C256E7">
        <w:t>: Cited drawbacks or limitations</w:t>
      </w:r>
    </w:p>
    <w:p w14:paraId="3D3A6EFE" w14:textId="77777777" w:rsidR="00C256E7" w:rsidRPr="00C256E7" w:rsidRDefault="00C256E7" w:rsidP="00C256E7">
      <w:r w:rsidRPr="00C256E7">
        <w:pict w14:anchorId="764621BB">
          <v:rect id="_x0000_i1031" style="width:484.45pt;height:1.2pt" o:hralign="center" o:hrstd="t" o:hrnoshade="t" o:hr="t" fillcolor="black" stroked="f"/>
        </w:pict>
      </w:r>
    </w:p>
    <w:p w14:paraId="05C0E669" w14:textId="77777777" w:rsidR="00C256E7" w:rsidRPr="00C256E7" w:rsidRDefault="00C256E7" w:rsidP="00C256E7">
      <w:pPr>
        <w:rPr>
          <w:b/>
          <w:bCs/>
        </w:rPr>
      </w:pPr>
      <w:r w:rsidRPr="00C256E7">
        <w:rPr>
          <w:rFonts w:ascii="Segoe UI Emoji" w:hAnsi="Segoe UI Emoji" w:cs="Segoe UI Emoji"/>
          <w:b/>
          <w:bCs/>
        </w:rPr>
        <w:t>📌</w:t>
      </w:r>
      <w:r w:rsidRPr="00C256E7">
        <w:rPr>
          <w:b/>
          <w:bCs/>
        </w:rPr>
        <w:t xml:space="preserve"> Requirements</w:t>
      </w:r>
    </w:p>
    <w:p w14:paraId="5453FF58" w14:textId="77777777" w:rsidR="00C256E7" w:rsidRPr="00C256E7" w:rsidRDefault="00C256E7" w:rsidP="0040222E">
      <w:pPr>
        <w:numPr>
          <w:ilvl w:val="0"/>
          <w:numId w:val="6"/>
        </w:numPr>
      </w:pPr>
      <w:r w:rsidRPr="00C256E7">
        <w:t>The app must include a call to </w:t>
      </w:r>
      <w:proofErr w:type="spellStart"/>
      <w:r w:rsidRPr="00C256E7">
        <w:rPr>
          <w:b/>
          <w:bCs/>
        </w:rPr>
        <w:t>OpenAI</w:t>
      </w:r>
      <w:proofErr w:type="spellEnd"/>
      <w:r w:rsidRPr="00C256E7">
        <w:rPr>
          <w:b/>
          <w:bCs/>
        </w:rPr>
        <w:t xml:space="preserve"> API</w:t>
      </w:r>
      <w:r w:rsidRPr="00C256E7">
        <w:t> using your API key</w:t>
      </w:r>
    </w:p>
    <w:p w14:paraId="3577AB76" w14:textId="77777777" w:rsidR="00C256E7" w:rsidRPr="00C256E7" w:rsidRDefault="00C256E7" w:rsidP="0040222E">
      <w:pPr>
        <w:numPr>
          <w:ilvl w:val="0"/>
          <w:numId w:val="6"/>
        </w:numPr>
      </w:pPr>
      <w:r w:rsidRPr="00C256E7">
        <w:t>The app must accept input from the </w:t>
      </w:r>
      <w:r w:rsidRPr="00C256E7">
        <w:rPr>
          <w:b/>
          <w:bCs/>
        </w:rPr>
        <w:t>console</w:t>
      </w:r>
      <w:r w:rsidRPr="00C256E7">
        <w:t> (text or known service name)</w:t>
      </w:r>
    </w:p>
    <w:p w14:paraId="4AF99533" w14:textId="77777777" w:rsidR="00C256E7" w:rsidRPr="00C256E7" w:rsidRDefault="00C256E7" w:rsidP="0040222E">
      <w:pPr>
        <w:numPr>
          <w:ilvl w:val="0"/>
          <w:numId w:val="6"/>
        </w:numPr>
      </w:pPr>
      <w:r w:rsidRPr="00C256E7">
        <w:t>README.md should contain </w:t>
      </w:r>
      <w:r w:rsidRPr="00C256E7">
        <w:rPr>
          <w:b/>
          <w:bCs/>
        </w:rPr>
        <w:t>clear and detailed instructions</w:t>
      </w:r>
      <w:r w:rsidRPr="00C256E7">
        <w:t> on how to run the application</w:t>
      </w:r>
    </w:p>
    <w:p w14:paraId="63DD9C5E" w14:textId="77777777" w:rsidR="00C256E7" w:rsidRPr="00C256E7" w:rsidRDefault="00C256E7" w:rsidP="0040222E">
      <w:pPr>
        <w:numPr>
          <w:ilvl w:val="0"/>
          <w:numId w:val="6"/>
        </w:numPr>
      </w:pPr>
      <w:r w:rsidRPr="00C256E7">
        <w:t>sample_outputs.md must include </w:t>
      </w:r>
      <w:r w:rsidRPr="00C256E7">
        <w:rPr>
          <w:b/>
          <w:bCs/>
        </w:rPr>
        <w:t>at least two sample runs</w:t>
      </w:r>
      <w:r w:rsidRPr="00C256E7">
        <w:t> of your application</w:t>
      </w:r>
    </w:p>
    <w:p w14:paraId="47C4AFFE" w14:textId="77777777" w:rsidR="00C256E7" w:rsidRPr="00C256E7" w:rsidRDefault="00C256E7" w:rsidP="0040222E">
      <w:pPr>
        <w:numPr>
          <w:ilvl w:val="0"/>
          <w:numId w:val="6"/>
        </w:numPr>
      </w:pPr>
      <w:r w:rsidRPr="00C256E7">
        <w:t>Output must be </w:t>
      </w:r>
      <w:r w:rsidRPr="00C256E7">
        <w:rPr>
          <w:b/>
          <w:bCs/>
        </w:rPr>
        <w:t>clear</w:t>
      </w:r>
      <w:r w:rsidRPr="00C256E7">
        <w:t>, </w:t>
      </w:r>
      <w:r w:rsidRPr="00C256E7">
        <w:rPr>
          <w:b/>
          <w:bCs/>
        </w:rPr>
        <w:t>properly formatted</w:t>
      </w:r>
      <w:r w:rsidRPr="00C256E7">
        <w:t>, and align with all the requirements stated in task description</w:t>
      </w:r>
    </w:p>
    <w:p w14:paraId="5FA0880D" w14:textId="77777777" w:rsidR="00C256E7" w:rsidRPr="00C256E7" w:rsidRDefault="00C256E7" w:rsidP="00C256E7"/>
    <w:p w14:paraId="748C4D6B" w14:textId="233F7FBC" w:rsidR="00753979" w:rsidRPr="0077466F" w:rsidRDefault="00753979" w:rsidP="0077466F"/>
    <w:sectPr w:rsidR="00753979" w:rsidRPr="0077466F" w:rsidSect="00EB4DCC">
      <w:footerReference w:type="default" r:id="rId11"/>
      <w:headerReference w:type="first" r:id="rId12"/>
      <w:footerReference w:type="first" r:id="rId13"/>
      <w:pgSz w:w="12240" w:h="15840"/>
      <w:pgMar w:top="1134" w:right="850" w:bottom="1134" w:left="1440" w:header="70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419E9" w14:textId="77777777" w:rsidR="0040222E" w:rsidRDefault="0040222E" w:rsidP="0077466F">
      <w:r>
        <w:separator/>
      </w:r>
    </w:p>
  </w:endnote>
  <w:endnote w:type="continuationSeparator" w:id="0">
    <w:p w14:paraId="6FD058BE" w14:textId="77777777" w:rsidR="0040222E" w:rsidRDefault="0040222E" w:rsidP="00774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8ED37F6A-51EC-4689-AC44-0EF2D2EAA8DD}"/>
  </w:font>
  <w:font w:name="Aeonik Pro">
    <w:panose1 w:val="020B0503030300000000"/>
    <w:charset w:val="00"/>
    <w:family w:val="swiss"/>
    <w:notTrueType/>
    <w:pitch w:val="variable"/>
    <w:sig w:usb0="800002C7" w:usb1="00002073" w:usb2="00000000" w:usb3="00000000" w:csb0="0000009F" w:csb1="00000000"/>
  </w:font>
  <w:font w:name="Tahoma">
    <w:panose1 w:val="020B0604030504040204"/>
    <w:charset w:val="CC"/>
    <w:family w:val="swiss"/>
    <w:pitch w:val="variable"/>
    <w:sig w:usb0="E1002EFF" w:usb1="C000605B" w:usb2="00000029" w:usb3="00000000" w:csb0="000101FF" w:csb1="00000000"/>
    <w:embedRegular r:id="rId2" w:fontKey="{B6B98529-8CBC-4FC2-A153-56B3815C8E42}"/>
  </w:font>
  <w:font w:name="Segoe UI Emoji">
    <w:panose1 w:val="020B0502040204020203"/>
    <w:charset w:val="00"/>
    <w:family w:val="swiss"/>
    <w:pitch w:val="variable"/>
    <w:sig w:usb0="00000003" w:usb1="02000000" w:usb2="08000000" w:usb3="00000000" w:csb0="00000001" w:csb1="00000000"/>
    <w:embedRegular r:id="rId3" w:fontKey="{3C028B6D-C281-478B-A9FE-CFB78B121BFF}"/>
    <w:embedBold r:id="rId4" w:fontKey="{4CDEE833-1AC7-4309-98E3-F91D56ECFB52}"/>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embedRegular r:id="rId5" w:fontKey="{20ED4E8F-53E3-4807-908D-1A50D999CE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7051805"/>
      <w:docPartObj>
        <w:docPartGallery w:val="Page Numbers (Bottom of Page)"/>
        <w:docPartUnique/>
      </w:docPartObj>
    </w:sdtPr>
    <w:sdtEndPr>
      <w:rPr>
        <w:noProof/>
      </w:rPr>
    </w:sdtEndPr>
    <w:sdtContent>
      <w:p w14:paraId="2B3BE2AD" w14:textId="7ECD59A0" w:rsidR="008A5D8F" w:rsidRDefault="008A5D8F" w:rsidP="0077466F">
        <w:pPr>
          <w:pStyle w:val="Footer"/>
        </w:pPr>
        <w:r>
          <w:fldChar w:fldCharType="begin"/>
        </w:r>
        <w:r>
          <w:instrText xml:space="preserve"> PAGE   \* MERGEFORMAT </w:instrText>
        </w:r>
        <w:r>
          <w:fldChar w:fldCharType="separate"/>
        </w:r>
        <w:r>
          <w:rPr>
            <w:noProof/>
          </w:rPr>
          <w:t>2</w:t>
        </w:r>
        <w:r>
          <w:rPr>
            <w:noProof/>
          </w:rPr>
          <w:fldChar w:fldCharType="end"/>
        </w:r>
      </w:p>
    </w:sdtContent>
  </w:sdt>
  <w:p w14:paraId="326D6EAE" w14:textId="77777777" w:rsidR="008A5D8F" w:rsidRDefault="008A5D8F" w:rsidP="007746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926417"/>
      <w:docPartObj>
        <w:docPartGallery w:val="Page Numbers (Bottom of Page)"/>
        <w:docPartUnique/>
      </w:docPartObj>
    </w:sdtPr>
    <w:sdtEndPr>
      <w:rPr>
        <w:noProof/>
      </w:rPr>
    </w:sdtEndPr>
    <w:sdtContent>
      <w:p w14:paraId="2435E342" w14:textId="6388E872" w:rsidR="008A5D8F" w:rsidRDefault="008A5D8F" w:rsidP="0077466F">
        <w:pPr>
          <w:pStyle w:val="Footer"/>
        </w:pPr>
        <w:r>
          <w:fldChar w:fldCharType="begin"/>
        </w:r>
        <w:r>
          <w:instrText xml:space="preserve"> PAGE   \* MERGEFORMAT </w:instrText>
        </w:r>
        <w:r>
          <w:fldChar w:fldCharType="separate"/>
        </w:r>
        <w:r>
          <w:rPr>
            <w:noProof/>
          </w:rPr>
          <w:t>2</w:t>
        </w:r>
        <w:r>
          <w:rPr>
            <w:noProof/>
          </w:rPr>
          <w:fldChar w:fldCharType="end"/>
        </w:r>
      </w:p>
    </w:sdtContent>
  </w:sdt>
  <w:p w14:paraId="3EB0EB0B" w14:textId="77777777" w:rsidR="008A5D8F" w:rsidRDefault="008A5D8F" w:rsidP="007746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D5453" w14:textId="77777777" w:rsidR="0040222E" w:rsidRDefault="0040222E" w:rsidP="0077466F">
      <w:r>
        <w:separator/>
      </w:r>
    </w:p>
  </w:footnote>
  <w:footnote w:type="continuationSeparator" w:id="0">
    <w:p w14:paraId="58F05177" w14:textId="77777777" w:rsidR="0040222E" w:rsidRDefault="0040222E" w:rsidP="007746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Light"/>
      <w:tblW w:w="5113"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113"/>
    </w:tblGrid>
    <w:tr w:rsidR="008A5D8F" w:rsidRPr="00351044" w14:paraId="5D36D9E7" w14:textId="77777777" w:rsidTr="00BF2EEC">
      <w:trPr>
        <w:trHeight w:val="1985"/>
      </w:trPr>
      <w:tc>
        <w:tcPr>
          <w:tcW w:w="5113" w:type="dxa"/>
        </w:tcPr>
        <w:p w14:paraId="6EB2EDE3" w14:textId="1A9A5469" w:rsidR="008A5D8F" w:rsidRPr="00353DB8" w:rsidRDefault="008A5D8F" w:rsidP="0077466F">
          <w:pPr>
            <w:rPr>
              <w:rFonts w:cs="Arial"/>
            </w:rPr>
          </w:pPr>
          <w:r>
            <w:rPr>
              <w:noProof/>
            </w:rPr>
            <w:drawing>
              <wp:anchor distT="0" distB="0" distL="114300" distR="114300" simplePos="0" relativeHeight="251661312" behindDoc="1" locked="0" layoutInCell="1" allowOverlap="1" wp14:anchorId="505375BF" wp14:editId="09AA62D3">
                <wp:simplePos x="0" y="0"/>
                <wp:positionH relativeFrom="margin">
                  <wp:posOffset>-68580</wp:posOffset>
                </wp:positionH>
                <wp:positionV relativeFrom="paragraph">
                  <wp:posOffset>-158750</wp:posOffset>
                </wp:positionV>
                <wp:extent cx="7772400" cy="657225"/>
                <wp:effectExtent l="0" t="0" r="0" b="9525"/>
                <wp:wrapNone/>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772400" cy="657225"/>
                        </a:xfrm>
                        <a:prstGeom prst="rect">
                          <a:avLst/>
                        </a:prstGeom>
                      </pic:spPr>
                    </pic:pic>
                  </a:graphicData>
                </a:graphic>
                <wp14:sizeRelH relativeFrom="margin">
                  <wp14:pctWidth>0</wp14:pctWidth>
                </wp14:sizeRelH>
                <wp14:sizeRelV relativeFrom="margin">
                  <wp14:pctHeight>0</wp14:pctHeight>
                </wp14:sizeRelV>
              </wp:anchor>
            </w:drawing>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A1A3F"/>
    <w:multiLevelType w:val="multilevel"/>
    <w:tmpl w:val="4F04B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123D4E"/>
    <w:multiLevelType w:val="multilevel"/>
    <w:tmpl w:val="1A92A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2175E9"/>
    <w:multiLevelType w:val="multilevel"/>
    <w:tmpl w:val="91CA6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580541"/>
    <w:multiLevelType w:val="multilevel"/>
    <w:tmpl w:val="8BC23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C116C8"/>
    <w:multiLevelType w:val="multilevel"/>
    <w:tmpl w:val="6EFE6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FE1A39"/>
    <w:multiLevelType w:val="multilevel"/>
    <w:tmpl w:val="607C1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Override w:ilvl="1"/>
    <w:lvlOverride w:ilvl="2"/>
    <w:lvlOverride w:ilvl="3"/>
    <w:lvlOverride w:ilvl="4"/>
    <w:lvlOverride w:ilvl="5"/>
    <w:lvlOverride w:ilvl="6"/>
    <w:lvlOverride w:ilvl="7"/>
    <w:lvlOverride w:ilvl="8"/>
  </w:num>
  <w:num w:numId="2">
    <w:abstractNumId w:val="3"/>
    <w:lvlOverride w:ilvl="0"/>
    <w:lvlOverride w:ilvl="1"/>
    <w:lvlOverride w:ilvl="2"/>
    <w:lvlOverride w:ilvl="3"/>
    <w:lvlOverride w:ilvl="4"/>
    <w:lvlOverride w:ilvl="5"/>
    <w:lvlOverride w:ilvl="6"/>
    <w:lvlOverride w:ilvl="7"/>
    <w:lvlOverride w:ilvl="8"/>
  </w:num>
  <w:num w:numId="3">
    <w:abstractNumId w:val="5"/>
    <w:lvlOverride w:ilvl="0"/>
    <w:lvlOverride w:ilvl="1"/>
    <w:lvlOverride w:ilvl="2"/>
    <w:lvlOverride w:ilvl="3"/>
    <w:lvlOverride w:ilvl="4"/>
    <w:lvlOverride w:ilvl="5"/>
    <w:lvlOverride w:ilvl="6"/>
    <w:lvlOverride w:ilvl="7"/>
    <w:lvlOverride w:ilvl="8"/>
  </w:num>
  <w:num w:numId="4">
    <w:abstractNumId w:val="2"/>
    <w:lvlOverride w:ilvl="0"/>
    <w:lvlOverride w:ilvl="1"/>
    <w:lvlOverride w:ilvl="2"/>
    <w:lvlOverride w:ilvl="3"/>
    <w:lvlOverride w:ilvl="4"/>
    <w:lvlOverride w:ilvl="5"/>
    <w:lvlOverride w:ilvl="6"/>
    <w:lvlOverride w:ilvl="7"/>
    <w:lvlOverride w:ilvl="8"/>
  </w:num>
  <w:num w:numId="5">
    <w:abstractNumId w:val="4"/>
    <w:lvlOverride w:ilvl="0"/>
    <w:lvlOverride w:ilvl="1"/>
    <w:lvlOverride w:ilvl="2"/>
    <w:lvlOverride w:ilvl="3"/>
    <w:lvlOverride w:ilvl="4"/>
    <w:lvlOverride w:ilvl="5"/>
    <w:lvlOverride w:ilvl="6"/>
    <w:lvlOverride w:ilvl="7"/>
    <w:lvlOverride w:ilvl="8"/>
  </w:num>
  <w:num w:numId="6">
    <w:abstractNumId w:val="0"/>
    <w:lvlOverride w:ilvl="0"/>
    <w:lvlOverride w:ilvl="1"/>
    <w:lvlOverride w:ilvl="2"/>
    <w:lvlOverride w:ilvl="3"/>
    <w:lvlOverride w:ilvl="4"/>
    <w:lvlOverride w:ilvl="5"/>
    <w:lvlOverride w:ilvl="6"/>
    <w:lvlOverride w:ilvl="7"/>
    <w:lvlOverride w:ilv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attachedTemplate r:id="rId1"/>
  <w:defaultTabStop w:val="720"/>
  <w:characterSpacingControl w:val="doNotCompress"/>
  <w:hdrShapeDefaults>
    <o:shapedefaults v:ext="edit" spidmax="2049">
      <o:colormru v:ext="edit" colors="#9f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D8F"/>
    <w:rsid w:val="00000301"/>
    <w:rsid w:val="00047E47"/>
    <w:rsid w:val="000553A6"/>
    <w:rsid w:val="0006061E"/>
    <w:rsid w:val="0006528E"/>
    <w:rsid w:val="000A0A99"/>
    <w:rsid w:val="000A436F"/>
    <w:rsid w:val="000C5622"/>
    <w:rsid w:val="000C5C86"/>
    <w:rsid w:val="000F4C98"/>
    <w:rsid w:val="0010178E"/>
    <w:rsid w:val="0010582F"/>
    <w:rsid w:val="00116B06"/>
    <w:rsid w:val="00131750"/>
    <w:rsid w:val="00153580"/>
    <w:rsid w:val="00177D24"/>
    <w:rsid w:val="00191DCF"/>
    <w:rsid w:val="001934DD"/>
    <w:rsid w:val="001A1B43"/>
    <w:rsid w:val="001C409F"/>
    <w:rsid w:val="001E167F"/>
    <w:rsid w:val="001E2A09"/>
    <w:rsid w:val="001E733F"/>
    <w:rsid w:val="001F206F"/>
    <w:rsid w:val="00200543"/>
    <w:rsid w:val="002074C7"/>
    <w:rsid w:val="00221CAE"/>
    <w:rsid w:val="00250323"/>
    <w:rsid w:val="00272425"/>
    <w:rsid w:val="002B5F28"/>
    <w:rsid w:val="002B7ACA"/>
    <w:rsid w:val="002D4DF9"/>
    <w:rsid w:val="002E3A5E"/>
    <w:rsid w:val="002F7E4E"/>
    <w:rsid w:val="00304FF1"/>
    <w:rsid w:val="0031430C"/>
    <w:rsid w:val="00322578"/>
    <w:rsid w:val="00332BD0"/>
    <w:rsid w:val="00351044"/>
    <w:rsid w:val="00353DB8"/>
    <w:rsid w:val="003729BF"/>
    <w:rsid w:val="00374979"/>
    <w:rsid w:val="003A7F4E"/>
    <w:rsid w:val="003C107B"/>
    <w:rsid w:val="003C1B15"/>
    <w:rsid w:val="003C594E"/>
    <w:rsid w:val="00401032"/>
    <w:rsid w:val="0040222E"/>
    <w:rsid w:val="004034D3"/>
    <w:rsid w:val="00443C4A"/>
    <w:rsid w:val="00457A41"/>
    <w:rsid w:val="00493C4E"/>
    <w:rsid w:val="004C068A"/>
    <w:rsid w:val="005042B5"/>
    <w:rsid w:val="00511CF4"/>
    <w:rsid w:val="0054410B"/>
    <w:rsid w:val="0054660C"/>
    <w:rsid w:val="00557EAD"/>
    <w:rsid w:val="00574E50"/>
    <w:rsid w:val="005C37A4"/>
    <w:rsid w:val="005C40A1"/>
    <w:rsid w:val="005C4320"/>
    <w:rsid w:val="005D1A5C"/>
    <w:rsid w:val="005D2819"/>
    <w:rsid w:val="005D30CF"/>
    <w:rsid w:val="005D3B68"/>
    <w:rsid w:val="005E0488"/>
    <w:rsid w:val="005E3528"/>
    <w:rsid w:val="005F016A"/>
    <w:rsid w:val="005F7B3F"/>
    <w:rsid w:val="0061660E"/>
    <w:rsid w:val="006404E0"/>
    <w:rsid w:val="00640883"/>
    <w:rsid w:val="00667A3F"/>
    <w:rsid w:val="00675179"/>
    <w:rsid w:val="00676DE9"/>
    <w:rsid w:val="00690A36"/>
    <w:rsid w:val="006E0508"/>
    <w:rsid w:val="006E1C15"/>
    <w:rsid w:val="006F0FF8"/>
    <w:rsid w:val="006F6614"/>
    <w:rsid w:val="00702610"/>
    <w:rsid w:val="0070323E"/>
    <w:rsid w:val="00753979"/>
    <w:rsid w:val="00756B16"/>
    <w:rsid w:val="007610BE"/>
    <w:rsid w:val="0077466F"/>
    <w:rsid w:val="007A757A"/>
    <w:rsid w:val="007B2804"/>
    <w:rsid w:val="00826E8A"/>
    <w:rsid w:val="0083221D"/>
    <w:rsid w:val="008641E3"/>
    <w:rsid w:val="0087737A"/>
    <w:rsid w:val="00897FB8"/>
    <w:rsid w:val="008A5D8F"/>
    <w:rsid w:val="008C13BA"/>
    <w:rsid w:val="008C4F9C"/>
    <w:rsid w:val="008E53F4"/>
    <w:rsid w:val="009338DD"/>
    <w:rsid w:val="00933D29"/>
    <w:rsid w:val="00945B5B"/>
    <w:rsid w:val="0095419D"/>
    <w:rsid w:val="009A04C7"/>
    <w:rsid w:val="009D28EF"/>
    <w:rsid w:val="009D338D"/>
    <w:rsid w:val="009D4323"/>
    <w:rsid w:val="009E0B00"/>
    <w:rsid w:val="009E2BCF"/>
    <w:rsid w:val="009F7551"/>
    <w:rsid w:val="00A50B15"/>
    <w:rsid w:val="00AB666C"/>
    <w:rsid w:val="00AE55CA"/>
    <w:rsid w:val="00B37D35"/>
    <w:rsid w:val="00B43F05"/>
    <w:rsid w:val="00B6068B"/>
    <w:rsid w:val="00B74882"/>
    <w:rsid w:val="00B908E6"/>
    <w:rsid w:val="00BD039E"/>
    <w:rsid w:val="00BF0978"/>
    <w:rsid w:val="00BF2EEC"/>
    <w:rsid w:val="00BF6814"/>
    <w:rsid w:val="00C0676D"/>
    <w:rsid w:val="00C22CC5"/>
    <w:rsid w:val="00C24B62"/>
    <w:rsid w:val="00C256E7"/>
    <w:rsid w:val="00C26D0B"/>
    <w:rsid w:val="00C547C4"/>
    <w:rsid w:val="00C64627"/>
    <w:rsid w:val="00C74E94"/>
    <w:rsid w:val="00CC77B0"/>
    <w:rsid w:val="00CE220C"/>
    <w:rsid w:val="00CE79B8"/>
    <w:rsid w:val="00CF4303"/>
    <w:rsid w:val="00D56D9B"/>
    <w:rsid w:val="00D70A87"/>
    <w:rsid w:val="00D73136"/>
    <w:rsid w:val="00D74F90"/>
    <w:rsid w:val="00D80B46"/>
    <w:rsid w:val="00D82A99"/>
    <w:rsid w:val="00DB5095"/>
    <w:rsid w:val="00DF0FF7"/>
    <w:rsid w:val="00E10779"/>
    <w:rsid w:val="00E2148C"/>
    <w:rsid w:val="00E45A6E"/>
    <w:rsid w:val="00E465AA"/>
    <w:rsid w:val="00E52B42"/>
    <w:rsid w:val="00E67DE5"/>
    <w:rsid w:val="00E70936"/>
    <w:rsid w:val="00E738F3"/>
    <w:rsid w:val="00E92C16"/>
    <w:rsid w:val="00EB4DCC"/>
    <w:rsid w:val="00EB5A57"/>
    <w:rsid w:val="00ED193F"/>
    <w:rsid w:val="00ED353D"/>
    <w:rsid w:val="00EE1551"/>
    <w:rsid w:val="00EF4B73"/>
    <w:rsid w:val="00EF6BC4"/>
    <w:rsid w:val="00F24341"/>
    <w:rsid w:val="00F861B5"/>
    <w:rsid w:val="00F901EA"/>
    <w:rsid w:val="00FA6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9fc"/>
    </o:shapedefaults>
    <o:shapelayout v:ext="edit">
      <o:idmap v:ext="edit" data="1"/>
    </o:shapelayout>
  </w:shapeDefaults>
  <w:decimalSymbol w:val="."/>
  <w:listSeparator w:val=","/>
  <w14:docId w14:val="45417BA2"/>
  <w14:defaultImageDpi w14:val="32767"/>
  <w15:chartTrackingRefBased/>
  <w15:docId w15:val="{AF5AE0C6-34C7-4A7D-B68A-4220D8540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7466F"/>
    <w:pPr>
      <w:spacing w:after="120" w:line="300" w:lineRule="auto"/>
    </w:pPr>
    <w:rPr>
      <w:rFonts w:ascii="Aeonik Pro" w:eastAsia="Times New Roman" w:hAnsi="Aeonik Pro"/>
      <w:sz w:val="28"/>
      <w:szCs w:val="28"/>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4E94"/>
    <w:pPr>
      <w:tabs>
        <w:tab w:val="center" w:pos="4844"/>
        <w:tab w:val="right" w:pos="9689"/>
      </w:tabs>
    </w:pPr>
    <w:rPr>
      <w:lang w:eastAsia="en-US"/>
    </w:rPr>
  </w:style>
  <w:style w:type="character" w:customStyle="1" w:styleId="HeaderChar">
    <w:name w:val="Header Char"/>
    <w:basedOn w:val="DefaultParagraphFont"/>
    <w:link w:val="Header"/>
    <w:uiPriority w:val="99"/>
    <w:rsid w:val="00C74E94"/>
  </w:style>
  <w:style w:type="paragraph" w:styleId="Footer">
    <w:name w:val="footer"/>
    <w:basedOn w:val="Normal"/>
    <w:link w:val="FooterChar"/>
    <w:uiPriority w:val="99"/>
    <w:unhideWhenUsed/>
    <w:rsid w:val="00C74E94"/>
    <w:pPr>
      <w:tabs>
        <w:tab w:val="center" w:pos="4844"/>
        <w:tab w:val="right" w:pos="9689"/>
      </w:tabs>
    </w:pPr>
    <w:rPr>
      <w:lang w:eastAsia="en-US"/>
    </w:rPr>
  </w:style>
  <w:style w:type="character" w:customStyle="1" w:styleId="FooterChar">
    <w:name w:val="Footer Char"/>
    <w:basedOn w:val="DefaultParagraphFont"/>
    <w:link w:val="Footer"/>
    <w:uiPriority w:val="99"/>
    <w:rsid w:val="00C74E94"/>
  </w:style>
  <w:style w:type="character" w:styleId="Hyperlink">
    <w:name w:val="Hyperlink"/>
    <w:basedOn w:val="DefaultParagraphFont"/>
    <w:rsid w:val="00C74E94"/>
    <w:rPr>
      <w:color w:val="0000FF"/>
      <w:u w:val="single"/>
    </w:rPr>
  </w:style>
  <w:style w:type="paragraph" w:styleId="BalloonText">
    <w:name w:val="Balloon Text"/>
    <w:basedOn w:val="Normal"/>
    <w:link w:val="BalloonTextChar"/>
    <w:uiPriority w:val="99"/>
    <w:semiHidden/>
    <w:unhideWhenUsed/>
    <w:rsid w:val="00C74E94"/>
    <w:rPr>
      <w:rFonts w:ascii="Tahoma" w:hAnsi="Tahoma" w:cs="Tahoma"/>
      <w:sz w:val="16"/>
      <w:szCs w:val="16"/>
    </w:rPr>
  </w:style>
  <w:style w:type="character" w:customStyle="1" w:styleId="BalloonTextChar">
    <w:name w:val="Balloon Text Char"/>
    <w:basedOn w:val="DefaultParagraphFont"/>
    <w:link w:val="BalloonText"/>
    <w:uiPriority w:val="99"/>
    <w:semiHidden/>
    <w:rsid w:val="00C74E94"/>
    <w:rPr>
      <w:rFonts w:ascii="Tahoma" w:hAnsi="Tahoma" w:cs="Tahoma"/>
      <w:sz w:val="16"/>
      <w:szCs w:val="16"/>
    </w:rPr>
  </w:style>
  <w:style w:type="table" w:styleId="TableGridLight">
    <w:name w:val="Grid Table Light"/>
    <w:basedOn w:val="TableNormal"/>
    <w:uiPriority w:val="40"/>
    <w:rsid w:val="00E45A6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4410B"/>
    <w:pPr>
      <w:ind w:left="720"/>
      <w:contextualSpacing/>
    </w:pPr>
    <w:rPr>
      <w:rFonts w:eastAsiaTheme="minorHAnsi"/>
      <w:lang w:eastAsia="en-US"/>
    </w:rPr>
  </w:style>
  <w:style w:type="character" w:styleId="CommentReference">
    <w:name w:val="annotation reference"/>
    <w:basedOn w:val="DefaultParagraphFont"/>
    <w:uiPriority w:val="99"/>
    <w:semiHidden/>
    <w:unhideWhenUsed/>
    <w:rsid w:val="00457A41"/>
    <w:rPr>
      <w:sz w:val="18"/>
      <w:szCs w:val="18"/>
    </w:rPr>
  </w:style>
  <w:style w:type="paragraph" w:styleId="CommentText">
    <w:name w:val="annotation text"/>
    <w:basedOn w:val="Normal"/>
    <w:link w:val="CommentTextChar"/>
    <w:uiPriority w:val="99"/>
    <w:semiHidden/>
    <w:unhideWhenUsed/>
    <w:rsid w:val="00457A41"/>
    <w:rPr>
      <w:lang w:eastAsia="en-US"/>
    </w:rPr>
  </w:style>
  <w:style w:type="character" w:customStyle="1" w:styleId="CommentTextChar">
    <w:name w:val="Comment Text Char"/>
    <w:basedOn w:val="DefaultParagraphFont"/>
    <w:link w:val="CommentText"/>
    <w:uiPriority w:val="99"/>
    <w:semiHidden/>
    <w:rsid w:val="00457A41"/>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457A41"/>
    <w:rPr>
      <w:b/>
      <w:bCs/>
      <w:sz w:val="20"/>
      <w:szCs w:val="20"/>
    </w:rPr>
  </w:style>
  <w:style w:type="character" w:customStyle="1" w:styleId="CommentSubjectChar">
    <w:name w:val="Comment Subject Char"/>
    <w:basedOn w:val="CommentTextChar"/>
    <w:link w:val="CommentSubject"/>
    <w:uiPriority w:val="99"/>
    <w:semiHidden/>
    <w:rsid w:val="00457A41"/>
    <w:rPr>
      <w:rFonts w:ascii="Times New Roman" w:eastAsia="Times New Roman" w:hAnsi="Times New Roman"/>
      <w:b/>
      <w:bCs/>
      <w:sz w:val="24"/>
      <w:szCs w:val="24"/>
    </w:rPr>
  </w:style>
  <w:style w:type="paragraph" w:styleId="NormalWeb">
    <w:name w:val="Normal (Web)"/>
    <w:basedOn w:val="Normal"/>
    <w:uiPriority w:val="99"/>
    <w:unhideWhenUsed/>
    <w:rsid w:val="00EB5A57"/>
    <w:pPr>
      <w:spacing w:before="100" w:beforeAutospacing="1" w:after="100" w:afterAutospacing="1"/>
    </w:pPr>
    <w:rPr>
      <w:lang w:eastAsia="en-US"/>
    </w:rPr>
  </w:style>
  <w:style w:type="paragraph" w:styleId="Revision">
    <w:name w:val="Revision"/>
    <w:hidden/>
    <w:uiPriority w:val="71"/>
    <w:rsid w:val="006404E0"/>
    <w:rPr>
      <w:rFonts w:ascii="Times New Roman" w:eastAsia="Times New Roman" w:hAnsi="Times New Roman"/>
      <w:sz w:val="24"/>
      <w:szCs w:val="24"/>
    </w:rPr>
  </w:style>
  <w:style w:type="character" w:styleId="FollowedHyperlink">
    <w:name w:val="FollowedHyperlink"/>
    <w:basedOn w:val="DefaultParagraphFont"/>
    <w:uiPriority w:val="99"/>
    <w:semiHidden/>
    <w:unhideWhenUsed/>
    <w:rsid w:val="00351044"/>
    <w:rPr>
      <w:color w:val="954F72" w:themeColor="followedHyperlink"/>
      <w:u w:val="single"/>
    </w:rPr>
  </w:style>
  <w:style w:type="character" w:customStyle="1" w:styleId="apple-tab-span">
    <w:name w:val="apple-tab-span"/>
    <w:basedOn w:val="DefaultParagraphFont"/>
    <w:rsid w:val="009A04C7"/>
  </w:style>
  <w:style w:type="character" w:styleId="UnresolvedMention">
    <w:name w:val="Unresolved Mention"/>
    <w:basedOn w:val="DefaultParagraphFont"/>
    <w:uiPriority w:val="99"/>
    <w:rsid w:val="00BF6814"/>
    <w:rPr>
      <w:color w:val="605E5C"/>
      <w:shd w:val="clear" w:color="auto" w:fill="E1DFDD"/>
    </w:rPr>
  </w:style>
  <w:style w:type="table" w:styleId="TableGrid">
    <w:name w:val="Table Grid"/>
    <w:basedOn w:val="TableNormal"/>
    <w:uiPriority w:val="59"/>
    <w:rsid w:val="00511C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6831">
      <w:bodyDiv w:val="1"/>
      <w:marLeft w:val="0"/>
      <w:marRight w:val="0"/>
      <w:marTop w:val="0"/>
      <w:marBottom w:val="0"/>
      <w:divBdr>
        <w:top w:val="none" w:sz="0" w:space="0" w:color="auto"/>
        <w:left w:val="none" w:sz="0" w:space="0" w:color="auto"/>
        <w:bottom w:val="none" w:sz="0" w:space="0" w:color="auto"/>
        <w:right w:val="none" w:sz="0" w:space="0" w:color="auto"/>
      </w:divBdr>
    </w:div>
    <w:div w:id="114955176">
      <w:bodyDiv w:val="1"/>
      <w:marLeft w:val="0"/>
      <w:marRight w:val="0"/>
      <w:marTop w:val="0"/>
      <w:marBottom w:val="0"/>
      <w:divBdr>
        <w:top w:val="none" w:sz="0" w:space="0" w:color="auto"/>
        <w:left w:val="none" w:sz="0" w:space="0" w:color="auto"/>
        <w:bottom w:val="none" w:sz="0" w:space="0" w:color="auto"/>
        <w:right w:val="none" w:sz="0" w:space="0" w:color="auto"/>
      </w:divBdr>
    </w:div>
    <w:div w:id="155851853">
      <w:bodyDiv w:val="1"/>
      <w:marLeft w:val="0"/>
      <w:marRight w:val="0"/>
      <w:marTop w:val="0"/>
      <w:marBottom w:val="0"/>
      <w:divBdr>
        <w:top w:val="none" w:sz="0" w:space="0" w:color="auto"/>
        <w:left w:val="none" w:sz="0" w:space="0" w:color="auto"/>
        <w:bottom w:val="none" w:sz="0" w:space="0" w:color="auto"/>
        <w:right w:val="none" w:sz="0" w:space="0" w:color="auto"/>
      </w:divBdr>
    </w:div>
    <w:div w:id="289752930">
      <w:bodyDiv w:val="1"/>
      <w:marLeft w:val="0"/>
      <w:marRight w:val="0"/>
      <w:marTop w:val="0"/>
      <w:marBottom w:val="0"/>
      <w:divBdr>
        <w:top w:val="none" w:sz="0" w:space="0" w:color="auto"/>
        <w:left w:val="none" w:sz="0" w:space="0" w:color="auto"/>
        <w:bottom w:val="none" w:sz="0" w:space="0" w:color="auto"/>
        <w:right w:val="none" w:sz="0" w:space="0" w:color="auto"/>
      </w:divBdr>
      <w:divsChild>
        <w:div w:id="1641959887">
          <w:marLeft w:val="0"/>
          <w:marRight w:val="0"/>
          <w:marTop w:val="0"/>
          <w:marBottom w:val="0"/>
          <w:divBdr>
            <w:top w:val="none" w:sz="0" w:space="0" w:color="auto"/>
            <w:left w:val="none" w:sz="0" w:space="0" w:color="auto"/>
            <w:bottom w:val="none" w:sz="0" w:space="0" w:color="auto"/>
            <w:right w:val="none" w:sz="0" w:space="0" w:color="auto"/>
          </w:divBdr>
          <w:divsChild>
            <w:div w:id="1132405341">
              <w:marLeft w:val="0"/>
              <w:marRight w:val="0"/>
              <w:marTop w:val="0"/>
              <w:marBottom w:val="0"/>
              <w:divBdr>
                <w:top w:val="none" w:sz="0" w:space="0" w:color="auto"/>
                <w:left w:val="none" w:sz="0" w:space="0" w:color="auto"/>
                <w:bottom w:val="none" w:sz="0" w:space="0" w:color="auto"/>
                <w:right w:val="none" w:sz="0" w:space="0" w:color="auto"/>
              </w:divBdr>
              <w:divsChild>
                <w:div w:id="8139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654042">
      <w:bodyDiv w:val="1"/>
      <w:marLeft w:val="0"/>
      <w:marRight w:val="0"/>
      <w:marTop w:val="0"/>
      <w:marBottom w:val="0"/>
      <w:divBdr>
        <w:top w:val="none" w:sz="0" w:space="0" w:color="auto"/>
        <w:left w:val="none" w:sz="0" w:space="0" w:color="auto"/>
        <w:bottom w:val="none" w:sz="0" w:space="0" w:color="auto"/>
        <w:right w:val="none" w:sz="0" w:space="0" w:color="auto"/>
      </w:divBdr>
    </w:div>
    <w:div w:id="344944082">
      <w:bodyDiv w:val="1"/>
      <w:marLeft w:val="0"/>
      <w:marRight w:val="0"/>
      <w:marTop w:val="0"/>
      <w:marBottom w:val="0"/>
      <w:divBdr>
        <w:top w:val="none" w:sz="0" w:space="0" w:color="auto"/>
        <w:left w:val="none" w:sz="0" w:space="0" w:color="auto"/>
        <w:bottom w:val="none" w:sz="0" w:space="0" w:color="auto"/>
        <w:right w:val="none" w:sz="0" w:space="0" w:color="auto"/>
      </w:divBdr>
    </w:div>
    <w:div w:id="417990739">
      <w:bodyDiv w:val="1"/>
      <w:marLeft w:val="0"/>
      <w:marRight w:val="0"/>
      <w:marTop w:val="0"/>
      <w:marBottom w:val="0"/>
      <w:divBdr>
        <w:top w:val="none" w:sz="0" w:space="0" w:color="auto"/>
        <w:left w:val="none" w:sz="0" w:space="0" w:color="auto"/>
        <w:bottom w:val="none" w:sz="0" w:space="0" w:color="auto"/>
        <w:right w:val="none" w:sz="0" w:space="0" w:color="auto"/>
      </w:divBdr>
    </w:div>
    <w:div w:id="505556162">
      <w:bodyDiv w:val="1"/>
      <w:marLeft w:val="0"/>
      <w:marRight w:val="0"/>
      <w:marTop w:val="0"/>
      <w:marBottom w:val="0"/>
      <w:divBdr>
        <w:top w:val="none" w:sz="0" w:space="0" w:color="auto"/>
        <w:left w:val="none" w:sz="0" w:space="0" w:color="auto"/>
        <w:bottom w:val="none" w:sz="0" w:space="0" w:color="auto"/>
        <w:right w:val="none" w:sz="0" w:space="0" w:color="auto"/>
      </w:divBdr>
    </w:div>
    <w:div w:id="540628526">
      <w:bodyDiv w:val="1"/>
      <w:marLeft w:val="0"/>
      <w:marRight w:val="0"/>
      <w:marTop w:val="0"/>
      <w:marBottom w:val="0"/>
      <w:divBdr>
        <w:top w:val="none" w:sz="0" w:space="0" w:color="auto"/>
        <w:left w:val="none" w:sz="0" w:space="0" w:color="auto"/>
        <w:bottom w:val="none" w:sz="0" w:space="0" w:color="auto"/>
        <w:right w:val="none" w:sz="0" w:space="0" w:color="auto"/>
      </w:divBdr>
    </w:div>
    <w:div w:id="565143209">
      <w:bodyDiv w:val="1"/>
      <w:marLeft w:val="0"/>
      <w:marRight w:val="0"/>
      <w:marTop w:val="0"/>
      <w:marBottom w:val="0"/>
      <w:divBdr>
        <w:top w:val="none" w:sz="0" w:space="0" w:color="auto"/>
        <w:left w:val="none" w:sz="0" w:space="0" w:color="auto"/>
        <w:bottom w:val="none" w:sz="0" w:space="0" w:color="auto"/>
        <w:right w:val="none" w:sz="0" w:space="0" w:color="auto"/>
      </w:divBdr>
    </w:div>
    <w:div w:id="642200890">
      <w:bodyDiv w:val="1"/>
      <w:marLeft w:val="0"/>
      <w:marRight w:val="0"/>
      <w:marTop w:val="0"/>
      <w:marBottom w:val="0"/>
      <w:divBdr>
        <w:top w:val="none" w:sz="0" w:space="0" w:color="auto"/>
        <w:left w:val="none" w:sz="0" w:space="0" w:color="auto"/>
        <w:bottom w:val="none" w:sz="0" w:space="0" w:color="auto"/>
        <w:right w:val="none" w:sz="0" w:space="0" w:color="auto"/>
      </w:divBdr>
    </w:div>
    <w:div w:id="673846539">
      <w:bodyDiv w:val="1"/>
      <w:marLeft w:val="0"/>
      <w:marRight w:val="0"/>
      <w:marTop w:val="0"/>
      <w:marBottom w:val="0"/>
      <w:divBdr>
        <w:top w:val="none" w:sz="0" w:space="0" w:color="auto"/>
        <w:left w:val="none" w:sz="0" w:space="0" w:color="auto"/>
        <w:bottom w:val="none" w:sz="0" w:space="0" w:color="auto"/>
        <w:right w:val="none" w:sz="0" w:space="0" w:color="auto"/>
      </w:divBdr>
    </w:div>
    <w:div w:id="791557934">
      <w:bodyDiv w:val="1"/>
      <w:marLeft w:val="0"/>
      <w:marRight w:val="0"/>
      <w:marTop w:val="0"/>
      <w:marBottom w:val="0"/>
      <w:divBdr>
        <w:top w:val="none" w:sz="0" w:space="0" w:color="auto"/>
        <w:left w:val="none" w:sz="0" w:space="0" w:color="auto"/>
        <w:bottom w:val="none" w:sz="0" w:space="0" w:color="auto"/>
        <w:right w:val="none" w:sz="0" w:space="0" w:color="auto"/>
      </w:divBdr>
    </w:div>
    <w:div w:id="813761217">
      <w:bodyDiv w:val="1"/>
      <w:marLeft w:val="0"/>
      <w:marRight w:val="0"/>
      <w:marTop w:val="0"/>
      <w:marBottom w:val="0"/>
      <w:divBdr>
        <w:top w:val="none" w:sz="0" w:space="0" w:color="auto"/>
        <w:left w:val="none" w:sz="0" w:space="0" w:color="auto"/>
        <w:bottom w:val="none" w:sz="0" w:space="0" w:color="auto"/>
        <w:right w:val="none" w:sz="0" w:space="0" w:color="auto"/>
      </w:divBdr>
    </w:div>
    <w:div w:id="910043517">
      <w:bodyDiv w:val="1"/>
      <w:marLeft w:val="0"/>
      <w:marRight w:val="0"/>
      <w:marTop w:val="0"/>
      <w:marBottom w:val="0"/>
      <w:divBdr>
        <w:top w:val="none" w:sz="0" w:space="0" w:color="auto"/>
        <w:left w:val="none" w:sz="0" w:space="0" w:color="auto"/>
        <w:bottom w:val="none" w:sz="0" w:space="0" w:color="auto"/>
        <w:right w:val="none" w:sz="0" w:space="0" w:color="auto"/>
      </w:divBdr>
    </w:div>
    <w:div w:id="963467762">
      <w:bodyDiv w:val="1"/>
      <w:marLeft w:val="0"/>
      <w:marRight w:val="0"/>
      <w:marTop w:val="0"/>
      <w:marBottom w:val="0"/>
      <w:divBdr>
        <w:top w:val="none" w:sz="0" w:space="0" w:color="auto"/>
        <w:left w:val="none" w:sz="0" w:space="0" w:color="auto"/>
        <w:bottom w:val="none" w:sz="0" w:space="0" w:color="auto"/>
        <w:right w:val="none" w:sz="0" w:space="0" w:color="auto"/>
      </w:divBdr>
    </w:div>
    <w:div w:id="964041766">
      <w:bodyDiv w:val="1"/>
      <w:marLeft w:val="0"/>
      <w:marRight w:val="0"/>
      <w:marTop w:val="0"/>
      <w:marBottom w:val="0"/>
      <w:divBdr>
        <w:top w:val="none" w:sz="0" w:space="0" w:color="auto"/>
        <w:left w:val="none" w:sz="0" w:space="0" w:color="auto"/>
        <w:bottom w:val="none" w:sz="0" w:space="0" w:color="auto"/>
        <w:right w:val="none" w:sz="0" w:space="0" w:color="auto"/>
      </w:divBdr>
    </w:div>
    <w:div w:id="996036660">
      <w:bodyDiv w:val="1"/>
      <w:marLeft w:val="0"/>
      <w:marRight w:val="0"/>
      <w:marTop w:val="0"/>
      <w:marBottom w:val="0"/>
      <w:divBdr>
        <w:top w:val="none" w:sz="0" w:space="0" w:color="auto"/>
        <w:left w:val="none" w:sz="0" w:space="0" w:color="auto"/>
        <w:bottom w:val="none" w:sz="0" w:space="0" w:color="auto"/>
        <w:right w:val="none" w:sz="0" w:space="0" w:color="auto"/>
      </w:divBdr>
    </w:div>
    <w:div w:id="1069614535">
      <w:bodyDiv w:val="1"/>
      <w:marLeft w:val="0"/>
      <w:marRight w:val="0"/>
      <w:marTop w:val="0"/>
      <w:marBottom w:val="0"/>
      <w:divBdr>
        <w:top w:val="none" w:sz="0" w:space="0" w:color="auto"/>
        <w:left w:val="none" w:sz="0" w:space="0" w:color="auto"/>
        <w:bottom w:val="none" w:sz="0" w:space="0" w:color="auto"/>
        <w:right w:val="none" w:sz="0" w:space="0" w:color="auto"/>
      </w:divBdr>
    </w:div>
    <w:div w:id="1132594360">
      <w:bodyDiv w:val="1"/>
      <w:marLeft w:val="0"/>
      <w:marRight w:val="0"/>
      <w:marTop w:val="0"/>
      <w:marBottom w:val="0"/>
      <w:divBdr>
        <w:top w:val="none" w:sz="0" w:space="0" w:color="auto"/>
        <w:left w:val="none" w:sz="0" w:space="0" w:color="auto"/>
        <w:bottom w:val="none" w:sz="0" w:space="0" w:color="auto"/>
        <w:right w:val="none" w:sz="0" w:space="0" w:color="auto"/>
      </w:divBdr>
    </w:div>
    <w:div w:id="1212421381">
      <w:bodyDiv w:val="1"/>
      <w:marLeft w:val="0"/>
      <w:marRight w:val="0"/>
      <w:marTop w:val="0"/>
      <w:marBottom w:val="0"/>
      <w:divBdr>
        <w:top w:val="none" w:sz="0" w:space="0" w:color="auto"/>
        <w:left w:val="none" w:sz="0" w:space="0" w:color="auto"/>
        <w:bottom w:val="none" w:sz="0" w:space="0" w:color="auto"/>
        <w:right w:val="none" w:sz="0" w:space="0" w:color="auto"/>
      </w:divBdr>
    </w:div>
    <w:div w:id="1263151704">
      <w:bodyDiv w:val="1"/>
      <w:marLeft w:val="0"/>
      <w:marRight w:val="0"/>
      <w:marTop w:val="0"/>
      <w:marBottom w:val="0"/>
      <w:divBdr>
        <w:top w:val="none" w:sz="0" w:space="0" w:color="auto"/>
        <w:left w:val="none" w:sz="0" w:space="0" w:color="auto"/>
        <w:bottom w:val="none" w:sz="0" w:space="0" w:color="auto"/>
        <w:right w:val="none" w:sz="0" w:space="0" w:color="auto"/>
      </w:divBdr>
    </w:div>
    <w:div w:id="1353994701">
      <w:bodyDiv w:val="1"/>
      <w:marLeft w:val="0"/>
      <w:marRight w:val="0"/>
      <w:marTop w:val="0"/>
      <w:marBottom w:val="0"/>
      <w:divBdr>
        <w:top w:val="none" w:sz="0" w:space="0" w:color="auto"/>
        <w:left w:val="none" w:sz="0" w:space="0" w:color="auto"/>
        <w:bottom w:val="none" w:sz="0" w:space="0" w:color="auto"/>
        <w:right w:val="none" w:sz="0" w:space="0" w:color="auto"/>
      </w:divBdr>
    </w:div>
    <w:div w:id="1403091873">
      <w:bodyDiv w:val="1"/>
      <w:marLeft w:val="0"/>
      <w:marRight w:val="0"/>
      <w:marTop w:val="0"/>
      <w:marBottom w:val="0"/>
      <w:divBdr>
        <w:top w:val="none" w:sz="0" w:space="0" w:color="auto"/>
        <w:left w:val="none" w:sz="0" w:space="0" w:color="auto"/>
        <w:bottom w:val="none" w:sz="0" w:space="0" w:color="auto"/>
        <w:right w:val="none" w:sz="0" w:space="0" w:color="auto"/>
      </w:divBdr>
    </w:div>
    <w:div w:id="1440299038">
      <w:bodyDiv w:val="1"/>
      <w:marLeft w:val="0"/>
      <w:marRight w:val="0"/>
      <w:marTop w:val="0"/>
      <w:marBottom w:val="0"/>
      <w:divBdr>
        <w:top w:val="none" w:sz="0" w:space="0" w:color="auto"/>
        <w:left w:val="none" w:sz="0" w:space="0" w:color="auto"/>
        <w:bottom w:val="none" w:sz="0" w:space="0" w:color="auto"/>
        <w:right w:val="none" w:sz="0" w:space="0" w:color="auto"/>
      </w:divBdr>
      <w:divsChild>
        <w:div w:id="930627497">
          <w:marLeft w:val="0"/>
          <w:marRight w:val="0"/>
          <w:marTop w:val="0"/>
          <w:marBottom w:val="0"/>
          <w:divBdr>
            <w:top w:val="none" w:sz="0" w:space="0" w:color="auto"/>
            <w:left w:val="none" w:sz="0" w:space="0" w:color="auto"/>
            <w:bottom w:val="none" w:sz="0" w:space="0" w:color="auto"/>
            <w:right w:val="none" w:sz="0" w:space="0" w:color="auto"/>
          </w:divBdr>
        </w:div>
      </w:divsChild>
    </w:div>
    <w:div w:id="1508057384">
      <w:bodyDiv w:val="1"/>
      <w:marLeft w:val="0"/>
      <w:marRight w:val="0"/>
      <w:marTop w:val="0"/>
      <w:marBottom w:val="0"/>
      <w:divBdr>
        <w:top w:val="none" w:sz="0" w:space="0" w:color="auto"/>
        <w:left w:val="none" w:sz="0" w:space="0" w:color="auto"/>
        <w:bottom w:val="none" w:sz="0" w:space="0" w:color="auto"/>
        <w:right w:val="none" w:sz="0" w:space="0" w:color="auto"/>
      </w:divBdr>
    </w:div>
    <w:div w:id="1523591937">
      <w:bodyDiv w:val="1"/>
      <w:marLeft w:val="0"/>
      <w:marRight w:val="0"/>
      <w:marTop w:val="0"/>
      <w:marBottom w:val="0"/>
      <w:divBdr>
        <w:top w:val="none" w:sz="0" w:space="0" w:color="auto"/>
        <w:left w:val="none" w:sz="0" w:space="0" w:color="auto"/>
        <w:bottom w:val="none" w:sz="0" w:space="0" w:color="auto"/>
        <w:right w:val="none" w:sz="0" w:space="0" w:color="auto"/>
      </w:divBdr>
    </w:div>
    <w:div w:id="1559628619">
      <w:bodyDiv w:val="1"/>
      <w:marLeft w:val="0"/>
      <w:marRight w:val="0"/>
      <w:marTop w:val="0"/>
      <w:marBottom w:val="0"/>
      <w:divBdr>
        <w:top w:val="none" w:sz="0" w:space="0" w:color="auto"/>
        <w:left w:val="none" w:sz="0" w:space="0" w:color="auto"/>
        <w:bottom w:val="none" w:sz="0" w:space="0" w:color="auto"/>
        <w:right w:val="none" w:sz="0" w:space="0" w:color="auto"/>
      </w:divBdr>
    </w:div>
    <w:div w:id="1673994397">
      <w:bodyDiv w:val="1"/>
      <w:marLeft w:val="0"/>
      <w:marRight w:val="0"/>
      <w:marTop w:val="0"/>
      <w:marBottom w:val="0"/>
      <w:divBdr>
        <w:top w:val="none" w:sz="0" w:space="0" w:color="auto"/>
        <w:left w:val="none" w:sz="0" w:space="0" w:color="auto"/>
        <w:bottom w:val="none" w:sz="0" w:space="0" w:color="auto"/>
        <w:right w:val="none" w:sz="0" w:space="0" w:color="auto"/>
      </w:divBdr>
    </w:div>
    <w:div w:id="1695375526">
      <w:bodyDiv w:val="1"/>
      <w:marLeft w:val="0"/>
      <w:marRight w:val="0"/>
      <w:marTop w:val="0"/>
      <w:marBottom w:val="0"/>
      <w:divBdr>
        <w:top w:val="none" w:sz="0" w:space="0" w:color="auto"/>
        <w:left w:val="none" w:sz="0" w:space="0" w:color="auto"/>
        <w:bottom w:val="none" w:sz="0" w:space="0" w:color="auto"/>
        <w:right w:val="none" w:sz="0" w:space="0" w:color="auto"/>
      </w:divBdr>
      <w:divsChild>
        <w:div w:id="810446482">
          <w:marLeft w:val="0"/>
          <w:marRight w:val="0"/>
          <w:marTop w:val="0"/>
          <w:marBottom w:val="160"/>
          <w:divBdr>
            <w:top w:val="none" w:sz="0" w:space="0" w:color="auto"/>
            <w:left w:val="none" w:sz="0" w:space="0" w:color="auto"/>
            <w:bottom w:val="none" w:sz="0" w:space="0" w:color="auto"/>
            <w:right w:val="none" w:sz="0" w:space="0" w:color="auto"/>
          </w:divBdr>
        </w:div>
        <w:div w:id="105932583">
          <w:marLeft w:val="0"/>
          <w:marRight w:val="0"/>
          <w:marTop w:val="0"/>
          <w:marBottom w:val="160"/>
          <w:divBdr>
            <w:top w:val="none" w:sz="0" w:space="0" w:color="auto"/>
            <w:left w:val="none" w:sz="0" w:space="0" w:color="auto"/>
            <w:bottom w:val="none" w:sz="0" w:space="0" w:color="auto"/>
            <w:right w:val="none" w:sz="0" w:space="0" w:color="auto"/>
          </w:divBdr>
        </w:div>
        <w:div w:id="701590817">
          <w:marLeft w:val="0"/>
          <w:marRight w:val="0"/>
          <w:marTop w:val="0"/>
          <w:marBottom w:val="160"/>
          <w:divBdr>
            <w:top w:val="none" w:sz="0" w:space="0" w:color="auto"/>
            <w:left w:val="none" w:sz="0" w:space="0" w:color="auto"/>
            <w:bottom w:val="none" w:sz="0" w:space="0" w:color="auto"/>
            <w:right w:val="none" w:sz="0" w:space="0" w:color="auto"/>
          </w:divBdr>
        </w:div>
        <w:div w:id="610749254">
          <w:marLeft w:val="0"/>
          <w:marRight w:val="0"/>
          <w:marTop w:val="0"/>
          <w:marBottom w:val="160"/>
          <w:divBdr>
            <w:top w:val="none" w:sz="0" w:space="0" w:color="auto"/>
            <w:left w:val="none" w:sz="0" w:space="0" w:color="auto"/>
            <w:bottom w:val="none" w:sz="0" w:space="0" w:color="auto"/>
            <w:right w:val="none" w:sz="0" w:space="0" w:color="auto"/>
          </w:divBdr>
        </w:div>
        <w:div w:id="1274895392">
          <w:marLeft w:val="0"/>
          <w:marRight w:val="0"/>
          <w:marTop w:val="0"/>
          <w:marBottom w:val="160"/>
          <w:divBdr>
            <w:top w:val="none" w:sz="0" w:space="0" w:color="auto"/>
            <w:left w:val="none" w:sz="0" w:space="0" w:color="auto"/>
            <w:bottom w:val="none" w:sz="0" w:space="0" w:color="auto"/>
            <w:right w:val="none" w:sz="0" w:space="0" w:color="auto"/>
          </w:divBdr>
        </w:div>
        <w:div w:id="1129124795">
          <w:marLeft w:val="0"/>
          <w:marRight w:val="0"/>
          <w:marTop w:val="0"/>
          <w:marBottom w:val="160"/>
          <w:divBdr>
            <w:top w:val="none" w:sz="0" w:space="0" w:color="auto"/>
            <w:left w:val="none" w:sz="0" w:space="0" w:color="auto"/>
            <w:bottom w:val="none" w:sz="0" w:space="0" w:color="auto"/>
            <w:right w:val="none" w:sz="0" w:space="0" w:color="auto"/>
          </w:divBdr>
        </w:div>
        <w:div w:id="1521890336">
          <w:marLeft w:val="0"/>
          <w:marRight w:val="0"/>
          <w:marTop w:val="0"/>
          <w:marBottom w:val="160"/>
          <w:divBdr>
            <w:top w:val="none" w:sz="0" w:space="0" w:color="auto"/>
            <w:left w:val="none" w:sz="0" w:space="0" w:color="auto"/>
            <w:bottom w:val="none" w:sz="0" w:space="0" w:color="auto"/>
            <w:right w:val="none" w:sz="0" w:space="0" w:color="auto"/>
          </w:divBdr>
        </w:div>
      </w:divsChild>
    </w:div>
    <w:div w:id="1700010529">
      <w:bodyDiv w:val="1"/>
      <w:marLeft w:val="0"/>
      <w:marRight w:val="0"/>
      <w:marTop w:val="0"/>
      <w:marBottom w:val="0"/>
      <w:divBdr>
        <w:top w:val="none" w:sz="0" w:space="0" w:color="auto"/>
        <w:left w:val="none" w:sz="0" w:space="0" w:color="auto"/>
        <w:bottom w:val="none" w:sz="0" w:space="0" w:color="auto"/>
        <w:right w:val="none" w:sz="0" w:space="0" w:color="auto"/>
      </w:divBdr>
    </w:div>
    <w:div w:id="1737241634">
      <w:bodyDiv w:val="1"/>
      <w:marLeft w:val="0"/>
      <w:marRight w:val="0"/>
      <w:marTop w:val="0"/>
      <w:marBottom w:val="0"/>
      <w:divBdr>
        <w:top w:val="none" w:sz="0" w:space="0" w:color="auto"/>
        <w:left w:val="none" w:sz="0" w:space="0" w:color="auto"/>
        <w:bottom w:val="none" w:sz="0" w:space="0" w:color="auto"/>
        <w:right w:val="none" w:sz="0" w:space="0" w:color="auto"/>
      </w:divBdr>
    </w:div>
    <w:div w:id="1880512441">
      <w:bodyDiv w:val="1"/>
      <w:marLeft w:val="0"/>
      <w:marRight w:val="0"/>
      <w:marTop w:val="0"/>
      <w:marBottom w:val="0"/>
      <w:divBdr>
        <w:top w:val="none" w:sz="0" w:space="0" w:color="auto"/>
        <w:left w:val="none" w:sz="0" w:space="0" w:color="auto"/>
        <w:bottom w:val="none" w:sz="0" w:space="0" w:color="auto"/>
        <w:right w:val="none" w:sz="0" w:space="0" w:color="auto"/>
      </w:divBdr>
    </w:div>
    <w:div w:id="2029091068">
      <w:bodyDiv w:val="1"/>
      <w:marLeft w:val="0"/>
      <w:marRight w:val="0"/>
      <w:marTop w:val="0"/>
      <w:marBottom w:val="0"/>
      <w:divBdr>
        <w:top w:val="none" w:sz="0" w:space="0" w:color="auto"/>
        <w:left w:val="none" w:sz="0" w:space="0" w:color="auto"/>
        <w:bottom w:val="none" w:sz="0" w:space="0" w:color="auto"/>
        <w:right w:val="none" w:sz="0" w:space="0" w:color="auto"/>
      </w:divBdr>
    </w:div>
    <w:div w:id="2058971772">
      <w:bodyDiv w:val="1"/>
      <w:marLeft w:val="0"/>
      <w:marRight w:val="0"/>
      <w:marTop w:val="0"/>
      <w:marBottom w:val="0"/>
      <w:divBdr>
        <w:top w:val="none" w:sz="0" w:space="0" w:color="auto"/>
        <w:left w:val="none" w:sz="0" w:space="0" w:color="auto"/>
        <w:bottom w:val="none" w:sz="0" w:space="0" w:color="auto"/>
        <w:right w:val="none" w:sz="0" w:space="0" w:color="auto"/>
      </w:divBdr>
    </w:div>
    <w:div w:id="2090492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nislav.Babuk\Downloads\Letterhead%20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c68989a-cfc4-4a02-8439-39b0307deefd">
      <Terms xmlns="http://schemas.microsoft.com/office/infopath/2007/PartnerControls"/>
    </lcf76f155ced4ddcb4097134ff3c332f>
    <TaxCatchAll xmlns="8f5b340d-d124-4340-a8a7-560b426ed692"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41D659BD5660A45B0E8E86A161FE968" ma:contentTypeVersion="16" ma:contentTypeDescription="Create a new document." ma:contentTypeScope="" ma:versionID="4643390de45dc1884779d7182e949e10">
  <xsd:schema xmlns:xsd="http://www.w3.org/2001/XMLSchema" xmlns:xs="http://www.w3.org/2001/XMLSchema" xmlns:p="http://schemas.microsoft.com/office/2006/metadata/properties" xmlns:ns2="6c68989a-cfc4-4a02-8439-39b0307deefd" xmlns:ns3="d947ce1d-beda-4eb5-8343-e37e5fe87690" xmlns:ns4="8f5b340d-d124-4340-a8a7-560b426ed692" targetNamespace="http://schemas.microsoft.com/office/2006/metadata/properties" ma:root="true" ma:fieldsID="16ff556bc6af0af056b3385bfc358eed" ns2:_="" ns3:_="" ns4:_="">
    <xsd:import namespace="6c68989a-cfc4-4a02-8439-39b0307deefd"/>
    <xsd:import namespace="d947ce1d-beda-4eb5-8343-e37e5fe87690"/>
    <xsd:import namespace="8f5b340d-d124-4340-a8a7-560b426ed69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4:TaxCatchAll" minOccurs="0"/>
                <xsd:element ref="ns2:MediaServiceGenerationTime" minOccurs="0"/>
                <xsd:element ref="ns2:MediaServiceEventHashCode" minOccurs="0"/>
                <xsd:element ref="ns2:MediaServiceOCR"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68989a-cfc4-4a02-8439-39b0307dee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79afa94-9a69-4bfd-bbec-e2a1a34c6d30"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947ce1d-beda-4eb5-8343-e37e5fe876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5b340d-d124-4340-a8a7-560b426ed692"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32d01f23-d6e1-4520-b7ff-db17f5e4f4ad}" ma:internalName="TaxCatchAll" ma:showField="CatchAllData" ma:web="d947ce1d-beda-4eb5-8343-e37e5fe876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83501FD-2273-4B1A-88EF-D1D2953B6F00}">
  <ds:schemaRefs>
    <ds:schemaRef ds:uri="http://schemas.microsoft.com/office/2006/metadata/properties"/>
    <ds:schemaRef ds:uri="http://schemas.microsoft.com/office/infopath/2007/PartnerControls"/>
    <ds:schemaRef ds:uri="6c68989a-cfc4-4a02-8439-39b0307deefd"/>
    <ds:schemaRef ds:uri="8f5b340d-d124-4340-a8a7-560b426ed692"/>
  </ds:schemaRefs>
</ds:datastoreItem>
</file>

<file path=customXml/itemProps2.xml><?xml version="1.0" encoding="utf-8"?>
<ds:datastoreItem xmlns:ds="http://schemas.openxmlformats.org/officeDocument/2006/customXml" ds:itemID="{3E1703F7-AC86-8541-BCFD-EB9EA9669C28}">
  <ds:schemaRefs>
    <ds:schemaRef ds:uri="http://schemas.openxmlformats.org/officeDocument/2006/bibliography"/>
  </ds:schemaRefs>
</ds:datastoreItem>
</file>

<file path=customXml/itemProps3.xml><?xml version="1.0" encoding="utf-8"?>
<ds:datastoreItem xmlns:ds="http://schemas.openxmlformats.org/officeDocument/2006/customXml" ds:itemID="{7723C28F-5AA6-439D-B148-290FE11E6BD1}">
  <ds:schemaRefs>
    <ds:schemaRef ds:uri="http://schemas.microsoft.com/sharepoint/v3/contenttype/forms"/>
  </ds:schemaRefs>
</ds:datastoreItem>
</file>

<file path=customXml/itemProps4.xml><?xml version="1.0" encoding="utf-8"?>
<ds:datastoreItem xmlns:ds="http://schemas.openxmlformats.org/officeDocument/2006/customXml" ds:itemID="{483D979A-6AB8-4F68-8254-3A8CEA62A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68989a-cfc4-4a02-8439-39b0307deefd"/>
    <ds:schemaRef ds:uri="d947ce1d-beda-4eb5-8343-e37e5fe87690"/>
    <ds:schemaRef ds:uri="8f5b340d-d124-4340-a8a7-560b426ed6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Letterhead B</Template>
  <TotalTime>1</TotalTime>
  <Pages>4</Pages>
  <Words>768</Words>
  <Characters>4380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DAQ</Company>
  <LinksUpToDate>false</LinksUpToDate>
  <CharactersWithSpaces>5138</CharactersWithSpaces>
  <SharedDoc>false</SharedDoc>
  <HLinks>
    <vt:vector size="18" baseType="variant">
      <vt:variant>
        <vt:i4>3866745</vt:i4>
      </vt:variant>
      <vt:variant>
        <vt:i4>6</vt:i4>
      </vt:variant>
      <vt:variant>
        <vt:i4>0</vt:i4>
      </vt:variant>
      <vt:variant>
        <vt:i4>5</vt:i4>
      </vt:variant>
      <vt:variant>
        <vt:lpwstr>http://www.rembros.com/</vt:lpwstr>
      </vt:variant>
      <vt:variant>
        <vt:lpwstr/>
      </vt:variant>
      <vt:variant>
        <vt:i4>1245244</vt:i4>
      </vt:variant>
      <vt:variant>
        <vt:i4>3</vt:i4>
      </vt:variant>
      <vt:variant>
        <vt:i4>0</vt:i4>
      </vt:variant>
      <vt:variant>
        <vt:i4>5</vt:i4>
      </vt:variant>
      <vt:variant>
        <vt:lpwstr>mailto:contacts@rembros.com</vt:lpwstr>
      </vt:variant>
      <vt:variant>
        <vt:lpwstr/>
      </vt:variant>
      <vt:variant>
        <vt:i4>2687075</vt:i4>
      </vt:variant>
      <vt:variant>
        <vt:i4>0</vt:i4>
      </vt:variant>
      <vt:variant>
        <vt:i4>0</vt:i4>
      </vt:variant>
      <vt:variant>
        <vt:i4>5</vt:i4>
      </vt:variant>
      <vt:variant>
        <vt:lpwstr>http://www.rembros.com/Default.aspx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Stanislav Babuk</dc:creator>
  <cp:keywords/>
  <dc:description/>
  <cp:lastModifiedBy>Stanislav Babuk</cp:lastModifiedBy>
  <cp:revision>2</cp:revision>
  <cp:lastPrinted>2025-08-13T12:45:00Z</cp:lastPrinted>
  <dcterms:created xsi:type="dcterms:W3CDTF">2025-08-13T14:01:00Z</dcterms:created>
  <dcterms:modified xsi:type="dcterms:W3CDTF">2025-08-13T14:01:00Z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0x010100B41D659BD5660A45B0E8E86A161FE968</vt:lpwstr>
  </property>
</Properties>
</file>