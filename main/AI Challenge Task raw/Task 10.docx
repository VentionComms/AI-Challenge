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EDEDED" w:themeColor="accent3" w:themeTint="33"/>
  <w:body>
    <w:p w14:paraId="5DFD4769" w14:textId="77777777" w:rsidR="00B25CD3" w:rsidRPr="00B25CD3" w:rsidRDefault="00B25CD3" w:rsidP="00B25CD3">
      <w:pPr>
        <w:rPr>
          <w:b/>
          <w:bCs/>
        </w:rPr>
      </w:pPr>
      <w:r w:rsidRPr="00B25CD3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CD"/>
          </mc:Choice>
          <mc:Fallback>
            <w:t>🛍</w:t>
          </mc:Fallback>
        </mc:AlternateContent>
      </w:r>
      <w:r w:rsidRPr="00B25CD3">
        <w:t xml:space="preserve">️ </w:t>
      </w:r>
      <w:r w:rsidRPr="00B25CD3">
        <w:rPr>
          <w:b/>
          <w:bCs/>
        </w:rPr>
        <w:t>Task 10: Product Search Based on User Preferences</w:t>
      </w:r>
    </w:p>
    <w:p w14:paraId="58A981E0" w14:textId="77777777" w:rsidR="00B25CD3" w:rsidRPr="00B25CD3" w:rsidRDefault="00B25CD3" w:rsidP="00B25CD3">
      <w:r w:rsidRPr="00B25CD3">
        <w:pict w14:anchorId="6BECFF7D">
          <v:rect id="_x0000_i1025" style="width:484.45pt;height:1.2pt" o:hralign="center" o:hrstd="t" o:hrnoshade="t" o:hr="t" fillcolor="black" stroked="f"/>
        </w:pict>
      </w:r>
    </w:p>
    <w:p w14:paraId="79E85C71" w14:textId="77777777" w:rsidR="00B25CD3" w:rsidRPr="00B25CD3" w:rsidRDefault="00B25CD3" w:rsidP="00B25CD3">
      <w:r w:rsidRPr="00B25CD3">
        <w:t>In this task, you’ll learn how to build a </w:t>
      </w:r>
      <w:r w:rsidRPr="00B25CD3">
        <w:rPr>
          <w:b/>
          <w:bCs/>
        </w:rPr>
        <w:t>product filtering system</w:t>
      </w:r>
      <w:r w:rsidRPr="00B25CD3">
        <w:t> using </w:t>
      </w:r>
      <w:proofErr w:type="spellStart"/>
      <w:r w:rsidRPr="00B25CD3">
        <w:rPr>
          <w:b/>
          <w:bCs/>
        </w:rPr>
        <w:t>OpenAI’s</w:t>
      </w:r>
      <w:proofErr w:type="spellEnd"/>
      <w:r w:rsidRPr="00B25CD3">
        <w:rPr>
          <w:b/>
          <w:bCs/>
        </w:rPr>
        <w:t xml:space="preserve"> function calling</w:t>
      </w:r>
      <w:r w:rsidRPr="00B25CD3">
        <w:t> capabilities. Instead of manually writing filtering logic, you’ll define a function schema, describe user preferences, and let the model invoke the function with the appropriate structured arguments.</w:t>
      </w:r>
    </w:p>
    <w:p w14:paraId="622F54BC" w14:textId="77777777" w:rsidR="00B25CD3" w:rsidRPr="00B25CD3" w:rsidRDefault="00B25CD3" w:rsidP="00B25CD3">
      <w:r w:rsidRPr="00B25CD3">
        <w:pict w14:anchorId="7E124C67">
          <v:rect id="_x0000_i1026" style="width:484.45pt;height:1.2pt" o:hralign="center" o:hrstd="t" o:hrnoshade="t" o:hr="t" fillcolor="black" stroked="f"/>
        </w:pict>
      </w:r>
    </w:p>
    <w:p w14:paraId="4CD28989" w14:textId="77777777" w:rsidR="00B25CD3" w:rsidRPr="00B25CD3" w:rsidRDefault="00B25CD3" w:rsidP="00B25CD3">
      <w:pPr>
        <w:rPr>
          <w:b/>
          <w:bCs/>
        </w:rPr>
      </w:pPr>
      <w:r w:rsidRPr="00B25CD3">
        <w:rPr>
          <w:rFonts w:ascii="Segoe UI Emoji" w:hAnsi="Segoe UI Emoji" w:cs="Segoe UI Emoji"/>
          <w:b/>
          <w:bCs/>
        </w:rPr>
        <w:t>📚</w:t>
      </w:r>
      <w:r w:rsidRPr="00B25CD3">
        <w:rPr>
          <w:b/>
          <w:bCs/>
        </w:rPr>
        <w:t xml:space="preserve"> Theory</w:t>
      </w:r>
    </w:p>
    <w:p w14:paraId="43F3336C" w14:textId="77777777" w:rsidR="00B25CD3" w:rsidRPr="00B25CD3" w:rsidRDefault="00B25CD3" w:rsidP="00B25CD3">
      <w:r w:rsidRPr="00B25CD3">
        <w:t>Traditional product filtering relies on </w:t>
      </w:r>
      <w:r w:rsidRPr="00B25CD3">
        <w:rPr>
          <w:b/>
          <w:bCs/>
        </w:rPr>
        <w:t>conditional logic written in code</w:t>
      </w:r>
      <w:r w:rsidRPr="00B25CD3">
        <w:t>. But with </w:t>
      </w:r>
      <w:proofErr w:type="spellStart"/>
      <w:r w:rsidRPr="00B25CD3">
        <w:rPr>
          <w:b/>
          <w:bCs/>
        </w:rPr>
        <w:t>OpenAI’s</w:t>
      </w:r>
      <w:proofErr w:type="spellEnd"/>
      <w:r w:rsidRPr="00B25CD3">
        <w:rPr>
          <w:b/>
          <w:bCs/>
        </w:rPr>
        <w:t xml:space="preserve"> function calling</w:t>
      </w:r>
      <w:r w:rsidRPr="00B25CD3">
        <w:t> [documentation], you can hand off this logic to the model.</w:t>
      </w:r>
    </w:p>
    <w:p w14:paraId="64088A3A" w14:textId="77777777" w:rsidR="00B25CD3" w:rsidRPr="00B25CD3" w:rsidRDefault="00B25CD3" w:rsidP="00B25CD3">
      <w:r w:rsidRPr="00B25CD3">
        <w:t>Function calling lets the model decide </w:t>
      </w:r>
      <w:r w:rsidRPr="00B25CD3">
        <w:rPr>
          <w:b/>
          <w:bCs/>
        </w:rPr>
        <w:t>when and how to invoke a predefined function</w:t>
      </w:r>
      <w:r w:rsidRPr="00B25CD3">
        <w:t>, using structured reasoning over both </w:t>
      </w:r>
      <w:r w:rsidRPr="00B25CD3">
        <w:rPr>
          <w:b/>
          <w:bCs/>
        </w:rPr>
        <w:t>user preferences</w:t>
      </w:r>
      <w:r w:rsidRPr="00B25CD3">
        <w:t> and </w:t>
      </w:r>
      <w:r w:rsidRPr="00B25CD3">
        <w:rPr>
          <w:b/>
          <w:bCs/>
        </w:rPr>
        <w:t>JSON-formatted data</w:t>
      </w:r>
      <w:r w:rsidRPr="00B25CD3">
        <w:t>. You define the function signature, and the model fills in the arguments based on </w:t>
      </w:r>
      <w:r w:rsidRPr="00B25CD3">
        <w:rPr>
          <w:b/>
          <w:bCs/>
        </w:rPr>
        <w:t>natural language input</w:t>
      </w:r>
      <w:r w:rsidRPr="00B25CD3">
        <w:t> and </w:t>
      </w:r>
      <w:r w:rsidRPr="00B25CD3">
        <w:rPr>
          <w:b/>
          <w:bCs/>
        </w:rPr>
        <w:t>dataset context</w:t>
      </w:r>
      <w:r w:rsidRPr="00B25CD3">
        <w:t>.</w:t>
      </w:r>
    </w:p>
    <w:p w14:paraId="36ABC4AA" w14:textId="77777777" w:rsidR="00B25CD3" w:rsidRPr="00B25CD3" w:rsidRDefault="00B25CD3" w:rsidP="00B25CD3">
      <w:r w:rsidRPr="00B25CD3">
        <w:t>This approach allows for </w:t>
      </w:r>
      <w:r w:rsidRPr="00B25CD3">
        <w:rPr>
          <w:b/>
          <w:bCs/>
        </w:rPr>
        <w:t>flexible, natural filtering behavior</w:t>
      </w:r>
      <w:r w:rsidRPr="00B25CD3">
        <w:t>—while keeping full control over </w:t>
      </w:r>
      <w:r w:rsidRPr="00B25CD3">
        <w:rPr>
          <w:b/>
          <w:bCs/>
        </w:rPr>
        <w:t>structure, safety</w:t>
      </w:r>
      <w:r w:rsidRPr="00B25CD3">
        <w:t>, and </w:t>
      </w:r>
      <w:r w:rsidRPr="00B25CD3">
        <w:rPr>
          <w:b/>
          <w:bCs/>
        </w:rPr>
        <w:t>post-processing</w:t>
      </w:r>
      <w:r w:rsidRPr="00B25CD3">
        <w:t>.</w:t>
      </w:r>
    </w:p>
    <w:p w14:paraId="76A46F51" w14:textId="77777777" w:rsidR="00B25CD3" w:rsidRPr="00B25CD3" w:rsidRDefault="00B25CD3" w:rsidP="00B25CD3">
      <w:r w:rsidRPr="00B25CD3">
        <w:pict w14:anchorId="1F09FE23">
          <v:rect id="_x0000_i1027" style="width:484.45pt;height:1.2pt" o:hralign="center" o:hrstd="t" o:hrnoshade="t" o:hr="t" fillcolor="black" stroked="f"/>
        </w:pict>
      </w:r>
    </w:p>
    <w:p w14:paraId="1D4F7428" w14:textId="77777777" w:rsidR="00B25CD3" w:rsidRPr="00B25CD3" w:rsidRDefault="00B25CD3" w:rsidP="00B25CD3">
      <w:pPr>
        <w:rPr>
          <w:b/>
          <w:bCs/>
        </w:rPr>
      </w:pPr>
      <w:r w:rsidRPr="00B25CD3">
        <w:rPr>
          <w:rFonts w:ascii="Segoe UI Emoji" w:hAnsi="Segoe UI Emoji" w:cs="Segoe UI Emoji"/>
          <w:b/>
          <w:bCs/>
        </w:rPr>
        <w:t>🧠</w:t>
      </w:r>
      <w:r w:rsidRPr="00B25CD3">
        <w:rPr>
          <w:b/>
          <w:bCs/>
        </w:rPr>
        <w:t xml:space="preserve"> AI Technique</w:t>
      </w:r>
    </w:p>
    <w:p w14:paraId="0C27F495" w14:textId="77777777" w:rsidR="00B25CD3" w:rsidRPr="00B25CD3" w:rsidRDefault="00B25CD3" w:rsidP="00B25CD3">
      <w:r w:rsidRPr="00B25CD3">
        <w:t>This challenge combines several AI techniques:</w:t>
      </w:r>
    </w:p>
    <w:p w14:paraId="73DEA7A1" w14:textId="77777777" w:rsidR="00B25CD3" w:rsidRPr="00B25CD3" w:rsidRDefault="00B25CD3" w:rsidP="00E50262">
      <w:pPr>
        <w:numPr>
          <w:ilvl w:val="0"/>
          <w:numId w:val="1"/>
        </w:numPr>
      </w:pPr>
      <w:proofErr w:type="spellStart"/>
      <w:r w:rsidRPr="00B25CD3">
        <w:rPr>
          <w:b/>
          <w:bCs/>
        </w:rPr>
        <w:t>OpenAI</w:t>
      </w:r>
      <w:proofErr w:type="spellEnd"/>
      <w:r w:rsidRPr="00B25CD3">
        <w:rPr>
          <w:b/>
          <w:bCs/>
        </w:rPr>
        <w:t xml:space="preserve"> Function Calling</w:t>
      </w:r>
      <w:r w:rsidRPr="00B25CD3">
        <w:t> – Let the model select matching products and call your function with structured arguments</w:t>
      </w:r>
    </w:p>
    <w:p w14:paraId="3FD1D1D6" w14:textId="77777777" w:rsidR="00B25CD3" w:rsidRPr="00B25CD3" w:rsidRDefault="00B25CD3" w:rsidP="00E50262">
      <w:pPr>
        <w:numPr>
          <w:ilvl w:val="0"/>
          <w:numId w:val="1"/>
        </w:numPr>
      </w:pPr>
      <w:r w:rsidRPr="00B25CD3">
        <w:rPr>
          <w:b/>
          <w:bCs/>
        </w:rPr>
        <w:t>Natural Language-to-Structure Conversion</w:t>
      </w:r>
      <w:r w:rsidRPr="00B25CD3">
        <w:t> – Translate input like “under $200 and in stock” into clean, typed JSON</w:t>
      </w:r>
    </w:p>
    <w:p w14:paraId="6F6BCC71" w14:textId="77777777" w:rsidR="00B25CD3" w:rsidRPr="00B25CD3" w:rsidRDefault="00B25CD3" w:rsidP="00E50262">
      <w:pPr>
        <w:numPr>
          <w:ilvl w:val="0"/>
          <w:numId w:val="1"/>
        </w:numPr>
      </w:pPr>
      <w:r w:rsidRPr="00B25CD3">
        <w:rPr>
          <w:b/>
          <w:bCs/>
        </w:rPr>
        <w:lastRenderedPageBreak/>
        <w:t>Reasoning over Datasets</w:t>
      </w:r>
      <w:r w:rsidRPr="00B25CD3">
        <w:t> – Guide the model to extract relevant products from a JSON dataset based on user intent</w:t>
      </w:r>
    </w:p>
    <w:p w14:paraId="158EF2C1" w14:textId="77777777" w:rsidR="00B25CD3" w:rsidRPr="00B25CD3" w:rsidRDefault="00B25CD3" w:rsidP="00B25CD3">
      <w:r w:rsidRPr="00B25CD3">
        <w:pict w14:anchorId="5D673BC9">
          <v:rect id="_x0000_i1028" style="width:484.45pt;height:1.2pt" o:hralign="center" o:hrstd="t" o:hrnoshade="t" o:hr="t" fillcolor="black" stroked="f"/>
        </w:pict>
      </w:r>
    </w:p>
    <w:p w14:paraId="28039894" w14:textId="77777777" w:rsidR="00B25CD3" w:rsidRPr="00B25CD3" w:rsidRDefault="00B25CD3" w:rsidP="00B25CD3">
      <w:pPr>
        <w:rPr>
          <w:b/>
          <w:bCs/>
        </w:rPr>
      </w:pPr>
      <w:r w:rsidRPr="00B25CD3">
        <w:rPr>
          <w:rFonts w:ascii="Segoe UI Emoji" w:hAnsi="Segoe UI Emoji" w:cs="Segoe UI Emoji"/>
          <w:b/>
          <w:bCs/>
        </w:rPr>
        <w:t>📝</w:t>
      </w:r>
      <w:r w:rsidRPr="00B25CD3">
        <w:rPr>
          <w:b/>
          <w:bCs/>
        </w:rPr>
        <w:t xml:space="preserve"> Task</w:t>
      </w:r>
    </w:p>
    <w:p w14:paraId="2D011DAA" w14:textId="77777777" w:rsidR="00B25CD3" w:rsidRPr="00B25CD3" w:rsidRDefault="00B25CD3" w:rsidP="00B25CD3">
      <w:pPr>
        <w:rPr>
          <w:b/>
          <w:bCs/>
        </w:rPr>
      </w:pPr>
      <w:r w:rsidRPr="00B25CD3">
        <w:rPr>
          <w:b/>
          <w:bCs/>
        </w:rPr>
        <w:t>Introduction</w:t>
      </w:r>
    </w:p>
    <w:p w14:paraId="1EDBC991" w14:textId="77777777" w:rsidR="00B25CD3" w:rsidRPr="00B25CD3" w:rsidRDefault="00B25CD3" w:rsidP="00B25CD3">
      <w:r w:rsidRPr="00B25CD3">
        <w:rPr>
          <w:b/>
          <w:bCs/>
        </w:rPr>
        <w:t>User Preferences</w:t>
      </w:r>
      <w:r w:rsidRPr="00B25CD3">
        <w:t>: Inputs provided by the user that define the filtering criteria for a search query. Examples include:</w:t>
      </w:r>
    </w:p>
    <w:p w14:paraId="70D08C1A" w14:textId="77777777" w:rsidR="00B25CD3" w:rsidRPr="00B25CD3" w:rsidRDefault="00B25CD3" w:rsidP="00E50262">
      <w:pPr>
        <w:numPr>
          <w:ilvl w:val="0"/>
          <w:numId w:val="2"/>
        </w:numPr>
      </w:pPr>
      <w:r w:rsidRPr="00B25CD3">
        <w:t>Maximum price</w:t>
      </w:r>
    </w:p>
    <w:p w14:paraId="0B9BA5C7" w14:textId="77777777" w:rsidR="00B25CD3" w:rsidRPr="00B25CD3" w:rsidRDefault="00B25CD3" w:rsidP="00E50262">
      <w:pPr>
        <w:numPr>
          <w:ilvl w:val="0"/>
          <w:numId w:val="2"/>
        </w:numPr>
      </w:pPr>
      <w:r w:rsidRPr="00B25CD3">
        <w:t>Minimum rating</w:t>
      </w:r>
    </w:p>
    <w:p w14:paraId="6D337F29" w14:textId="77777777" w:rsidR="00B25CD3" w:rsidRPr="00B25CD3" w:rsidRDefault="00B25CD3" w:rsidP="00E50262">
      <w:pPr>
        <w:numPr>
          <w:ilvl w:val="0"/>
          <w:numId w:val="2"/>
        </w:numPr>
      </w:pPr>
      <w:r w:rsidRPr="00B25CD3">
        <w:t>Specific product categories (Electronics, Fitness, Kitchen, Books, Clothing)</w:t>
      </w:r>
    </w:p>
    <w:p w14:paraId="6BA226C0" w14:textId="77777777" w:rsidR="00B25CD3" w:rsidRPr="00B25CD3" w:rsidRDefault="00B25CD3" w:rsidP="00E50262">
      <w:pPr>
        <w:numPr>
          <w:ilvl w:val="0"/>
          <w:numId w:val="2"/>
        </w:numPr>
      </w:pPr>
      <w:r w:rsidRPr="00B25CD3">
        <w:t>Stock availability</w:t>
      </w:r>
    </w:p>
    <w:p w14:paraId="46B59274" w14:textId="77777777" w:rsidR="00B25CD3" w:rsidRPr="00B25CD3" w:rsidRDefault="00B25CD3" w:rsidP="00B25CD3">
      <w:r w:rsidRPr="00B25CD3">
        <w:rPr>
          <w:b/>
          <w:bCs/>
        </w:rPr>
        <w:t>Filtering Logic</w:t>
      </w:r>
      <w:r w:rsidRPr="00B25CD3">
        <w:t>: The mechanism or algorithm used to narrow down a dataset based on user-defined conditions. In this task, filtering logic is performed by leveraging:</w:t>
      </w:r>
    </w:p>
    <w:p w14:paraId="3EC04BF9" w14:textId="77777777" w:rsidR="00B25CD3" w:rsidRPr="00B25CD3" w:rsidRDefault="00B25CD3" w:rsidP="00E50262">
      <w:pPr>
        <w:numPr>
          <w:ilvl w:val="0"/>
          <w:numId w:val="3"/>
        </w:numPr>
      </w:pPr>
      <w:r w:rsidRPr="00B25CD3">
        <w:t>Hardcoded datasets (</w:t>
      </w:r>
      <w:proofErr w:type="spellStart"/>
      <w:r w:rsidRPr="00B25CD3">
        <w:fldChar w:fldCharType="begin"/>
      </w:r>
      <w:r w:rsidRPr="00B25CD3">
        <w:instrText xml:space="preserve"> HYPERLINK "https://ventionteamsinc-my.sharepoint.com/:u:/g/personal/mikita_sauko_ventionteams_com/EZug4eHf9XtEiKGPOfIppLABj0DCjSx1BvoFCEZbct8TAA?e=mo4LWW" \t "_blank" </w:instrText>
      </w:r>
      <w:r w:rsidRPr="00B25CD3">
        <w:fldChar w:fldCharType="separate"/>
      </w:r>
      <w:r w:rsidRPr="00B25CD3">
        <w:rPr>
          <w:rStyle w:val="Hyperlink"/>
        </w:rPr>
        <w:t>products.json</w:t>
      </w:r>
      <w:proofErr w:type="spellEnd"/>
      <w:r w:rsidRPr="00B25CD3">
        <w:fldChar w:fldCharType="end"/>
      </w:r>
      <w:r w:rsidRPr="00B25CD3">
        <w:t>) and queries (user input)</w:t>
      </w:r>
    </w:p>
    <w:p w14:paraId="722F7582" w14:textId="77777777" w:rsidR="00B25CD3" w:rsidRPr="00B25CD3" w:rsidRDefault="00B25CD3" w:rsidP="00E50262">
      <w:pPr>
        <w:numPr>
          <w:ilvl w:val="0"/>
          <w:numId w:val="3"/>
        </w:numPr>
      </w:pPr>
      <w:proofErr w:type="spellStart"/>
      <w:r w:rsidRPr="00B25CD3">
        <w:t>OpenAI</w:t>
      </w:r>
      <w:proofErr w:type="spellEnd"/>
      <w:r w:rsidRPr="00B25CD3">
        <w:t xml:space="preserve"> API for natural language filtering</w:t>
      </w:r>
    </w:p>
    <w:p w14:paraId="21BBE534" w14:textId="77777777" w:rsidR="00B25CD3" w:rsidRPr="00B25CD3" w:rsidRDefault="00B25CD3" w:rsidP="00B25CD3">
      <w:r w:rsidRPr="00B25CD3">
        <w:rPr>
          <w:b/>
          <w:bCs/>
        </w:rPr>
        <w:t>Dataset</w:t>
      </w:r>
      <w:r w:rsidRPr="00B25CD3">
        <w:t>: A structured collection of data in </w:t>
      </w:r>
      <w:r w:rsidRPr="00B25CD3">
        <w:rPr>
          <w:b/>
          <w:bCs/>
        </w:rPr>
        <w:t>JSON format</w:t>
      </w:r>
      <w:r w:rsidRPr="00B25CD3">
        <w:t> used as the source for product searches. Each item typically contains attributes like:</w:t>
      </w:r>
    </w:p>
    <w:p w14:paraId="4054C1CD" w14:textId="77777777" w:rsidR="00B25CD3" w:rsidRPr="00B25CD3" w:rsidRDefault="00B25CD3" w:rsidP="00E50262">
      <w:pPr>
        <w:numPr>
          <w:ilvl w:val="0"/>
          <w:numId w:val="4"/>
        </w:numPr>
      </w:pPr>
      <w:r w:rsidRPr="00B25CD3">
        <w:t>name</w:t>
      </w:r>
    </w:p>
    <w:p w14:paraId="0E9B9B02" w14:textId="77777777" w:rsidR="00B25CD3" w:rsidRPr="00B25CD3" w:rsidRDefault="00B25CD3" w:rsidP="00E50262">
      <w:pPr>
        <w:numPr>
          <w:ilvl w:val="0"/>
          <w:numId w:val="4"/>
        </w:numPr>
      </w:pPr>
      <w:r w:rsidRPr="00B25CD3">
        <w:t>category</w:t>
      </w:r>
    </w:p>
    <w:p w14:paraId="029664C9" w14:textId="77777777" w:rsidR="00B25CD3" w:rsidRPr="00B25CD3" w:rsidRDefault="00B25CD3" w:rsidP="00E50262">
      <w:pPr>
        <w:numPr>
          <w:ilvl w:val="0"/>
          <w:numId w:val="4"/>
        </w:numPr>
      </w:pPr>
      <w:r w:rsidRPr="00B25CD3">
        <w:t>price</w:t>
      </w:r>
    </w:p>
    <w:p w14:paraId="5EA52A51" w14:textId="77777777" w:rsidR="00B25CD3" w:rsidRPr="00B25CD3" w:rsidRDefault="00B25CD3" w:rsidP="00E50262">
      <w:pPr>
        <w:numPr>
          <w:ilvl w:val="0"/>
          <w:numId w:val="4"/>
        </w:numPr>
      </w:pPr>
      <w:r w:rsidRPr="00B25CD3">
        <w:t>rating</w:t>
      </w:r>
    </w:p>
    <w:p w14:paraId="01554138" w14:textId="77777777" w:rsidR="00B25CD3" w:rsidRPr="00B25CD3" w:rsidRDefault="00B25CD3" w:rsidP="00E50262">
      <w:pPr>
        <w:numPr>
          <w:ilvl w:val="0"/>
          <w:numId w:val="4"/>
        </w:numPr>
      </w:pPr>
      <w:proofErr w:type="spellStart"/>
      <w:r w:rsidRPr="00B25CD3">
        <w:t>in_stock</w:t>
      </w:r>
      <w:proofErr w:type="spellEnd"/>
    </w:p>
    <w:p w14:paraId="3EB3B904" w14:textId="77777777" w:rsidR="00B25CD3" w:rsidRPr="00B25CD3" w:rsidRDefault="00B25CD3" w:rsidP="00B25CD3">
      <w:r w:rsidRPr="00B25CD3">
        <w:pict w14:anchorId="5C6D7B43">
          <v:rect id="_x0000_i1029" style="width:484.45pt;height:1.2pt" o:hralign="center" o:hrstd="t" o:hrnoshade="t" o:hr="t" fillcolor="black" stroked="f"/>
        </w:pict>
      </w:r>
    </w:p>
    <w:p w14:paraId="0FCDA6B9" w14:textId="77777777" w:rsidR="00B25CD3" w:rsidRPr="00B25CD3" w:rsidRDefault="00B25CD3" w:rsidP="00B25CD3">
      <w:r w:rsidRPr="00B25CD3">
        <w:t>Your task is to create a </w:t>
      </w:r>
      <w:r w:rsidRPr="00B25CD3">
        <w:rPr>
          <w:b/>
          <w:bCs/>
        </w:rPr>
        <w:t>console-based product search tool</w:t>
      </w:r>
      <w:r w:rsidRPr="00B25CD3">
        <w:t> that:</w:t>
      </w:r>
    </w:p>
    <w:p w14:paraId="5F81C519" w14:textId="77777777" w:rsidR="00B25CD3" w:rsidRPr="00B25CD3" w:rsidRDefault="00B25CD3" w:rsidP="00E50262">
      <w:pPr>
        <w:numPr>
          <w:ilvl w:val="0"/>
          <w:numId w:val="5"/>
        </w:numPr>
      </w:pPr>
      <w:r w:rsidRPr="00B25CD3">
        <w:lastRenderedPageBreak/>
        <w:t>Accepts user preferences (e.g., category, max price, min rating, in-stock status) in </w:t>
      </w:r>
      <w:r w:rsidRPr="00B25CD3">
        <w:rPr>
          <w:b/>
          <w:bCs/>
        </w:rPr>
        <w:t>natural language</w:t>
      </w:r>
    </w:p>
    <w:p w14:paraId="10732B46" w14:textId="77777777" w:rsidR="00B25CD3" w:rsidRPr="00B25CD3" w:rsidRDefault="00B25CD3" w:rsidP="00B25CD3">
      <w:pPr>
        <w:rPr>
          <w:b/>
          <w:bCs/>
          <w:i/>
          <w:iCs/>
        </w:rPr>
      </w:pPr>
      <w:r w:rsidRPr="00B25CD3">
        <w:rPr>
          <w:b/>
          <w:bCs/>
          <w:i/>
          <w:iCs/>
        </w:rPr>
        <w:t>e.g., "I need a smartphone under $800 with a great camera and long battery life"</w:t>
      </w:r>
    </w:p>
    <w:p w14:paraId="2D4FD214" w14:textId="77777777" w:rsidR="00B25CD3" w:rsidRPr="00B25CD3" w:rsidRDefault="00B25CD3" w:rsidP="00E50262">
      <w:pPr>
        <w:numPr>
          <w:ilvl w:val="0"/>
          <w:numId w:val="5"/>
        </w:numPr>
      </w:pPr>
      <w:r w:rsidRPr="00B25CD3">
        <w:t>Calls the </w:t>
      </w:r>
      <w:proofErr w:type="spellStart"/>
      <w:r w:rsidRPr="00B25CD3">
        <w:rPr>
          <w:b/>
          <w:bCs/>
        </w:rPr>
        <w:t>OpenAI</w:t>
      </w:r>
      <w:proofErr w:type="spellEnd"/>
      <w:r w:rsidRPr="00B25CD3">
        <w:rPr>
          <w:b/>
          <w:bCs/>
        </w:rPr>
        <w:t xml:space="preserve"> API using </w:t>
      </w:r>
      <w:hyperlink r:id="rId11" w:tgtFrame="_blank" w:history="1">
        <w:r w:rsidRPr="00B25CD3">
          <w:rPr>
            <w:rStyle w:val="Hyperlink"/>
            <w:b/>
            <w:bCs/>
          </w:rPr>
          <w:t>function calling</w:t>
        </w:r>
      </w:hyperlink>
    </w:p>
    <w:p w14:paraId="6A3B2533" w14:textId="77777777" w:rsidR="00B25CD3" w:rsidRPr="00B25CD3" w:rsidRDefault="00B25CD3" w:rsidP="00E50262">
      <w:pPr>
        <w:numPr>
          <w:ilvl w:val="0"/>
          <w:numId w:val="5"/>
        </w:numPr>
      </w:pPr>
      <w:r w:rsidRPr="00B25CD3">
        <w:t>Searches the given dataset for requested items</w:t>
      </w:r>
    </w:p>
    <w:p w14:paraId="7A0F10DB" w14:textId="77777777" w:rsidR="00B25CD3" w:rsidRPr="00B25CD3" w:rsidRDefault="00B25CD3" w:rsidP="00E50262">
      <w:pPr>
        <w:numPr>
          <w:ilvl w:val="0"/>
          <w:numId w:val="5"/>
        </w:numPr>
      </w:pPr>
      <w:r w:rsidRPr="00B25CD3">
        <w:t>Returns the final </w:t>
      </w:r>
      <w:r w:rsidRPr="00B25CD3">
        <w:rPr>
          <w:b/>
          <w:bCs/>
        </w:rPr>
        <w:t>filtered product list</w:t>
      </w:r>
      <w:r w:rsidRPr="00B25CD3">
        <w:t> in structured format (see example below)</w:t>
      </w:r>
    </w:p>
    <w:p w14:paraId="2F06A103" w14:textId="77777777" w:rsidR="00B25CD3" w:rsidRPr="00B25CD3" w:rsidRDefault="00B25CD3" w:rsidP="00B25CD3">
      <w:r w:rsidRPr="00B25CD3">
        <w:rPr>
          <w:rFonts w:ascii="Segoe UI Emoji" w:hAnsi="Segoe UI Emoji" w:cs="Segoe UI Emoji"/>
        </w:rPr>
        <w:t>📦</w:t>
      </w:r>
      <w:r w:rsidRPr="00B25CD3">
        <w:t xml:space="preserve"> Use the dataset from </w:t>
      </w:r>
      <w:proofErr w:type="spellStart"/>
      <w:r w:rsidRPr="00B25CD3">
        <w:fldChar w:fldCharType="begin"/>
      </w:r>
      <w:r w:rsidRPr="00B25CD3">
        <w:instrText xml:space="preserve"> HYPERLINK "https://ventionteamsinc-my.sharepoint.com/:u:/g/personal/mikita_sauko_ventionteams_com/EZug4eHf9XtEiKGPOfIppLABj0DCjSx1BvoFCEZbct8TAA?e=y6zNwl" \t "_blank" </w:instrText>
      </w:r>
      <w:r w:rsidRPr="00B25CD3">
        <w:fldChar w:fldCharType="separate"/>
      </w:r>
      <w:r w:rsidRPr="00B25CD3">
        <w:rPr>
          <w:rStyle w:val="Hyperlink"/>
        </w:rPr>
        <w:t>products.json</w:t>
      </w:r>
      <w:proofErr w:type="spellEnd"/>
      <w:r w:rsidRPr="00B25CD3">
        <w:fldChar w:fldCharType="end"/>
      </w:r>
      <w:r w:rsidRPr="00B25CD3">
        <w:t> as an input parameter for this task.</w:t>
      </w:r>
    </w:p>
    <w:p w14:paraId="2C5BC8E2" w14:textId="77777777" w:rsidR="00B25CD3" w:rsidRPr="00B25CD3" w:rsidRDefault="00B25CD3" w:rsidP="00B25CD3">
      <w:r w:rsidRPr="00B25CD3">
        <w:pict w14:anchorId="6F1EB319">
          <v:rect id="_x0000_i1030" style="width:484.45pt;height:1.2pt" o:hralign="center" o:hrstd="t" o:hrnoshade="t" o:hr="t" fillcolor="black" stroked="f"/>
        </w:pict>
      </w:r>
    </w:p>
    <w:p w14:paraId="583642F1" w14:textId="77777777" w:rsidR="00B25CD3" w:rsidRPr="00B25CD3" w:rsidRDefault="00B25CD3" w:rsidP="00B25CD3">
      <w:pPr>
        <w:rPr>
          <w:b/>
          <w:bCs/>
        </w:rPr>
      </w:pPr>
      <w:r w:rsidRPr="00B25CD3">
        <w:rPr>
          <w:rFonts w:ascii="Segoe UI Emoji" w:hAnsi="Segoe UI Emoji" w:cs="Segoe UI Emoji"/>
          <w:b/>
          <w:bCs/>
        </w:rPr>
        <w:t>💬</w:t>
      </w:r>
      <w:r w:rsidRPr="00B25CD3">
        <w:rPr>
          <w:b/>
          <w:bCs/>
        </w:rPr>
        <w:t xml:space="preserve"> Example Response</w:t>
      </w:r>
    </w:p>
    <w:p w14:paraId="34B30446" w14:textId="77777777" w:rsidR="00B25CD3" w:rsidRPr="00B25CD3" w:rsidRDefault="00B25CD3" w:rsidP="00B25CD3">
      <w:r w:rsidRPr="00B25CD3">
        <w:rPr>
          <w:b/>
          <w:bCs/>
        </w:rPr>
        <w:t>Filtered Products:</w:t>
      </w:r>
    </w:p>
    <w:p w14:paraId="52B7BA69" w14:textId="77777777" w:rsidR="00B25CD3" w:rsidRPr="00B25CD3" w:rsidRDefault="00B25CD3" w:rsidP="00E50262">
      <w:pPr>
        <w:numPr>
          <w:ilvl w:val="0"/>
          <w:numId w:val="6"/>
        </w:numPr>
      </w:pPr>
      <w:r w:rsidRPr="00B25CD3">
        <w:t>Wireless Headphones – $99.99, Rating: 4.5, In Stock</w:t>
      </w:r>
    </w:p>
    <w:p w14:paraId="6D7724D6" w14:textId="77777777" w:rsidR="00B25CD3" w:rsidRPr="00B25CD3" w:rsidRDefault="00B25CD3" w:rsidP="00E50262">
      <w:pPr>
        <w:numPr>
          <w:ilvl w:val="0"/>
          <w:numId w:val="6"/>
        </w:numPr>
      </w:pPr>
      <w:r w:rsidRPr="00B25CD3">
        <w:t>Smart Watch – $199.99, Rating: 4.6, In Stock</w:t>
      </w:r>
    </w:p>
    <w:p w14:paraId="0ECD05A7" w14:textId="77777777" w:rsidR="00B25CD3" w:rsidRPr="00B25CD3" w:rsidRDefault="00B25CD3" w:rsidP="00B25CD3">
      <w:r w:rsidRPr="00B25CD3">
        <w:rPr>
          <w:rFonts w:ascii="Segoe UI Emoji" w:hAnsi="Segoe UI Emoji" w:cs="Segoe UI Emoji"/>
        </w:rPr>
        <w:t>⚠</w:t>
      </w:r>
      <w:r w:rsidRPr="00B25CD3">
        <w:t>️ You must use </w:t>
      </w:r>
      <w:proofErr w:type="spellStart"/>
      <w:r w:rsidRPr="00B25CD3">
        <w:rPr>
          <w:b/>
          <w:bCs/>
        </w:rPr>
        <w:t>OpenAI’s</w:t>
      </w:r>
      <w:proofErr w:type="spellEnd"/>
      <w:r w:rsidRPr="00B25CD3">
        <w:rPr>
          <w:b/>
          <w:bCs/>
        </w:rPr>
        <w:t xml:space="preserve"> function calling</w:t>
      </w:r>
      <w:r w:rsidRPr="00B25CD3">
        <w:t> to extract and return matching products. </w:t>
      </w:r>
      <w:r w:rsidRPr="00B25CD3">
        <w:rPr>
          <w:b/>
          <w:bCs/>
        </w:rPr>
        <w:t>Manual filtering logic is not allowed.</w:t>
      </w:r>
    </w:p>
    <w:p w14:paraId="6A5E9E53" w14:textId="77777777" w:rsidR="00B25CD3" w:rsidRPr="00B25CD3" w:rsidRDefault="00B25CD3" w:rsidP="00B25CD3">
      <w:r w:rsidRPr="00B25CD3">
        <w:pict w14:anchorId="07C9A64B">
          <v:rect id="_x0000_i1031" style="width:484.45pt;height:1.2pt" o:hralign="center" o:hrstd="t" o:hrnoshade="t" o:hr="t" fillcolor="black" stroked="f"/>
        </w:pict>
      </w:r>
    </w:p>
    <w:p w14:paraId="4AECBB01" w14:textId="77777777" w:rsidR="00B25CD3" w:rsidRPr="00B25CD3" w:rsidRDefault="00B25CD3" w:rsidP="00B25CD3">
      <w:pPr>
        <w:rPr>
          <w:b/>
          <w:bCs/>
        </w:rPr>
      </w:pPr>
      <w:r w:rsidRPr="00B25CD3">
        <w:rPr>
          <w:rFonts w:ascii="Segoe UI Emoji" w:hAnsi="Segoe UI Emoji" w:cs="Segoe UI Emoji"/>
          <w:b/>
          <w:bCs/>
        </w:rPr>
        <w:t>📌</w:t>
      </w:r>
      <w:r w:rsidRPr="00B25CD3">
        <w:rPr>
          <w:b/>
          <w:bCs/>
        </w:rPr>
        <w:t xml:space="preserve"> Requirements</w:t>
      </w:r>
    </w:p>
    <w:p w14:paraId="76CF01EE" w14:textId="77777777" w:rsidR="00B25CD3" w:rsidRPr="00B25CD3" w:rsidRDefault="00B25CD3" w:rsidP="00E50262">
      <w:pPr>
        <w:numPr>
          <w:ilvl w:val="0"/>
          <w:numId w:val="7"/>
        </w:numPr>
      </w:pPr>
      <w:r w:rsidRPr="00B25CD3">
        <w:t>The app must include </w:t>
      </w:r>
      <w:r w:rsidRPr="00B25CD3">
        <w:rPr>
          <w:b/>
          <w:bCs/>
        </w:rPr>
        <w:t xml:space="preserve">calls to </w:t>
      </w:r>
      <w:proofErr w:type="spellStart"/>
      <w:r w:rsidRPr="00B25CD3">
        <w:rPr>
          <w:b/>
          <w:bCs/>
        </w:rPr>
        <w:t>OpenAI</w:t>
      </w:r>
      <w:proofErr w:type="spellEnd"/>
      <w:r w:rsidRPr="00B25CD3">
        <w:rPr>
          <w:b/>
          <w:bCs/>
        </w:rPr>
        <w:t xml:space="preserve"> API</w:t>
      </w:r>
    </w:p>
    <w:p w14:paraId="7E8A0F3A" w14:textId="77777777" w:rsidR="00B25CD3" w:rsidRPr="00B25CD3" w:rsidRDefault="00B25CD3" w:rsidP="00E50262">
      <w:pPr>
        <w:numPr>
          <w:ilvl w:val="0"/>
          <w:numId w:val="7"/>
        </w:numPr>
      </w:pPr>
      <w:r w:rsidRPr="00B25CD3">
        <w:t>The app must use the </w:t>
      </w:r>
      <w:r w:rsidRPr="00B25CD3">
        <w:rPr>
          <w:b/>
          <w:bCs/>
        </w:rPr>
        <w:t>function calling mechanism</w:t>
      </w:r>
    </w:p>
    <w:p w14:paraId="1177295F" w14:textId="77777777" w:rsidR="00B25CD3" w:rsidRPr="00B25CD3" w:rsidRDefault="00B25CD3" w:rsidP="00E50262">
      <w:pPr>
        <w:numPr>
          <w:ilvl w:val="0"/>
          <w:numId w:val="7"/>
        </w:numPr>
      </w:pPr>
      <w:r w:rsidRPr="00B25CD3">
        <w:t>The app must accept </w:t>
      </w:r>
      <w:r w:rsidRPr="00B25CD3">
        <w:rPr>
          <w:b/>
          <w:bCs/>
        </w:rPr>
        <w:t>input from the console in natural language</w:t>
      </w:r>
    </w:p>
    <w:p w14:paraId="237ADA62" w14:textId="77777777" w:rsidR="00B25CD3" w:rsidRPr="00B25CD3" w:rsidRDefault="00B25CD3" w:rsidP="00E50262">
      <w:pPr>
        <w:numPr>
          <w:ilvl w:val="0"/>
          <w:numId w:val="7"/>
        </w:numPr>
      </w:pPr>
      <w:r w:rsidRPr="00B25CD3">
        <w:t>README.md should contain </w:t>
      </w:r>
      <w:r w:rsidRPr="00B25CD3">
        <w:rPr>
          <w:b/>
          <w:bCs/>
        </w:rPr>
        <w:t>clear and detailed instructions</w:t>
      </w:r>
      <w:r w:rsidRPr="00B25CD3">
        <w:t> on how to run the application</w:t>
      </w:r>
    </w:p>
    <w:p w14:paraId="3B18B645" w14:textId="77777777" w:rsidR="00B25CD3" w:rsidRPr="00B25CD3" w:rsidRDefault="00B25CD3" w:rsidP="00E50262">
      <w:pPr>
        <w:numPr>
          <w:ilvl w:val="0"/>
          <w:numId w:val="7"/>
        </w:numPr>
      </w:pPr>
      <w:r w:rsidRPr="00B25CD3">
        <w:t>sample_outputs.md must include at least </w:t>
      </w:r>
      <w:r w:rsidRPr="00B25CD3">
        <w:rPr>
          <w:b/>
          <w:bCs/>
        </w:rPr>
        <w:t>two sample runs</w:t>
      </w:r>
      <w:r w:rsidRPr="00B25CD3">
        <w:t> of your application for different user requests</w:t>
      </w:r>
    </w:p>
    <w:p w14:paraId="748C4D6B" w14:textId="154D2240" w:rsidR="00753979" w:rsidRPr="0077466F" w:rsidRDefault="00B25CD3" w:rsidP="00E50262">
      <w:pPr>
        <w:numPr>
          <w:ilvl w:val="0"/>
          <w:numId w:val="7"/>
        </w:numPr>
      </w:pPr>
      <w:r w:rsidRPr="00B25CD3">
        <w:t>Output must be </w:t>
      </w:r>
      <w:r w:rsidRPr="00B25CD3">
        <w:rPr>
          <w:b/>
          <w:bCs/>
        </w:rPr>
        <w:t>clear, properly formatted</w:t>
      </w:r>
      <w:r w:rsidRPr="00B25CD3">
        <w:t>, and align with all the requirements stated in task description</w:t>
      </w:r>
    </w:p>
    <w:sectPr w:rsidR="00753979" w:rsidRPr="0077466F" w:rsidSect="00EB4DCC">
      <w:footerReference w:type="default" r:id="rId12"/>
      <w:headerReference w:type="first" r:id="rId13"/>
      <w:footerReference w:type="first" r:id="rId14"/>
      <w:pgSz w:w="12240" w:h="15840"/>
      <w:pgMar w:top="1134" w:right="850" w:bottom="1134" w:left="1440" w:header="706" w:footer="144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D5D9F2" w14:textId="77777777" w:rsidR="00E50262" w:rsidRDefault="00E50262" w:rsidP="0077466F">
      <w:r>
        <w:separator/>
      </w:r>
    </w:p>
  </w:endnote>
  <w:endnote w:type="continuationSeparator" w:id="0">
    <w:p w14:paraId="5EB60D7A" w14:textId="77777777" w:rsidR="00E50262" w:rsidRDefault="00E50262" w:rsidP="007746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5384C940-D100-4CBB-9A5D-0B2F9855AD2E}"/>
  </w:font>
  <w:font w:name="Aeonik Pro">
    <w:panose1 w:val="020B0503030300000000"/>
    <w:charset w:val="00"/>
    <w:family w:val="swiss"/>
    <w:notTrueType/>
    <w:pitch w:val="variable"/>
    <w:sig w:usb0="800002C7" w:usb1="00002073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2" w:fontKey="{2B2C99FD-EBCC-4EAD-8217-01439964D329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3" w:fontKey="{F768DC46-E78D-43CC-985D-EADE5006CFFA}"/>
    <w:embedBold r:id="rId4" w:fontKey="{E169F958-B7D2-4169-8F6E-A3B6664DC3A3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5" w:fontKey="{7AC620C0-2086-444D-A644-C298E5764CF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0705180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B3BE2AD" w14:textId="7ECD59A0" w:rsidR="008A5D8F" w:rsidRDefault="008A5D8F" w:rsidP="0077466F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26D6EAE" w14:textId="77777777" w:rsidR="008A5D8F" w:rsidRDefault="008A5D8F" w:rsidP="0077466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479264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435E342" w14:textId="6388E872" w:rsidR="008A5D8F" w:rsidRDefault="008A5D8F" w:rsidP="0077466F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EB0EB0B" w14:textId="77777777" w:rsidR="008A5D8F" w:rsidRDefault="008A5D8F" w:rsidP="0077466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B7B25D" w14:textId="77777777" w:rsidR="00E50262" w:rsidRDefault="00E50262" w:rsidP="0077466F">
      <w:r>
        <w:separator/>
      </w:r>
    </w:p>
  </w:footnote>
  <w:footnote w:type="continuationSeparator" w:id="0">
    <w:p w14:paraId="52196650" w14:textId="77777777" w:rsidR="00E50262" w:rsidRDefault="00E50262" w:rsidP="0077466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Light"/>
      <w:tblW w:w="5113" w:type="dxa"/>
      <w:tblInd w:w="-1440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1E0" w:firstRow="1" w:lastRow="1" w:firstColumn="1" w:lastColumn="1" w:noHBand="0" w:noVBand="0"/>
    </w:tblPr>
    <w:tblGrid>
      <w:gridCol w:w="5113"/>
    </w:tblGrid>
    <w:tr w:rsidR="008A5D8F" w:rsidRPr="00351044" w14:paraId="5D36D9E7" w14:textId="77777777" w:rsidTr="00BF2EEC">
      <w:trPr>
        <w:trHeight w:val="1985"/>
      </w:trPr>
      <w:tc>
        <w:tcPr>
          <w:tcW w:w="5113" w:type="dxa"/>
        </w:tcPr>
        <w:p w14:paraId="6EB2EDE3" w14:textId="1A9A5469" w:rsidR="008A5D8F" w:rsidRPr="00353DB8" w:rsidRDefault="008A5D8F" w:rsidP="0077466F">
          <w:pPr>
            <w:rPr>
              <w:rFonts w:cs="Arial"/>
            </w:rPr>
          </w:pPr>
          <w:r>
            <w:rPr>
              <w:noProof/>
            </w:rPr>
            <w:drawing>
              <wp:anchor distT="0" distB="0" distL="114300" distR="114300" simplePos="0" relativeHeight="251661312" behindDoc="1" locked="0" layoutInCell="1" allowOverlap="1" wp14:anchorId="505375BF" wp14:editId="09AA62D3">
                <wp:simplePos x="0" y="0"/>
                <wp:positionH relativeFrom="margin">
                  <wp:posOffset>-68580</wp:posOffset>
                </wp:positionH>
                <wp:positionV relativeFrom="paragraph">
                  <wp:posOffset>-158750</wp:posOffset>
                </wp:positionV>
                <wp:extent cx="7772400" cy="657225"/>
                <wp:effectExtent l="0" t="0" r="0" b="9525"/>
                <wp:wrapNone/>
                <wp:docPr id="12" name="Graphic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Graphic 9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2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72400" cy="6572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83B4A"/>
    <w:multiLevelType w:val="multilevel"/>
    <w:tmpl w:val="AC3AC8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A67930"/>
    <w:multiLevelType w:val="multilevel"/>
    <w:tmpl w:val="0A1E9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D78012A"/>
    <w:multiLevelType w:val="multilevel"/>
    <w:tmpl w:val="98601D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E5656CA"/>
    <w:multiLevelType w:val="multilevel"/>
    <w:tmpl w:val="872C0D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4397B8D"/>
    <w:multiLevelType w:val="multilevel"/>
    <w:tmpl w:val="434E5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C8117F4"/>
    <w:multiLevelType w:val="multilevel"/>
    <w:tmpl w:val="1FC87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FE74AC3"/>
    <w:multiLevelType w:val="multilevel"/>
    <w:tmpl w:val="DE2CBA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>
    <w:abstractNumId w:val="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TrueTypeFonts/>
  <w:proofState w:spelling="clean" w:grammar="clean"/>
  <w:attachedTemplate r:id="rId1"/>
  <w:defaultTabStop w:val="720"/>
  <w:characterSpacingControl w:val="doNotCompress"/>
  <w:hdrShapeDefaults>
    <o:shapedefaults v:ext="edit" spidmax="2049">
      <o:colormru v:ext="edit" colors="#9fc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5D8F"/>
    <w:rsid w:val="00000301"/>
    <w:rsid w:val="00047E47"/>
    <w:rsid w:val="000553A6"/>
    <w:rsid w:val="0006061E"/>
    <w:rsid w:val="0006528E"/>
    <w:rsid w:val="000A0A99"/>
    <w:rsid w:val="000A436F"/>
    <w:rsid w:val="000C5622"/>
    <w:rsid w:val="000C5C86"/>
    <w:rsid w:val="000F4C98"/>
    <w:rsid w:val="0010178E"/>
    <w:rsid w:val="0010582F"/>
    <w:rsid w:val="00116B06"/>
    <w:rsid w:val="00131750"/>
    <w:rsid w:val="00153580"/>
    <w:rsid w:val="00177D24"/>
    <w:rsid w:val="00191DCF"/>
    <w:rsid w:val="001934DD"/>
    <w:rsid w:val="001A1B43"/>
    <w:rsid w:val="001C409F"/>
    <w:rsid w:val="001E167F"/>
    <w:rsid w:val="001E2A09"/>
    <w:rsid w:val="001E733F"/>
    <w:rsid w:val="001F206F"/>
    <w:rsid w:val="00200543"/>
    <w:rsid w:val="002074C7"/>
    <w:rsid w:val="00221CAE"/>
    <w:rsid w:val="00250323"/>
    <w:rsid w:val="00272425"/>
    <w:rsid w:val="002B5F28"/>
    <w:rsid w:val="002B7ACA"/>
    <w:rsid w:val="002D4DF9"/>
    <w:rsid w:val="002E3A5E"/>
    <w:rsid w:val="002F7E4E"/>
    <w:rsid w:val="00304FF1"/>
    <w:rsid w:val="0031430C"/>
    <w:rsid w:val="00322578"/>
    <w:rsid w:val="00332BD0"/>
    <w:rsid w:val="00351044"/>
    <w:rsid w:val="00353DB8"/>
    <w:rsid w:val="003729BF"/>
    <w:rsid w:val="00374979"/>
    <w:rsid w:val="003A7F4E"/>
    <w:rsid w:val="003C107B"/>
    <w:rsid w:val="003C1B15"/>
    <w:rsid w:val="003C594E"/>
    <w:rsid w:val="00401032"/>
    <w:rsid w:val="004034D3"/>
    <w:rsid w:val="00443C4A"/>
    <w:rsid w:val="00457A41"/>
    <w:rsid w:val="00493C4E"/>
    <w:rsid w:val="004C068A"/>
    <w:rsid w:val="005042B5"/>
    <w:rsid w:val="00511CF4"/>
    <w:rsid w:val="0054410B"/>
    <w:rsid w:val="0054660C"/>
    <w:rsid w:val="00557EAD"/>
    <w:rsid w:val="00574E50"/>
    <w:rsid w:val="005C37A4"/>
    <w:rsid w:val="005C40A1"/>
    <w:rsid w:val="005C4320"/>
    <w:rsid w:val="005D1A5C"/>
    <w:rsid w:val="005D2819"/>
    <w:rsid w:val="005D30CF"/>
    <w:rsid w:val="005D3B68"/>
    <w:rsid w:val="005E0488"/>
    <w:rsid w:val="005E3528"/>
    <w:rsid w:val="005F016A"/>
    <w:rsid w:val="005F7B3F"/>
    <w:rsid w:val="0061660E"/>
    <w:rsid w:val="006404E0"/>
    <w:rsid w:val="00640883"/>
    <w:rsid w:val="00667A3F"/>
    <w:rsid w:val="00675179"/>
    <w:rsid w:val="00676DE9"/>
    <w:rsid w:val="00690A36"/>
    <w:rsid w:val="006E0508"/>
    <w:rsid w:val="006E1C15"/>
    <w:rsid w:val="006F0FF8"/>
    <w:rsid w:val="006F6614"/>
    <w:rsid w:val="00702610"/>
    <w:rsid w:val="0070323E"/>
    <w:rsid w:val="00753979"/>
    <w:rsid w:val="00756B16"/>
    <w:rsid w:val="007610BE"/>
    <w:rsid w:val="0077466F"/>
    <w:rsid w:val="007A757A"/>
    <w:rsid w:val="007B2804"/>
    <w:rsid w:val="00826E8A"/>
    <w:rsid w:val="0083221D"/>
    <w:rsid w:val="008641E3"/>
    <w:rsid w:val="0087737A"/>
    <w:rsid w:val="00897FB8"/>
    <w:rsid w:val="008A5D8F"/>
    <w:rsid w:val="008C13BA"/>
    <w:rsid w:val="008C4F9C"/>
    <w:rsid w:val="008E53F4"/>
    <w:rsid w:val="009338DD"/>
    <w:rsid w:val="00933D29"/>
    <w:rsid w:val="00945B5B"/>
    <w:rsid w:val="0095419D"/>
    <w:rsid w:val="009A04C7"/>
    <w:rsid w:val="009D28EF"/>
    <w:rsid w:val="009D338D"/>
    <w:rsid w:val="009D4323"/>
    <w:rsid w:val="009E0B00"/>
    <w:rsid w:val="009E2BCF"/>
    <w:rsid w:val="009F7551"/>
    <w:rsid w:val="00A50B15"/>
    <w:rsid w:val="00AB666C"/>
    <w:rsid w:val="00AE55CA"/>
    <w:rsid w:val="00B25CD3"/>
    <w:rsid w:val="00B37D35"/>
    <w:rsid w:val="00B43F05"/>
    <w:rsid w:val="00B6068B"/>
    <w:rsid w:val="00B74882"/>
    <w:rsid w:val="00B908E6"/>
    <w:rsid w:val="00BD039E"/>
    <w:rsid w:val="00BF0978"/>
    <w:rsid w:val="00BF2EEC"/>
    <w:rsid w:val="00BF6814"/>
    <w:rsid w:val="00C0676D"/>
    <w:rsid w:val="00C22CC5"/>
    <w:rsid w:val="00C24B62"/>
    <w:rsid w:val="00C26D0B"/>
    <w:rsid w:val="00C547C4"/>
    <w:rsid w:val="00C64627"/>
    <w:rsid w:val="00C74E94"/>
    <w:rsid w:val="00CC77B0"/>
    <w:rsid w:val="00CE220C"/>
    <w:rsid w:val="00CE79B8"/>
    <w:rsid w:val="00CF4303"/>
    <w:rsid w:val="00D56D9B"/>
    <w:rsid w:val="00D70A87"/>
    <w:rsid w:val="00D73136"/>
    <w:rsid w:val="00D74F90"/>
    <w:rsid w:val="00D80B46"/>
    <w:rsid w:val="00D82A99"/>
    <w:rsid w:val="00DB5095"/>
    <w:rsid w:val="00DF0FF7"/>
    <w:rsid w:val="00E10779"/>
    <w:rsid w:val="00E2148C"/>
    <w:rsid w:val="00E45A6E"/>
    <w:rsid w:val="00E465AA"/>
    <w:rsid w:val="00E50262"/>
    <w:rsid w:val="00E52B42"/>
    <w:rsid w:val="00E67DE5"/>
    <w:rsid w:val="00E70936"/>
    <w:rsid w:val="00E738F3"/>
    <w:rsid w:val="00E92C16"/>
    <w:rsid w:val="00EB4DCC"/>
    <w:rsid w:val="00EB5A57"/>
    <w:rsid w:val="00ED193F"/>
    <w:rsid w:val="00ED353D"/>
    <w:rsid w:val="00EE1551"/>
    <w:rsid w:val="00EF4B73"/>
    <w:rsid w:val="00EF6BC4"/>
    <w:rsid w:val="00F24341"/>
    <w:rsid w:val="00F861B5"/>
    <w:rsid w:val="00F901EA"/>
    <w:rsid w:val="00FA67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9fc"/>
    </o:shapedefaults>
    <o:shapelayout v:ext="edit">
      <o:idmap v:ext="edit" data="1"/>
    </o:shapelayout>
  </w:shapeDefaults>
  <w:decimalSymbol w:val="."/>
  <w:listSeparator w:val=","/>
  <w14:docId w14:val="45417BA2"/>
  <w14:defaultImageDpi w14:val="32767"/>
  <w15:chartTrackingRefBased/>
  <w15:docId w15:val="{AF5AE0C6-34C7-4A7D-B68A-4220D8540C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34" w:qFormat="1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77466F"/>
    <w:pPr>
      <w:spacing w:after="120" w:line="300" w:lineRule="auto"/>
    </w:pPr>
    <w:rPr>
      <w:rFonts w:ascii="Aeonik Pro" w:eastAsia="Times New Roman" w:hAnsi="Aeonik Pro"/>
      <w:sz w:val="28"/>
      <w:szCs w:val="28"/>
      <w:lang w:eastAsia="en-GB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74E94"/>
    <w:pPr>
      <w:tabs>
        <w:tab w:val="center" w:pos="4844"/>
        <w:tab w:val="right" w:pos="9689"/>
      </w:tabs>
    </w:pPr>
    <w:rPr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C74E94"/>
  </w:style>
  <w:style w:type="paragraph" w:styleId="Footer">
    <w:name w:val="footer"/>
    <w:basedOn w:val="Normal"/>
    <w:link w:val="FooterChar"/>
    <w:uiPriority w:val="99"/>
    <w:unhideWhenUsed/>
    <w:rsid w:val="00C74E94"/>
    <w:pPr>
      <w:tabs>
        <w:tab w:val="center" w:pos="4844"/>
        <w:tab w:val="right" w:pos="9689"/>
      </w:tabs>
    </w:pPr>
    <w:rPr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C74E94"/>
  </w:style>
  <w:style w:type="character" w:styleId="Hyperlink">
    <w:name w:val="Hyperlink"/>
    <w:basedOn w:val="DefaultParagraphFont"/>
    <w:rsid w:val="00C74E94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74E9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4E94"/>
    <w:rPr>
      <w:rFonts w:ascii="Tahoma" w:hAnsi="Tahoma" w:cs="Tahoma"/>
      <w:sz w:val="16"/>
      <w:szCs w:val="16"/>
    </w:rPr>
  </w:style>
  <w:style w:type="table" w:styleId="TableGridLight">
    <w:name w:val="Grid Table Light"/>
    <w:basedOn w:val="TableNormal"/>
    <w:uiPriority w:val="40"/>
    <w:rsid w:val="00E45A6E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ListParagraph">
    <w:name w:val="List Paragraph"/>
    <w:basedOn w:val="Normal"/>
    <w:uiPriority w:val="34"/>
    <w:qFormat/>
    <w:rsid w:val="0054410B"/>
    <w:pPr>
      <w:ind w:left="720"/>
      <w:contextualSpacing/>
    </w:pPr>
    <w:rPr>
      <w:rFonts w:eastAsiaTheme="minorHAnsi"/>
      <w:lang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457A41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57A41"/>
    <w:rPr>
      <w:lang w:eastAsia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57A41"/>
    <w:rPr>
      <w:rFonts w:ascii="Times New Roman" w:eastAsia="Times New Roman" w:hAnsi="Times New Roman"/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57A41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57A41"/>
    <w:rPr>
      <w:rFonts w:ascii="Times New Roman" w:eastAsia="Times New Roman" w:hAnsi="Times New Roman"/>
      <w:b/>
      <w:bCs/>
      <w:sz w:val="24"/>
      <w:szCs w:val="24"/>
    </w:rPr>
  </w:style>
  <w:style w:type="paragraph" w:styleId="NormalWeb">
    <w:name w:val="Normal (Web)"/>
    <w:basedOn w:val="Normal"/>
    <w:uiPriority w:val="99"/>
    <w:unhideWhenUsed/>
    <w:rsid w:val="00EB5A57"/>
    <w:pPr>
      <w:spacing w:before="100" w:beforeAutospacing="1" w:after="100" w:afterAutospacing="1"/>
    </w:pPr>
    <w:rPr>
      <w:lang w:eastAsia="en-US"/>
    </w:rPr>
  </w:style>
  <w:style w:type="paragraph" w:styleId="Revision">
    <w:name w:val="Revision"/>
    <w:hidden/>
    <w:uiPriority w:val="71"/>
    <w:rsid w:val="006404E0"/>
    <w:rPr>
      <w:rFonts w:ascii="Times New Roman" w:eastAsia="Times New Roman" w:hAnsi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351044"/>
    <w:rPr>
      <w:color w:val="954F72" w:themeColor="followedHyperlink"/>
      <w:u w:val="single"/>
    </w:rPr>
  </w:style>
  <w:style w:type="character" w:customStyle="1" w:styleId="apple-tab-span">
    <w:name w:val="apple-tab-span"/>
    <w:basedOn w:val="DefaultParagraphFont"/>
    <w:rsid w:val="009A04C7"/>
  </w:style>
  <w:style w:type="character" w:styleId="UnresolvedMention">
    <w:name w:val="Unresolved Mention"/>
    <w:basedOn w:val="DefaultParagraphFont"/>
    <w:uiPriority w:val="99"/>
    <w:rsid w:val="00BF6814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511CF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12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5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75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95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4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989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765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94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9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55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2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0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4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55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6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0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46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4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03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1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9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2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5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9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9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9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62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05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1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21421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970133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465536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700733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473139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716362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004471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62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9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1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24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1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97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9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platform.openai.com/docs/guides/function-calling?api-mode=responses" TargetMode="External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sv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tanislav.Babuk\Downloads\Letterhead%20B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6c68989a-cfc4-4a02-8439-39b0307deefd">
      <Terms xmlns="http://schemas.microsoft.com/office/infopath/2007/PartnerControls"/>
    </lcf76f155ced4ddcb4097134ff3c332f>
    <TaxCatchAll xmlns="8f5b340d-d124-4340-a8a7-560b426ed692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41D659BD5660A45B0E8E86A161FE968" ma:contentTypeVersion="16" ma:contentTypeDescription="Create a new document." ma:contentTypeScope="" ma:versionID="4643390de45dc1884779d7182e949e10">
  <xsd:schema xmlns:xsd="http://www.w3.org/2001/XMLSchema" xmlns:xs="http://www.w3.org/2001/XMLSchema" xmlns:p="http://schemas.microsoft.com/office/2006/metadata/properties" xmlns:ns2="6c68989a-cfc4-4a02-8439-39b0307deefd" xmlns:ns3="d947ce1d-beda-4eb5-8343-e37e5fe87690" xmlns:ns4="8f5b340d-d124-4340-a8a7-560b426ed692" targetNamespace="http://schemas.microsoft.com/office/2006/metadata/properties" ma:root="true" ma:fieldsID="16ff556bc6af0af056b3385bfc358eed" ns2:_="" ns3:_="" ns4:_="">
    <xsd:import namespace="6c68989a-cfc4-4a02-8439-39b0307deefd"/>
    <xsd:import namespace="d947ce1d-beda-4eb5-8343-e37e5fe87690"/>
    <xsd:import namespace="8f5b340d-d124-4340-a8a7-560b426ed69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4:TaxCatchAll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ObjectDetectorVersions" minOccurs="0"/>
                <xsd:element ref="ns2:MediaServiceLocation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68989a-cfc4-4a02-8439-39b0307deef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5" nillable="true" ma:taxonomy="true" ma:internalName="lcf76f155ced4ddcb4097134ff3c332f" ma:taxonomyFieldName="MediaServiceImageTags" ma:displayName="Image Tags" ma:readOnly="false" ma:fieldId="{5cf76f15-5ced-4ddc-b409-7134ff3c332f}" ma:taxonomyMulti="true" ma:sspId="079afa94-9a69-4bfd-bbec-e2a1a34c6d3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Location" ma:index="21" nillable="true" ma:displayName="Location" ma:indexed="true" ma:internalName="MediaServiceLocation" ma:readOnly="true">
      <xsd:simpleType>
        <xsd:restriction base="dms:Text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947ce1d-beda-4eb5-8343-e37e5fe87690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f5b340d-d124-4340-a8a7-560b426ed692" elementFormDefault="qualified">
    <xsd:import namespace="http://schemas.microsoft.com/office/2006/documentManagement/types"/>
    <xsd:import namespace="http://schemas.microsoft.com/office/infopath/2007/PartnerControls"/>
    <xsd:element name="TaxCatchAll" ma:index="16" nillable="true" ma:displayName="Taxonomy Catch All Column" ma:hidden="true" ma:list="{32d01f23-d6e1-4520-b7ff-db17f5e4f4ad}" ma:internalName="TaxCatchAll" ma:showField="CatchAllData" ma:web="d947ce1d-beda-4eb5-8343-e37e5fe8769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83501FD-2273-4B1A-88EF-D1D2953B6F00}">
  <ds:schemaRefs>
    <ds:schemaRef ds:uri="http://schemas.microsoft.com/office/2006/metadata/properties"/>
    <ds:schemaRef ds:uri="http://schemas.microsoft.com/office/infopath/2007/PartnerControls"/>
    <ds:schemaRef ds:uri="6c68989a-cfc4-4a02-8439-39b0307deefd"/>
    <ds:schemaRef ds:uri="8f5b340d-d124-4340-a8a7-560b426ed692"/>
  </ds:schemaRefs>
</ds:datastoreItem>
</file>

<file path=customXml/itemProps2.xml><?xml version="1.0" encoding="utf-8"?>
<ds:datastoreItem xmlns:ds="http://schemas.openxmlformats.org/officeDocument/2006/customXml" ds:itemID="{3E1703F7-AC86-8541-BCFD-EB9EA9669C28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7723C28F-5AA6-439D-B148-290FE11E6BD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83D979A-6AB8-4F68-8254-3A8CEA62A6B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c68989a-cfc4-4a02-8439-39b0307deefd"/>
    <ds:schemaRef ds:uri="d947ce1d-beda-4eb5-8343-e37e5fe87690"/>
    <ds:schemaRef ds:uri="8f5b340d-d124-4340-a8a7-560b426ed69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Letterhead B</Template>
  <TotalTime>0</TotalTime>
  <Pages>3</Pages>
  <Words>559</Words>
  <Characters>3187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DAQ</Company>
  <LinksUpToDate>false</LinksUpToDate>
  <CharactersWithSpaces>3739</CharactersWithSpaces>
  <SharedDoc>false</SharedDoc>
  <HLinks>
    <vt:vector size="18" baseType="variant">
      <vt:variant>
        <vt:i4>3866745</vt:i4>
      </vt:variant>
      <vt:variant>
        <vt:i4>6</vt:i4>
      </vt:variant>
      <vt:variant>
        <vt:i4>0</vt:i4>
      </vt:variant>
      <vt:variant>
        <vt:i4>5</vt:i4>
      </vt:variant>
      <vt:variant>
        <vt:lpwstr>http://www.rembros.com/</vt:lpwstr>
      </vt:variant>
      <vt:variant>
        <vt:lpwstr/>
      </vt:variant>
      <vt:variant>
        <vt:i4>1245244</vt:i4>
      </vt:variant>
      <vt:variant>
        <vt:i4>3</vt:i4>
      </vt:variant>
      <vt:variant>
        <vt:i4>0</vt:i4>
      </vt:variant>
      <vt:variant>
        <vt:i4>5</vt:i4>
      </vt:variant>
      <vt:variant>
        <vt:lpwstr>mailto:contacts@rembros.com</vt:lpwstr>
      </vt:variant>
      <vt:variant>
        <vt:lpwstr/>
      </vt:variant>
      <vt:variant>
        <vt:i4>2687075</vt:i4>
      </vt:variant>
      <vt:variant>
        <vt:i4>0</vt:i4>
      </vt:variant>
      <vt:variant>
        <vt:i4>0</vt:i4>
      </vt:variant>
      <vt:variant>
        <vt:i4>5</vt:i4>
      </vt:variant>
      <vt:variant>
        <vt:lpwstr>http://www.rembros.com/Default.aspx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Stanislav Babuk</dc:creator>
  <cp:keywords/>
  <dc:description/>
  <cp:lastModifiedBy>Stanislav Babuk</cp:lastModifiedBy>
  <cp:revision>2</cp:revision>
  <cp:lastPrinted>2025-08-13T12:45:00Z</cp:lastPrinted>
  <dcterms:created xsi:type="dcterms:W3CDTF">2025-08-13T14:03:00Z</dcterms:created>
  <dcterms:modified xsi:type="dcterms:W3CDTF">2025-08-13T14:03:00Z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0x010100B41D659BD5660A45B0E8E86A161FE968</vt:lpwstr>
  </property>
</Properties>
</file>