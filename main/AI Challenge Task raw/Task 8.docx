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DEDED" w:themeColor="accent3" w:themeTint="33"/>
  <w:body>
    <w:p w14:paraId="50FD54F2" w14:textId="77777777" w:rsidR="00B173AD" w:rsidRPr="00B173AD" w:rsidRDefault="00B173AD" w:rsidP="00B173AD">
      <w:pPr>
        <w:rPr>
          <w:b/>
          <w:bCs/>
        </w:rPr>
      </w:pPr>
      <w:r w:rsidRPr="00B173AD">
        <w:rPr>
          <mc:AlternateContent>
            <mc:Choice Requires="w16se"/>
            <mc:Fallback>
              <w:rFonts w:ascii="Segoe UI Emoji" w:eastAsia="Segoe UI Emoji" w:hAnsi="Segoe UI Emoji" w:cs="Segoe UI Emoji"/>
            </mc:Fallback>
          </mc:AlternateContent>
        </w:rPr>
        <mc:AlternateContent>
          <mc:Choice Requires="w16se">
            <w16se:symEx w16se:font="Segoe UI Emoji" w16se:char="1F9EA"/>
          </mc:Choice>
          <mc:Fallback>
            <w:t>🧪</w:t>
          </mc:Fallback>
        </mc:AlternateContent>
      </w:r>
      <w:r w:rsidRPr="00B173AD">
        <w:t xml:space="preserve"> </w:t>
      </w:r>
      <w:r w:rsidRPr="00B173AD">
        <w:rPr>
          <w:b/>
          <w:bCs/>
        </w:rPr>
        <w:t>Task 8: Data Validation Library</w:t>
      </w:r>
    </w:p>
    <w:p w14:paraId="21B09D8F" w14:textId="77777777" w:rsidR="00B173AD" w:rsidRPr="00B173AD" w:rsidRDefault="00B173AD" w:rsidP="00B173AD">
      <w:r w:rsidRPr="00B173AD">
        <w:pict w14:anchorId="0757D037">
          <v:rect id="_x0000_i1025" style="width:0;height:1.5pt" o:hralign="center" o:hrstd="t" o:hr="t" fillcolor="#a0a0a0" stroked="f"/>
        </w:pict>
      </w:r>
      <w:r w:rsidRPr="00B173AD">
        <w:t>In this task, we’ll use Cursor IDE to build and test a reusable data validation library for complex inputs.</w:t>
      </w:r>
    </w:p>
    <w:p w14:paraId="0F994208" w14:textId="77777777" w:rsidR="00B173AD" w:rsidRPr="00B173AD" w:rsidRDefault="00B173AD" w:rsidP="00B173AD">
      <w:r w:rsidRPr="00B173AD">
        <w:pict w14:anchorId="4EDB7A1D">
          <v:rect id="_x0000_i1026" style="width:0;height:1.5pt" o:hralign="center" o:hrstd="t" o:hr="t" fillcolor="#a0a0a0" stroked="f"/>
        </w:pict>
      </w:r>
    </w:p>
    <w:p w14:paraId="0586E089"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Theory</w:t>
      </w:r>
    </w:p>
    <w:p w14:paraId="2260A104" w14:textId="77777777" w:rsidR="00B173AD" w:rsidRPr="00B173AD" w:rsidRDefault="00B173AD" w:rsidP="00B173AD">
      <w:r w:rsidRPr="00B173AD">
        <w:t>In this challenge, you’ll use Cursor IDE not just as a coding tool, but as an intelligent assistant to help you design and implement a reusable validation library from scratch.</w:t>
      </w:r>
    </w:p>
    <w:p w14:paraId="700DE799" w14:textId="77777777" w:rsidR="00B173AD" w:rsidRPr="00B173AD" w:rsidRDefault="00B173AD" w:rsidP="00B173AD">
      <w:r w:rsidRPr="00B173AD">
        <w:pict w14:anchorId="54E883D9">
          <v:rect id="_x0000_i1027" style="width:0;height:1.5pt" o:hralign="center" o:hrstd="t" o:hr="t" fillcolor="#a0a0a0" stroked="f"/>
        </w:pict>
      </w:r>
    </w:p>
    <w:p w14:paraId="607ACDEB"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AI Technique</w:t>
      </w:r>
    </w:p>
    <w:p w14:paraId="623A9B97" w14:textId="77777777" w:rsidR="00B173AD" w:rsidRPr="00B173AD" w:rsidRDefault="00B173AD" w:rsidP="00B173AD">
      <w:r w:rsidRPr="00B173AD">
        <w:t>This task explores how AI-powered development can assist in three key areas:</w:t>
      </w:r>
    </w:p>
    <w:p w14:paraId="7D6FED48"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AI-Assisted Validator Design</w:t>
      </w:r>
    </w:p>
    <w:p w14:paraId="49EEE5E8" w14:textId="77777777" w:rsidR="00B173AD" w:rsidRPr="00B173AD" w:rsidRDefault="00B173AD" w:rsidP="00B173AD">
      <w:r w:rsidRPr="00B173AD">
        <w:t xml:space="preserve">Cursor can help you build type-safe validator functions for primitive types (like string, number, </w:t>
      </w:r>
      <w:proofErr w:type="spellStart"/>
      <w:r w:rsidRPr="00B173AD">
        <w:t>boolean</w:t>
      </w:r>
      <w:proofErr w:type="spellEnd"/>
      <w:r w:rsidRPr="00B173AD">
        <w:t>) and guide you through creating validators for more complex structures (arrays, nested objects, optional fields, etc.). You’ll learn to prompt the AI to design reusable patterns that align with your chosen language’s type system and conventions.</w:t>
      </w:r>
    </w:p>
    <w:p w14:paraId="6CF6CDC5" w14:textId="77777777" w:rsidR="00B173AD" w:rsidRPr="00B173AD" w:rsidRDefault="00B173AD" w:rsidP="00B173AD">
      <w:pPr>
        <w:rPr>
          <w:b/>
          <w:bCs/>
        </w:rPr>
      </w:pPr>
      <w:r w:rsidRPr="00B173AD">
        <w:rPr>
          <w:rFonts w:ascii="Segoe UI Emoji" w:hAnsi="Segoe UI Emoji" w:cs="Segoe UI Emoji"/>
          <w:b/>
          <w:bCs/>
        </w:rPr>
        <w:t>🛠</w:t>
      </w:r>
      <w:r w:rsidRPr="00B173AD">
        <w:rPr>
          <w:b/>
          <w:bCs/>
        </w:rPr>
        <w:t>️ AI-Driven Refactoring and Documentation</w:t>
      </w:r>
    </w:p>
    <w:p w14:paraId="5340EC43" w14:textId="77777777" w:rsidR="00B173AD" w:rsidRPr="00B173AD" w:rsidRDefault="00B173AD" w:rsidP="00B173AD">
      <w:r w:rsidRPr="00B173AD">
        <w:t>As your library grows in complexity, maintaining clean and well-documented code becomes essential. Use Cursor to generate inline documentation, usage examples, and even refactor parts of your codebase for better readability, modularity, and adherence to best practices.</w:t>
      </w:r>
    </w:p>
    <w:p w14:paraId="7CB49D2E"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Smart Test Generation</w:t>
      </w:r>
    </w:p>
    <w:p w14:paraId="37FEDB8F" w14:textId="77777777" w:rsidR="00B173AD" w:rsidRPr="00B173AD" w:rsidRDefault="00B173AD" w:rsidP="00B173AD">
      <w:r w:rsidRPr="00B173AD">
        <w:lastRenderedPageBreak/>
        <w:t>Validating the validator is just as important. You’ll use AI to help create a comprehensive test suite with examples of valid and invalid data inputs. These tests will serve both as correctness checks and usage documentation for future developers.</w:t>
      </w:r>
    </w:p>
    <w:p w14:paraId="4739BB84" w14:textId="77777777" w:rsidR="00B173AD" w:rsidRPr="00B173AD" w:rsidRDefault="00B173AD" w:rsidP="00B173AD">
      <w:r w:rsidRPr="00B173AD">
        <w:pict w14:anchorId="77170973">
          <v:rect id="_x0000_i1028" style="width:0;height:1.5pt" o:hralign="center" o:hrstd="t" o:hr="t" fillcolor="#a0a0a0" stroked="f"/>
        </w:pict>
      </w:r>
    </w:p>
    <w:p w14:paraId="0CDB8422"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Task</w:t>
      </w:r>
    </w:p>
    <w:p w14:paraId="5C68C346" w14:textId="77777777" w:rsidR="00B173AD" w:rsidRPr="00B173AD" w:rsidRDefault="00B173AD" w:rsidP="00B173AD">
      <w:r w:rsidRPr="00B173AD">
        <w:t>Your task is to build a robust validation library in your preferred programming language (JavaScript, Python, Java, etc.) that can validate complex data structures leveraging Cursor IDE's capabilities.</w:t>
      </w:r>
    </w:p>
    <w:p w14:paraId="3A1833BD" w14:textId="77777777" w:rsidR="00B173AD" w:rsidRPr="00B173AD" w:rsidRDefault="00B173AD" w:rsidP="00B173AD">
      <w:r w:rsidRPr="00B173AD">
        <w:t>Start with </w:t>
      </w:r>
      <w:hyperlink r:id="rId11" w:tgtFrame="_blank" w:history="1">
        <w:r w:rsidRPr="00B173AD">
          <w:rPr>
            <w:rStyle w:val="Hyperlink"/>
            <w:b/>
            <w:bCs/>
          </w:rPr>
          <w:t>this basi</w:t>
        </w:r>
        <w:r w:rsidRPr="00B173AD">
          <w:rPr>
            <w:rStyle w:val="Hyperlink"/>
            <w:b/>
            <w:bCs/>
          </w:rPr>
          <w:t>c</w:t>
        </w:r>
        <w:r w:rsidRPr="00B173AD">
          <w:rPr>
            <w:rStyle w:val="Hyperlink"/>
            <w:b/>
            <w:bCs/>
          </w:rPr>
          <w:t xml:space="preserve"> template</w:t>
        </w:r>
      </w:hyperlink>
      <w:r w:rsidRPr="00B173AD">
        <w:t> that you can adapt to your language of choice.</w:t>
      </w:r>
    </w:p>
    <w:p w14:paraId="4D85B54C" w14:textId="77777777" w:rsidR="00B173AD" w:rsidRPr="00B173AD" w:rsidRDefault="00B173AD" w:rsidP="00B173AD">
      <w:r w:rsidRPr="00B173AD">
        <w:pict w14:anchorId="49D27704">
          <v:rect id="_x0000_i1029" style="width:0;height:1.5pt" o:hralign="center" o:hrstd="t" o:hr="t" fillcolor="#a0a0a0" stroked="f"/>
        </w:pict>
      </w:r>
    </w:p>
    <w:p w14:paraId="1D890412"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Implement Core Validator Functions</w:t>
      </w:r>
    </w:p>
    <w:p w14:paraId="2C6DE9C0" w14:textId="77777777" w:rsidR="00B173AD" w:rsidRPr="00B173AD" w:rsidRDefault="00B173AD" w:rsidP="00103F9D">
      <w:pPr>
        <w:numPr>
          <w:ilvl w:val="0"/>
          <w:numId w:val="1"/>
        </w:numPr>
      </w:pPr>
      <w:r w:rsidRPr="00B173AD">
        <w:t xml:space="preserve">Use Cursor’s AI to help you write type-safe validator functions for primitive types (e.g., string, number, </w:t>
      </w:r>
      <w:proofErr w:type="spellStart"/>
      <w:r w:rsidRPr="00B173AD">
        <w:t>boolean</w:t>
      </w:r>
      <w:proofErr w:type="spellEnd"/>
      <w:r w:rsidRPr="00B173AD">
        <w:t>).</w:t>
      </w:r>
    </w:p>
    <w:p w14:paraId="0FAD41F8" w14:textId="77777777" w:rsidR="00B173AD" w:rsidRPr="00B173AD" w:rsidRDefault="00B173AD" w:rsidP="00103F9D">
      <w:pPr>
        <w:numPr>
          <w:ilvl w:val="0"/>
          <w:numId w:val="1"/>
        </w:numPr>
      </w:pPr>
      <w:r w:rsidRPr="00B173AD">
        <w:t>Extend your library to support complex types such as arrays and objects.</w:t>
      </w:r>
    </w:p>
    <w:p w14:paraId="04C88B0F" w14:textId="77777777" w:rsidR="00B173AD" w:rsidRPr="00B173AD" w:rsidRDefault="00B173AD" w:rsidP="00103F9D">
      <w:pPr>
        <w:numPr>
          <w:ilvl w:val="0"/>
          <w:numId w:val="1"/>
        </w:numPr>
      </w:pPr>
      <w:r w:rsidRPr="00B173AD">
        <w:t>Ensure your validators follow your language’s best practices and type system.</w:t>
      </w:r>
    </w:p>
    <w:p w14:paraId="1C8B6843" w14:textId="77777777" w:rsidR="00B173AD" w:rsidRPr="00B173AD" w:rsidRDefault="00B173AD" w:rsidP="00B173AD">
      <w:r w:rsidRPr="00B173AD">
        <w:pict w14:anchorId="2A2CA035">
          <v:rect id="_x0000_i1030" style="width:0;height:1.5pt" o:hralign="center" o:hrstd="t" o:hr="t" fillcolor="#a0a0a0" stroked="f"/>
        </w:pict>
      </w:r>
    </w:p>
    <w:p w14:paraId="2B2B9374"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Leverage AI for Documentation and Refactoring</w:t>
      </w:r>
    </w:p>
    <w:p w14:paraId="41C49D0F" w14:textId="77777777" w:rsidR="00B173AD" w:rsidRPr="00B173AD" w:rsidRDefault="00B173AD" w:rsidP="00103F9D">
      <w:pPr>
        <w:numPr>
          <w:ilvl w:val="0"/>
          <w:numId w:val="2"/>
        </w:numPr>
      </w:pPr>
      <w:r w:rsidRPr="00B173AD">
        <w:t>Use Cursor’s AI to generate inline documentation and usage examples.</w:t>
      </w:r>
    </w:p>
    <w:p w14:paraId="2ECA3313" w14:textId="77777777" w:rsidR="00B173AD" w:rsidRPr="00B173AD" w:rsidRDefault="00B173AD" w:rsidP="00103F9D">
      <w:pPr>
        <w:numPr>
          <w:ilvl w:val="0"/>
          <w:numId w:val="2"/>
        </w:numPr>
      </w:pPr>
      <w:r w:rsidRPr="00B173AD">
        <w:t>Refactor your code with AI suggestions to ensure clarity, maintainability, and adherence to your style guide.</w:t>
      </w:r>
    </w:p>
    <w:p w14:paraId="1E162597" w14:textId="77777777" w:rsidR="00B173AD" w:rsidRPr="00B173AD" w:rsidRDefault="00B173AD" w:rsidP="00B173AD">
      <w:r w:rsidRPr="00B173AD">
        <w:pict w14:anchorId="0D0ADD3C">
          <v:rect id="_x0000_i1031" style="width:0;height:1.5pt" o:hralign="center" o:hrstd="t" o:hr="t" fillcolor="#a0a0a0" stroked="f"/>
        </w:pict>
      </w:r>
    </w:p>
    <w:p w14:paraId="52ACC27C" w14:textId="77777777" w:rsidR="00B173AD" w:rsidRPr="00B173AD" w:rsidRDefault="00B173AD" w:rsidP="00B173AD">
      <w:pPr>
        <w:rPr>
          <w:b/>
          <w:bCs/>
        </w:rPr>
      </w:pPr>
      <w:r w:rsidRPr="00B173AD">
        <w:rPr>
          <w:rFonts w:ascii="Segoe UI Emoji" w:hAnsi="Segoe UI Emoji" w:cs="Segoe UI Emoji"/>
          <w:b/>
          <w:bCs/>
        </w:rPr>
        <w:t>🧪</w:t>
      </w:r>
      <w:r w:rsidRPr="00B173AD">
        <w:rPr>
          <w:b/>
          <w:bCs/>
        </w:rPr>
        <w:t xml:space="preserve"> Test with Diverse Data Patterns</w:t>
      </w:r>
    </w:p>
    <w:p w14:paraId="48ADE477" w14:textId="77777777" w:rsidR="00B173AD" w:rsidRPr="00B173AD" w:rsidRDefault="00B173AD" w:rsidP="00103F9D">
      <w:pPr>
        <w:numPr>
          <w:ilvl w:val="0"/>
          <w:numId w:val="3"/>
        </w:numPr>
      </w:pPr>
      <w:r w:rsidRPr="00B173AD">
        <w:t>Write comprehensive test cases covering valid and invalid data scenarios.</w:t>
      </w:r>
    </w:p>
    <w:p w14:paraId="522285C4" w14:textId="77777777" w:rsidR="00B173AD" w:rsidRPr="00B173AD" w:rsidRDefault="00B173AD" w:rsidP="00103F9D">
      <w:pPr>
        <w:numPr>
          <w:ilvl w:val="0"/>
          <w:numId w:val="3"/>
        </w:numPr>
      </w:pPr>
      <w:r w:rsidRPr="00B173AD">
        <w:t>Use Cursor’s AI to generate and expand your test suite, ensuring robust validation coverage.</w:t>
      </w:r>
    </w:p>
    <w:p w14:paraId="1172968F" w14:textId="77777777" w:rsidR="00B173AD" w:rsidRPr="00B173AD" w:rsidRDefault="00B173AD" w:rsidP="00B173AD">
      <w:r w:rsidRPr="00B173AD">
        <w:pict w14:anchorId="74D60150">
          <v:rect id="_x0000_i1032" style="width:0;height:1.5pt" o:hralign="center" o:hrstd="t" o:hr="t" fillcolor="#a0a0a0" stroked="f"/>
        </w:pict>
      </w:r>
    </w:p>
    <w:p w14:paraId="7406A411" w14:textId="77777777" w:rsidR="00B173AD" w:rsidRPr="00B173AD" w:rsidRDefault="00B173AD" w:rsidP="00B173AD">
      <w:pPr>
        <w:rPr>
          <w:b/>
          <w:bCs/>
        </w:rPr>
      </w:pPr>
      <w:r w:rsidRPr="00B173AD">
        <w:rPr>
          <w:rFonts w:ascii="Segoe UI Emoji" w:hAnsi="Segoe UI Emoji" w:cs="Segoe UI Emoji"/>
          <w:b/>
          <w:bCs/>
        </w:rPr>
        <w:lastRenderedPageBreak/>
        <w:t>📌</w:t>
      </w:r>
      <w:r w:rsidRPr="00B173AD">
        <w:rPr>
          <w:b/>
          <w:bCs/>
        </w:rPr>
        <w:t xml:space="preserve"> Requirements</w:t>
      </w:r>
    </w:p>
    <w:p w14:paraId="3DD12240" w14:textId="77777777" w:rsidR="00B173AD" w:rsidRPr="00B173AD" w:rsidRDefault="00B173AD" w:rsidP="00103F9D">
      <w:pPr>
        <w:numPr>
          <w:ilvl w:val="0"/>
          <w:numId w:val="4"/>
        </w:numPr>
      </w:pPr>
      <w:r w:rsidRPr="00B173AD">
        <w:t>Validation library implementation should have complete, type-safe validator functions for primitive and complex types</w:t>
      </w:r>
    </w:p>
    <w:p w14:paraId="1B1BD7AE" w14:textId="77777777" w:rsidR="00B173AD" w:rsidRPr="00B173AD" w:rsidRDefault="00B173AD" w:rsidP="00103F9D">
      <w:pPr>
        <w:numPr>
          <w:ilvl w:val="0"/>
          <w:numId w:val="4"/>
        </w:numPr>
      </w:pPr>
      <w:r w:rsidRPr="00B173AD">
        <w:t>Validation library code should have inline comments explaining what this or that function does</w:t>
      </w:r>
    </w:p>
    <w:p w14:paraId="162DED4E" w14:textId="77777777" w:rsidR="00B173AD" w:rsidRPr="00B173AD" w:rsidRDefault="00B173AD" w:rsidP="00103F9D">
      <w:pPr>
        <w:numPr>
          <w:ilvl w:val="0"/>
          <w:numId w:val="4"/>
        </w:numPr>
      </w:pPr>
      <w:r w:rsidRPr="00B173AD">
        <w:t>Guide (readme.md) should contain clear instructions on how to run the application and use your validator library</w:t>
      </w:r>
    </w:p>
    <w:p w14:paraId="7AF57A90" w14:textId="77777777" w:rsidR="00B173AD" w:rsidRPr="00B173AD" w:rsidRDefault="00B173AD" w:rsidP="00103F9D">
      <w:pPr>
        <w:numPr>
          <w:ilvl w:val="0"/>
          <w:numId w:val="4"/>
        </w:numPr>
      </w:pPr>
      <w:r w:rsidRPr="00B173AD">
        <w:t>Unit tests should cover all core functionality, and test coverage should be at least 60%</w:t>
      </w:r>
    </w:p>
    <w:p w14:paraId="366BCD1D" w14:textId="77777777" w:rsidR="00B173AD" w:rsidRPr="00B173AD" w:rsidRDefault="00B173AD" w:rsidP="00B173AD"/>
    <w:p w14:paraId="748C4D6B" w14:textId="233F7FBC" w:rsidR="00753979" w:rsidRPr="0077466F" w:rsidRDefault="00753979" w:rsidP="0077466F"/>
    <w:sectPr w:rsidR="00753979" w:rsidRPr="0077466F" w:rsidSect="00EB4DCC">
      <w:footerReference w:type="default" r:id="rId12"/>
      <w:headerReference w:type="first" r:id="rId13"/>
      <w:footerReference w:type="first" r:id="rId14"/>
      <w:pgSz w:w="12240" w:h="15840"/>
      <w:pgMar w:top="1134" w:right="850" w:bottom="1134" w:left="1440" w:header="70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3D766" w14:textId="77777777" w:rsidR="00103F9D" w:rsidRDefault="00103F9D" w:rsidP="0077466F">
      <w:r>
        <w:separator/>
      </w:r>
    </w:p>
  </w:endnote>
  <w:endnote w:type="continuationSeparator" w:id="0">
    <w:p w14:paraId="76DA47E9" w14:textId="77777777" w:rsidR="00103F9D" w:rsidRDefault="00103F9D" w:rsidP="0077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E48B493-2798-47B9-892D-32998C6B12A3}"/>
  </w:font>
  <w:font w:name="Aeonik Pro">
    <w:panose1 w:val="020B0503030300000000"/>
    <w:charset w:val="00"/>
    <w:family w:val="swiss"/>
    <w:notTrueType/>
    <w:pitch w:val="variable"/>
    <w:sig w:usb0="800002C7" w:usb1="00002073" w:usb2="00000000" w:usb3="00000000" w:csb0="0000009F" w:csb1="00000000"/>
  </w:font>
  <w:font w:name="Tahoma">
    <w:panose1 w:val="020B0604030504040204"/>
    <w:charset w:val="CC"/>
    <w:family w:val="swiss"/>
    <w:pitch w:val="variable"/>
    <w:sig w:usb0="E1002EFF" w:usb1="C000605B" w:usb2="00000029" w:usb3="00000000" w:csb0="000101FF" w:csb1="00000000"/>
    <w:embedRegular r:id="rId2" w:fontKey="{C5733E71-89E2-401C-A4B1-410C97BDB334}"/>
  </w:font>
  <w:font w:name="Segoe UI Emoji">
    <w:panose1 w:val="020B0502040204020203"/>
    <w:charset w:val="00"/>
    <w:family w:val="swiss"/>
    <w:pitch w:val="variable"/>
    <w:sig w:usb0="00000003" w:usb1="02000000" w:usb2="08000000" w:usb3="00000000" w:csb0="00000001" w:csb1="00000000"/>
    <w:embedRegular r:id="rId3" w:fontKey="{6D3D1A2D-8E2E-4781-A244-2ADB0D71EB96}"/>
    <w:embedBold r:id="rId4" w:fontKey="{315350E2-9A05-46C9-9723-0E2F544E81D8}"/>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embedRegular r:id="rId5" w:fontKey="{54EFCA5D-E1CE-420D-A9F6-515CD3F7A3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051805"/>
      <w:docPartObj>
        <w:docPartGallery w:val="Page Numbers (Bottom of Page)"/>
        <w:docPartUnique/>
      </w:docPartObj>
    </w:sdtPr>
    <w:sdtEndPr>
      <w:rPr>
        <w:noProof/>
      </w:rPr>
    </w:sdtEndPr>
    <w:sdtContent>
      <w:p w14:paraId="2B3BE2AD" w14:textId="7ECD59A0"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26D6EAE" w14:textId="77777777" w:rsidR="008A5D8F" w:rsidRDefault="008A5D8F" w:rsidP="007746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926417"/>
      <w:docPartObj>
        <w:docPartGallery w:val="Page Numbers (Bottom of Page)"/>
        <w:docPartUnique/>
      </w:docPartObj>
    </w:sdtPr>
    <w:sdtEndPr>
      <w:rPr>
        <w:noProof/>
      </w:rPr>
    </w:sdtEndPr>
    <w:sdtContent>
      <w:p w14:paraId="2435E342" w14:textId="6388E872"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EB0EB0B" w14:textId="77777777" w:rsidR="008A5D8F" w:rsidRDefault="008A5D8F" w:rsidP="007746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AE883" w14:textId="77777777" w:rsidR="00103F9D" w:rsidRDefault="00103F9D" w:rsidP="0077466F">
      <w:r>
        <w:separator/>
      </w:r>
    </w:p>
  </w:footnote>
  <w:footnote w:type="continuationSeparator" w:id="0">
    <w:p w14:paraId="073D10DE" w14:textId="77777777" w:rsidR="00103F9D" w:rsidRDefault="00103F9D" w:rsidP="00774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Light"/>
      <w:tblW w:w="5113"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113"/>
    </w:tblGrid>
    <w:tr w:rsidR="008A5D8F" w:rsidRPr="00351044" w14:paraId="5D36D9E7" w14:textId="77777777" w:rsidTr="00BF2EEC">
      <w:trPr>
        <w:trHeight w:val="1985"/>
      </w:trPr>
      <w:tc>
        <w:tcPr>
          <w:tcW w:w="5113" w:type="dxa"/>
        </w:tcPr>
        <w:p w14:paraId="6EB2EDE3" w14:textId="1A9A5469" w:rsidR="008A5D8F" w:rsidRPr="00353DB8" w:rsidRDefault="008A5D8F" w:rsidP="0077466F">
          <w:pPr>
            <w:rPr>
              <w:rFonts w:cs="Arial"/>
            </w:rPr>
          </w:pPr>
          <w:r>
            <w:rPr>
              <w:noProof/>
            </w:rPr>
            <w:drawing>
              <wp:anchor distT="0" distB="0" distL="114300" distR="114300" simplePos="0" relativeHeight="251661312" behindDoc="1" locked="0" layoutInCell="1" allowOverlap="1" wp14:anchorId="505375BF" wp14:editId="09AA62D3">
                <wp:simplePos x="0" y="0"/>
                <wp:positionH relativeFrom="margin">
                  <wp:posOffset>-68580</wp:posOffset>
                </wp:positionH>
                <wp:positionV relativeFrom="paragraph">
                  <wp:posOffset>-158750</wp:posOffset>
                </wp:positionV>
                <wp:extent cx="7772400" cy="657225"/>
                <wp:effectExtent l="0" t="0" r="0" b="9525"/>
                <wp:wrapNone/>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772400" cy="657225"/>
                        </a:xfrm>
                        <a:prstGeom prst="rect">
                          <a:avLst/>
                        </a:prstGeom>
                      </pic:spPr>
                    </pic:pic>
                  </a:graphicData>
                </a:graphic>
                <wp14:sizeRelH relativeFrom="margin">
                  <wp14:pctWidth>0</wp14:pctWidth>
                </wp14:sizeRelH>
                <wp14:sizeRelV relativeFrom="margin">
                  <wp14:pctHeight>0</wp14:pctHeight>
                </wp14:sizeRelV>
              </wp:anchor>
            </w:drawing>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212A"/>
    <w:multiLevelType w:val="multilevel"/>
    <w:tmpl w:val="F448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2B0B29"/>
    <w:multiLevelType w:val="multilevel"/>
    <w:tmpl w:val="9218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C8432C"/>
    <w:multiLevelType w:val="multilevel"/>
    <w:tmpl w:val="7AE2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7145A3"/>
    <w:multiLevelType w:val="multilevel"/>
    <w:tmpl w:val="A620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attachedTemplate r:id="rId1"/>
  <w:defaultTabStop w:val="720"/>
  <w:characterSpacingControl w:val="doNotCompress"/>
  <w:hdrShapeDefaults>
    <o:shapedefaults v:ext="edit" spidmax="2049">
      <o:colormru v:ext="edit" colors="#9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D8F"/>
    <w:rsid w:val="00000301"/>
    <w:rsid w:val="00047E47"/>
    <w:rsid w:val="000553A6"/>
    <w:rsid w:val="0006061E"/>
    <w:rsid w:val="0006528E"/>
    <w:rsid w:val="000A0A99"/>
    <w:rsid w:val="000A436F"/>
    <w:rsid w:val="000C5622"/>
    <w:rsid w:val="000C5C86"/>
    <w:rsid w:val="000F4C98"/>
    <w:rsid w:val="0010178E"/>
    <w:rsid w:val="00103F9D"/>
    <w:rsid w:val="0010582F"/>
    <w:rsid w:val="00116B06"/>
    <w:rsid w:val="00131750"/>
    <w:rsid w:val="00153580"/>
    <w:rsid w:val="00177D24"/>
    <w:rsid w:val="00191DCF"/>
    <w:rsid w:val="001934DD"/>
    <w:rsid w:val="001A1B43"/>
    <w:rsid w:val="001C409F"/>
    <w:rsid w:val="001E167F"/>
    <w:rsid w:val="001E2A09"/>
    <w:rsid w:val="001E733F"/>
    <w:rsid w:val="001F206F"/>
    <w:rsid w:val="00200543"/>
    <w:rsid w:val="002074C7"/>
    <w:rsid w:val="00221CAE"/>
    <w:rsid w:val="00250323"/>
    <w:rsid w:val="00272425"/>
    <w:rsid w:val="002B5F28"/>
    <w:rsid w:val="002B7ACA"/>
    <w:rsid w:val="002D4DF9"/>
    <w:rsid w:val="002E3A5E"/>
    <w:rsid w:val="002F7E4E"/>
    <w:rsid w:val="00304FF1"/>
    <w:rsid w:val="0031430C"/>
    <w:rsid w:val="00322578"/>
    <w:rsid w:val="00332BD0"/>
    <w:rsid w:val="00351044"/>
    <w:rsid w:val="00353DB8"/>
    <w:rsid w:val="003729BF"/>
    <w:rsid w:val="00374979"/>
    <w:rsid w:val="003A7F4E"/>
    <w:rsid w:val="003C107B"/>
    <w:rsid w:val="003C1B15"/>
    <w:rsid w:val="003C594E"/>
    <w:rsid w:val="00401032"/>
    <w:rsid w:val="004034D3"/>
    <w:rsid w:val="00443C4A"/>
    <w:rsid w:val="00457A41"/>
    <w:rsid w:val="00493C4E"/>
    <w:rsid w:val="004C068A"/>
    <w:rsid w:val="005042B5"/>
    <w:rsid w:val="00511CF4"/>
    <w:rsid w:val="0054410B"/>
    <w:rsid w:val="0054660C"/>
    <w:rsid w:val="00557EAD"/>
    <w:rsid w:val="00574E50"/>
    <w:rsid w:val="005C37A4"/>
    <w:rsid w:val="005C40A1"/>
    <w:rsid w:val="005C4320"/>
    <w:rsid w:val="005D1A5C"/>
    <w:rsid w:val="005D2819"/>
    <w:rsid w:val="005D30CF"/>
    <w:rsid w:val="005D3B68"/>
    <w:rsid w:val="005E0488"/>
    <w:rsid w:val="005E3528"/>
    <w:rsid w:val="005F016A"/>
    <w:rsid w:val="005F7B3F"/>
    <w:rsid w:val="0061660E"/>
    <w:rsid w:val="006404E0"/>
    <w:rsid w:val="00640883"/>
    <w:rsid w:val="00667A3F"/>
    <w:rsid w:val="00675179"/>
    <w:rsid w:val="00676DE9"/>
    <w:rsid w:val="00690A36"/>
    <w:rsid w:val="006E0508"/>
    <w:rsid w:val="006E1C15"/>
    <w:rsid w:val="006F0FF8"/>
    <w:rsid w:val="006F6614"/>
    <w:rsid w:val="00702610"/>
    <w:rsid w:val="0070323E"/>
    <w:rsid w:val="00753979"/>
    <w:rsid w:val="00756B16"/>
    <w:rsid w:val="007610BE"/>
    <w:rsid w:val="0077466F"/>
    <w:rsid w:val="007A757A"/>
    <w:rsid w:val="007B2804"/>
    <w:rsid w:val="00826E8A"/>
    <w:rsid w:val="0083221D"/>
    <w:rsid w:val="008641E3"/>
    <w:rsid w:val="0087737A"/>
    <w:rsid w:val="00897FB8"/>
    <w:rsid w:val="008A5D8F"/>
    <w:rsid w:val="008C13BA"/>
    <w:rsid w:val="008C4F9C"/>
    <w:rsid w:val="008E53F4"/>
    <w:rsid w:val="009338DD"/>
    <w:rsid w:val="00933D29"/>
    <w:rsid w:val="00945B5B"/>
    <w:rsid w:val="0095419D"/>
    <w:rsid w:val="009A04C7"/>
    <w:rsid w:val="009D28EF"/>
    <w:rsid w:val="009D338D"/>
    <w:rsid w:val="009D4323"/>
    <w:rsid w:val="009E0B00"/>
    <w:rsid w:val="009E2BCF"/>
    <w:rsid w:val="009F7551"/>
    <w:rsid w:val="00A50B15"/>
    <w:rsid w:val="00AB666C"/>
    <w:rsid w:val="00AE55CA"/>
    <w:rsid w:val="00B173AD"/>
    <w:rsid w:val="00B37D35"/>
    <w:rsid w:val="00B43F05"/>
    <w:rsid w:val="00B6068B"/>
    <w:rsid w:val="00B74882"/>
    <w:rsid w:val="00B908E6"/>
    <w:rsid w:val="00BD039E"/>
    <w:rsid w:val="00BF0978"/>
    <w:rsid w:val="00BF2EEC"/>
    <w:rsid w:val="00BF6814"/>
    <w:rsid w:val="00C0676D"/>
    <w:rsid w:val="00C22CC5"/>
    <w:rsid w:val="00C24B62"/>
    <w:rsid w:val="00C26D0B"/>
    <w:rsid w:val="00C547C4"/>
    <w:rsid w:val="00C64627"/>
    <w:rsid w:val="00C74E94"/>
    <w:rsid w:val="00CC77B0"/>
    <w:rsid w:val="00CE220C"/>
    <w:rsid w:val="00CE79B8"/>
    <w:rsid w:val="00CF4303"/>
    <w:rsid w:val="00D56D9B"/>
    <w:rsid w:val="00D70A87"/>
    <w:rsid w:val="00D73136"/>
    <w:rsid w:val="00D74F90"/>
    <w:rsid w:val="00D80B46"/>
    <w:rsid w:val="00D82A99"/>
    <w:rsid w:val="00DB5095"/>
    <w:rsid w:val="00DF0FF7"/>
    <w:rsid w:val="00E10779"/>
    <w:rsid w:val="00E2148C"/>
    <w:rsid w:val="00E45A6E"/>
    <w:rsid w:val="00E465AA"/>
    <w:rsid w:val="00E52B42"/>
    <w:rsid w:val="00E67DE5"/>
    <w:rsid w:val="00E70936"/>
    <w:rsid w:val="00E738F3"/>
    <w:rsid w:val="00E92C16"/>
    <w:rsid w:val="00EB4DCC"/>
    <w:rsid w:val="00EB5A57"/>
    <w:rsid w:val="00ED193F"/>
    <w:rsid w:val="00ED353D"/>
    <w:rsid w:val="00EE1551"/>
    <w:rsid w:val="00EF4B73"/>
    <w:rsid w:val="00EF6BC4"/>
    <w:rsid w:val="00F24341"/>
    <w:rsid w:val="00F861B5"/>
    <w:rsid w:val="00F901EA"/>
    <w:rsid w:val="00FA6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9fc"/>
    </o:shapedefaults>
    <o:shapelayout v:ext="edit">
      <o:idmap v:ext="edit" data="1"/>
    </o:shapelayout>
  </w:shapeDefaults>
  <w:decimalSymbol w:val="."/>
  <w:listSeparator w:val=","/>
  <w14:docId w14:val="45417BA2"/>
  <w14:defaultImageDpi w14:val="32767"/>
  <w15:chartTrackingRefBased/>
  <w15:docId w15:val="{AF5AE0C6-34C7-4A7D-B68A-4220D8540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7466F"/>
    <w:pPr>
      <w:spacing w:after="120" w:line="300" w:lineRule="auto"/>
    </w:pPr>
    <w:rPr>
      <w:rFonts w:ascii="Aeonik Pro" w:eastAsia="Times New Roman" w:hAnsi="Aeonik Pro"/>
      <w:sz w:val="28"/>
      <w:szCs w:val="2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4E94"/>
    <w:pPr>
      <w:tabs>
        <w:tab w:val="center" w:pos="4844"/>
        <w:tab w:val="right" w:pos="9689"/>
      </w:tabs>
    </w:pPr>
    <w:rPr>
      <w:lang w:eastAsia="en-US"/>
    </w:rPr>
  </w:style>
  <w:style w:type="character" w:customStyle="1" w:styleId="HeaderChar">
    <w:name w:val="Header Char"/>
    <w:basedOn w:val="DefaultParagraphFont"/>
    <w:link w:val="Header"/>
    <w:uiPriority w:val="99"/>
    <w:rsid w:val="00C74E94"/>
  </w:style>
  <w:style w:type="paragraph" w:styleId="Footer">
    <w:name w:val="footer"/>
    <w:basedOn w:val="Normal"/>
    <w:link w:val="FooterChar"/>
    <w:uiPriority w:val="99"/>
    <w:unhideWhenUsed/>
    <w:rsid w:val="00C74E94"/>
    <w:pPr>
      <w:tabs>
        <w:tab w:val="center" w:pos="4844"/>
        <w:tab w:val="right" w:pos="9689"/>
      </w:tabs>
    </w:pPr>
    <w:rPr>
      <w:lang w:eastAsia="en-US"/>
    </w:rPr>
  </w:style>
  <w:style w:type="character" w:customStyle="1" w:styleId="FooterChar">
    <w:name w:val="Footer Char"/>
    <w:basedOn w:val="DefaultParagraphFont"/>
    <w:link w:val="Footer"/>
    <w:uiPriority w:val="99"/>
    <w:rsid w:val="00C74E94"/>
  </w:style>
  <w:style w:type="character" w:styleId="Hyperlink">
    <w:name w:val="Hyperlink"/>
    <w:basedOn w:val="DefaultParagraphFont"/>
    <w:rsid w:val="00C74E94"/>
    <w:rPr>
      <w:color w:val="0000FF"/>
      <w:u w:val="single"/>
    </w:rPr>
  </w:style>
  <w:style w:type="paragraph" w:styleId="BalloonText">
    <w:name w:val="Balloon Text"/>
    <w:basedOn w:val="Normal"/>
    <w:link w:val="BalloonTextChar"/>
    <w:uiPriority w:val="99"/>
    <w:semiHidden/>
    <w:unhideWhenUsed/>
    <w:rsid w:val="00C74E94"/>
    <w:rPr>
      <w:rFonts w:ascii="Tahoma" w:hAnsi="Tahoma" w:cs="Tahoma"/>
      <w:sz w:val="16"/>
      <w:szCs w:val="16"/>
    </w:rPr>
  </w:style>
  <w:style w:type="character" w:customStyle="1" w:styleId="BalloonTextChar">
    <w:name w:val="Balloon Text Char"/>
    <w:basedOn w:val="DefaultParagraphFont"/>
    <w:link w:val="BalloonText"/>
    <w:uiPriority w:val="99"/>
    <w:semiHidden/>
    <w:rsid w:val="00C74E94"/>
    <w:rPr>
      <w:rFonts w:ascii="Tahoma" w:hAnsi="Tahoma" w:cs="Tahoma"/>
      <w:sz w:val="16"/>
      <w:szCs w:val="16"/>
    </w:rPr>
  </w:style>
  <w:style w:type="table" w:styleId="TableGridLight">
    <w:name w:val="Grid Table Light"/>
    <w:basedOn w:val="TableNormal"/>
    <w:uiPriority w:val="40"/>
    <w:rsid w:val="00E45A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4410B"/>
    <w:pPr>
      <w:ind w:left="720"/>
      <w:contextualSpacing/>
    </w:pPr>
    <w:rPr>
      <w:rFonts w:eastAsiaTheme="minorHAnsi"/>
      <w:lang w:eastAsia="en-US"/>
    </w:rPr>
  </w:style>
  <w:style w:type="character" w:styleId="CommentReference">
    <w:name w:val="annotation reference"/>
    <w:basedOn w:val="DefaultParagraphFont"/>
    <w:uiPriority w:val="99"/>
    <w:semiHidden/>
    <w:unhideWhenUsed/>
    <w:rsid w:val="00457A41"/>
    <w:rPr>
      <w:sz w:val="18"/>
      <w:szCs w:val="18"/>
    </w:rPr>
  </w:style>
  <w:style w:type="paragraph" w:styleId="CommentText">
    <w:name w:val="annotation text"/>
    <w:basedOn w:val="Normal"/>
    <w:link w:val="CommentTextChar"/>
    <w:uiPriority w:val="99"/>
    <w:semiHidden/>
    <w:unhideWhenUsed/>
    <w:rsid w:val="00457A41"/>
    <w:rPr>
      <w:lang w:eastAsia="en-US"/>
    </w:rPr>
  </w:style>
  <w:style w:type="character" w:customStyle="1" w:styleId="CommentTextChar">
    <w:name w:val="Comment Text Char"/>
    <w:basedOn w:val="DefaultParagraphFont"/>
    <w:link w:val="CommentText"/>
    <w:uiPriority w:val="99"/>
    <w:semiHidden/>
    <w:rsid w:val="00457A41"/>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457A41"/>
    <w:rPr>
      <w:b/>
      <w:bCs/>
      <w:sz w:val="20"/>
      <w:szCs w:val="20"/>
    </w:rPr>
  </w:style>
  <w:style w:type="character" w:customStyle="1" w:styleId="CommentSubjectChar">
    <w:name w:val="Comment Subject Char"/>
    <w:basedOn w:val="CommentTextChar"/>
    <w:link w:val="CommentSubject"/>
    <w:uiPriority w:val="99"/>
    <w:semiHidden/>
    <w:rsid w:val="00457A41"/>
    <w:rPr>
      <w:rFonts w:ascii="Times New Roman" w:eastAsia="Times New Roman" w:hAnsi="Times New Roman"/>
      <w:b/>
      <w:bCs/>
      <w:sz w:val="24"/>
      <w:szCs w:val="24"/>
    </w:rPr>
  </w:style>
  <w:style w:type="paragraph" w:styleId="NormalWeb">
    <w:name w:val="Normal (Web)"/>
    <w:basedOn w:val="Normal"/>
    <w:uiPriority w:val="99"/>
    <w:unhideWhenUsed/>
    <w:rsid w:val="00EB5A57"/>
    <w:pPr>
      <w:spacing w:before="100" w:beforeAutospacing="1" w:after="100" w:afterAutospacing="1"/>
    </w:pPr>
    <w:rPr>
      <w:lang w:eastAsia="en-US"/>
    </w:rPr>
  </w:style>
  <w:style w:type="paragraph" w:styleId="Revision">
    <w:name w:val="Revision"/>
    <w:hidden/>
    <w:uiPriority w:val="71"/>
    <w:rsid w:val="006404E0"/>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351044"/>
    <w:rPr>
      <w:color w:val="954F72" w:themeColor="followedHyperlink"/>
      <w:u w:val="single"/>
    </w:rPr>
  </w:style>
  <w:style w:type="character" w:customStyle="1" w:styleId="apple-tab-span">
    <w:name w:val="apple-tab-span"/>
    <w:basedOn w:val="DefaultParagraphFont"/>
    <w:rsid w:val="009A04C7"/>
  </w:style>
  <w:style w:type="character" w:styleId="UnresolvedMention">
    <w:name w:val="Unresolved Mention"/>
    <w:basedOn w:val="DefaultParagraphFont"/>
    <w:uiPriority w:val="99"/>
    <w:rsid w:val="00BF6814"/>
    <w:rPr>
      <w:color w:val="605E5C"/>
      <w:shd w:val="clear" w:color="auto" w:fill="E1DFDD"/>
    </w:rPr>
  </w:style>
  <w:style w:type="table" w:styleId="TableGrid">
    <w:name w:val="Table Grid"/>
    <w:basedOn w:val="TableNormal"/>
    <w:uiPriority w:val="59"/>
    <w:rsid w:val="00511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6831">
      <w:bodyDiv w:val="1"/>
      <w:marLeft w:val="0"/>
      <w:marRight w:val="0"/>
      <w:marTop w:val="0"/>
      <w:marBottom w:val="0"/>
      <w:divBdr>
        <w:top w:val="none" w:sz="0" w:space="0" w:color="auto"/>
        <w:left w:val="none" w:sz="0" w:space="0" w:color="auto"/>
        <w:bottom w:val="none" w:sz="0" w:space="0" w:color="auto"/>
        <w:right w:val="none" w:sz="0" w:space="0" w:color="auto"/>
      </w:divBdr>
    </w:div>
    <w:div w:id="114955176">
      <w:bodyDiv w:val="1"/>
      <w:marLeft w:val="0"/>
      <w:marRight w:val="0"/>
      <w:marTop w:val="0"/>
      <w:marBottom w:val="0"/>
      <w:divBdr>
        <w:top w:val="none" w:sz="0" w:space="0" w:color="auto"/>
        <w:left w:val="none" w:sz="0" w:space="0" w:color="auto"/>
        <w:bottom w:val="none" w:sz="0" w:space="0" w:color="auto"/>
        <w:right w:val="none" w:sz="0" w:space="0" w:color="auto"/>
      </w:divBdr>
    </w:div>
    <w:div w:id="155851853">
      <w:bodyDiv w:val="1"/>
      <w:marLeft w:val="0"/>
      <w:marRight w:val="0"/>
      <w:marTop w:val="0"/>
      <w:marBottom w:val="0"/>
      <w:divBdr>
        <w:top w:val="none" w:sz="0" w:space="0" w:color="auto"/>
        <w:left w:val="none" w:sz="0" w:space="0" w:color="auto"/>
        <w:bottom w:val="none" w:sz="0" w:space="0" w:color="auto"/>
        <w:right w:val="none" w:sz="0" w:space="0" w:color="auto"/>
      </w:divBdr>
    </w:div>
    <w:div w:id="289752930">
      <w:bodyDiv w:val="1"/>
      <w:marLeft w:val="0"/>
      <w:marRight w:val="0"/>
      <w:marTop w:val="0"/>
      <w:marBottom w:val="0"/>
      <w:divBdr>
        <w:top w:val="none" w:sz="0" w:space="0" w:color="auto"/>
        <w:left w:val="none" w:sz="0" w:space="0" w:color="auto"/>
        <w:bottom w:val="none" w:sz="0" w:space="0" w:color="auto"/>
        <w:right w:val="none" w:sz="0" w:space="0" w:color="auto"/>
      </w:divBdr>
      <w:divsChild>
        <w:div w:id="1641959887">
          <w:marLeft w:val="0"/>
          <w:marRight w:val="0"/>
          <w:marTop w:val="0"/>
          <w:marBottom w:val="0"/>
          <w:divBdr>
            <w:top w:val="none" w:sz="0" w:space="0" w:color="auto"/>
            <w:left w:val="none" w:sz="0" w:space="0" w:color="auto"/>
            <w:bottom w:val="none" w:sz="0" w:space="0" w:color="auto"/>
            <w:right w:val="none" w:sz="0" w:space="0" w:color="auto"/>
          </w:divBdr>
          <w:divsChild>
            <w:div w:id="1132405341">
              <w:marLeft w:val="0"/>
              <w:marRight w:val="0"/>
              <w:marTop w:val="0"/>
              <w:marBottom w:val="0"/>
              <w:divBdr>
                <w:top w:val="none" w:sz="0" w:space="0" w:color="auto"/>
                <w:left w:val="none" w:sz="0" w:space="0" w:color="auto"/>
                <w:bottom w:val="none" w:sz="0" w:space="0" w:color="auto"/>
                <w:right w:val="none" w:sz="0" w:space="0" w:color="auto"/>
              </w:divBdr>
              <w:divsChild>
                <w:div w:id="8139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654042">
      <w:bodyDiv w:val="1"/>
      <w:marLeft w:val="0"/>
      <w:marRight w:val="0"/>
      <w:marTop w:val="0"/>
      <w:marBottom w:val="0"/>
      <w:divBdr>
        <w:top w:val="none" w:sz="0" w:space="0" w:color="auto"/>
        <w:left w:val="none" w:sz="0" w:space="0" w:color="auto"/>
        <w:bottom w:val="none" w:sz="0" w:space="0" w:color="auto"/>
        <w:right w:val="none" w:sz="0" w:space="0" w:color="auto"/>
      </w:divBdr>
    </w:div>
    <w:div w:id="344944082">
      <w:bodyDiv w:val="1"/>
      <w:marLeft w:val="0"/>
      <w:marRight w:val="0"/>
      <w:marTop w:val="0"/>
      <w:marBottom w:val="0"/>
      <w:divBdr>
        <w:top w:val="none" w:sz="0" w:space="0" w:color="auto"/>
        <w:left w:val="none" w:sz="0" w:space="0" w:color="auto"/>
        <w:bottom w:val="none" w:sz="0" w:space="0" w:color="auto"/>
        <w:right w:val="none" w:sz="0" w:space="0" w:color="auto"/>
      </w:divBdr>
    </w:div>
    <w:div w:id="417990739">
      <w:bodyDiv w:val="1"/>
      <w:marLeft w:val="0"/>
      <w:marRight w:val="0"/>
      <w:marTop w:val="0"/>
      <w:marBottom w:val="0"/>
      <w:divBdr>
        <w:top w:val="none" w:sz="0" w:space="0" w:color="auto"/>
        <w:left w:val="none" w:sz="0" w:space="0" w:color="auto"/>
        <w:bottom w:val="none" w:sz="0" w:space="0" w:color="auto"/>
        <w:right w:val="none" w:sz="0" w:space="0" w:color="auto"/>
      </w:divBdr>
    </w:div>
    <w:div w:id="505556162">
      <w:bodyDiv w:val="1"/>
      <w:marLeft w:val="0"/>
      <w:marRight w:val="0"/>
      <w:marTop w:val="0"/>
      <w:marBottom w:val="0"/>
      <w:divBdr>
        <w:top w:val="none" w:sz="0" w:space="0" w:color="auto"/>
        <w:left w:val="none" w:sz="0" w:space="0" w:color="auto"/>
        <w:bottom w:val="none" w:sz="0" w:space="0" w:color="auto"/>
        <w:right w:val="none" w:sz="0" w:space="0" w:color="auto"/>
      </w:divBdr>
    </w:div>
    <w:div w:id="540628526">
      <w:bodyDiv w:val="1"/>
      <w:marLeft w:val="0"/>
      <w:marRight w:val="0"/>
      <w:marTop w:val="0"/>
      <w:marBottom w:val="0"/>
      <w:divBdr>
        <w:top w:val="none" w:sz="0" w:space="0" w:color="auto"/>
        <w:left w:val="none" w:sz="0" w:space="0" w:color="auto"/>
        <w:bottom w:val="none" w:sz="0" w:space="0" w:color="auto"/>
        <w:right w:val="none" w:sz="0" w:space="0" w:color="auto"/>
      </w:divBdr>
    </w:div>
    <w:div w:id="565143209">
      <w:bodyDiv w:val="1"/>
      <w:marLeft w:val="0"/>
      <w:marRight w:val="0"/>
      <w:marTop w:val="0"/>
      <w:marBottom w:val="0"/>
      <w:divBdr>
        <w:top w:val="none" w:sz="0" w:space="0" w:color="auto"/>
        <w:left w:val="none" w:sz="0" w:space="0" w:color="auto"/>
        <w:bottom w:val="none" w:sz="0" w:space="0" w:color="auto"/>
        <w:right w:val="none" w:sz="0" w:space="0" w:color="auto"/>
      </w:divBdr>
    </w:div>
    <w:div w:id="642200890">
      <w:bodyDiv w:val="1"/>
      <w:marLeft w:val="0"/>
      <w:marRight w:val="0"/>
      <w:marTop w:val="0"/>
      <w:marBottom w:val="0"/>
      <w:divBdr>
        <w:top w:val="none" w:sz="0" w:space="0" w:color="auto"/>
        <w:left w:val="none" w:sz="0" w:space="0" w:color="auto"/>
        <w:bottom w:val="none" w:sz="0" w:space="0" w:color="auto"/>
        <w:right w:val="none" w:sz="0" w:space="0" w:color="auto"/>
      </w:divBdr>
    </w:div>
    <w:div w:id="673846539">
      <w:bodyDiv w:val="1"/>
      <w:marLeft w:val="0"/>
      <w:marRight w:val="0"/>
      <w:marTop w:val="0"/>
      <w:marBottom w:val="0"/>
      <w:divBdr>
        <w:top w:val="none" w:sz="0" w:space="0" w:color="auto"/>
        <w:left w:val="none" w:sz="0" w:space="0" w:color="auto"/>
        <w:bottom w:val="none" w:sz="0" w:space="0" w:color="auto"/>
        <w:right w:val="none" w:sz="0" w:space="0" w:color="auto"/>
      </w:divBdr>
    </w:div>
    <w:div w:id="791557934">
      <w:bodyDiv w:val="1"/>
      <w:marLeft w:val="0"/>
      <w:marRight w:val="0"/>
      <w:marTop w:val="0"/>
      <w:marBottom w:val="0"/>
      <w:divBdr>
        <w:top w:val="none" w:sz="0" w:space="0" w:color="auto"/>
        <w:left w:val="none" w:sz="0" w:space="0" w:color="auto"/>
        <w:bottom w:val="none" w:sz="0" w:space="0" w:color="auto"/>
        <w:right w:val="none" w:sz="0" w:space="0" w:color="auto"/>
      </w:divBdr>
    </w:div>
    <w:div w:id="813761217">
      <w:bodyDiv w:val="1"/>
      <w:marLeft w:val="0"/>
      <w:marRight w:val="0"/>
      <w:marTop w:val="0"/>
      <w:marBottom w:val="0"/>
      <w:divBdr>
        <w:top w:val="none" w:sz="0" w:space="0" w:color="auto"/>
        <w:left w:val="none" w:sz="0" w:space="0" w:color="auto"/>
        <w:bottom w:val="none" w:sz="0" w:space="0" w:color="auto"/>
        <w:right w:val="none" w:sz="0" w:space="0" w:color="auto"/>
      </w:divBdr>
    </w:div>
    <w:div w:id="910043517">
      <w:bodyDiv w:val="1"/>
      <w:marLeft w:val="0"/>
      <w:marRight w:val="0"/>
      <w:marTop w:val="0"/>
      <w:marBottom w:val="0"/>
      <w:divBdr>
        <w:top w:val="none" w:sz="0" w:space="0" w:color="auto"/>
        <w:left w:val="none" w:sz="0" w:space="0" w:color="auto"/>
        <w:bottom w:val="none" w:sz="0" w:space="0" w:color="auto"/>
        <w:right w:val="none" w:sz="0" w:space="0" w:color="auto"/>
      </w:divBdr>
    </w:div>
    <w:div w:id="963467762">
      <w:bodyDiv w:val="1"/>
      <w:marLeft w:val="0"/>
      <w:marRight w:val="0"/>
      <w:marTop w:val="0"/>
      <w:marBottom w:val="0"/>
      <w:divBdr>
        <w:top w:val="none" w:sz="0" w:space="0" w:color="auto"/>
        <w:left w:val="none" w:sz="0" w:space="0" w:color="auto"/>
        <w:bottom w:val="none" w:sz="0" w:space="0" w:color="auto"/>
        <w:right w:val="none" w:sz="0" w:space="0" w:color="auto"/>
      </w:divBdr>
    </w:div>
    <w:div w:id="964041766">
      <w:bodyDiv w:val="1"/>
      <w:marLeft w:val="0"/>
      <w:marRight w:val="0"/>
      <w:marTop w:val="0"/>
      <w:marBottom w:val="0"/>
      <w:divBdr>
        <w:top w:val="none" w:sz="0" w:space="0" w:color="auto"/>
        <w:left w:val="none" w:sz="0" w:space="0" w:color="auto"/>
        <w:bottom w:val="none" w:sz="0" w:space="0" w:color="auto"/>
        <w:right w:val="none" w:sz="0" w:space="0" w:color="auto"/>
      </w:divBdr>
    </w:div>
    <w:div w:id="996036660">
      <w:bodyDiv w:val="1"/>
      <w:marLeft w:val="0"/>
      <w:marRight w:val="0"/>
      <w:marTop w:val="0"/>
      <w:marBottom w:val="0"/>
      <w:divBdr>
        <w:top w:val="none" w:sz="0" w:space="0" w:color="auto"/>
        <w:left w:val="none" w:sz="0" w:space="0" w:color="auto"/>
        <w:bottom w:val="none" w:sz="0" w:space="0" w:color="auto"/>
        <w:right w:val="none" w:sz="0" w:space="0" w:color="auto"/>
      </w:divBdr>
    </w:div>
    <w:div w:id="1069614535">
      <w:bodyDiv w:val="1"/>
      <w:marLeft w:val="0"/>
      <w:marRight w:val="0"/>
      <w:marTop w:val="0"/>
      <w:marBottom w:val="0"/>
      <w:divBdr>
        <w:top w:val="none" w:sz="0" w:space="0" w:color="auto"/>
        <w:left w:val="none" w:sz="0" w:space="0" w:color="auto"/>
        <w:bottom w:val="none" w:sz="0" w:space="0" w:color="auto"/>
        <w:right w:val="none" w:sz="0" w:space="0" w:color="auto"/>
      </w:divBdr>
    </w:div>
    <w:div w:id="1132594360">
      <w:bodyDiv w:val="1"/>
      <w:marLeft w:val="0"/>
      <w:marRight w:val="0"/>
      <w:marTop w:val="0"/>
      <w:marBottom w:val="0"/>
      <w:divBdr>
        <w:top w:val="none" w:sz="0" w:space="0" w:color="auto"/>
        <w:left w:val="none" w:sz="0" w:space="0" w:color="auto"/>
        <w:bottom w:val="none" w:sz="0" w:space="0" w:color="auto"/>
        <w:right w:val="none" w:sz="0" w:space="0" w:color="auto"/>
      </w:divBdr>
    </w:div>
    <w:div w:id="1212421381">
      <w:bodyDiv w:val="1"/>
      <w:marLeft w:val="0"/>
      <w:marRight w:val="0"/>
      <w:marTop w:val="0"/>
      <w:marBottom w:val="0"/>
      <w:divBdr>
        <w:top w:val="none" w:sz="0" w:space="0" w:color="auto"/>
        <w:left w:val="none" w:sz="0" w:space="0" w:color="auto"/>
        <w:bottom w:val="none" w:sz="0" w:space="0" w:color="auto"/>
        <w:right w:val="none" w:sz="0" w:space="0" w:color="auto"/>
      </w:divBdr>
    </w:div>
    <w:div w:id="1263151704">
      <w:bodyDiv w:val="1"/>
      <w:marLeft w:val="0"/>
      <w:marRight w:val="0"/>
      <w:marTop w:val="0"/>
      <w:marBottom w:val="0"/>
      <w:divBdr>
        <w:top w:val="none" w:sz="0" w:space="0" w:color="auto"/>
        <w:left w:val="none" w:sz="0" w:space="0" w:color="auto"/>
        <w:bottom w:val="none" w:sz="0" w:space="0" w:color="auto"/>
        <w:right w:val="none" w:sz="0" w:space="0" w:color="auto"/>
      </w:divBdr>
    </w:div>
    <w:div w:id="1353994701">
      <w:bodyDiv w:val="1"/>
      <w:marLeft w:val="0"/>
      <w:marRight w:val="0"/>
      <w:marTop w:val="0"/>
      <w:marBottom w:val="0"/>
      <w:divBdr>
        <w:top w:val="none" w:sz="0" w:space="0" w:color="auto"/>
        <w:left w:val="none" w:sz="0" w:space="0" w:color="auto"/>
        <w:bottom w:val="none" w:sz="0" w:space="0" w:color="auto"/>
        <w:right w:val="none" w:sz="0" w:space="0" w:color="auto"/>
      </w:divBdr>
    </w:div>
    <w:div w:id="1403091873">
      <w:bodyDiv w:val="1"/>
      <w:marLeft w:val="0"/>
      <w:marRight w:val="0"/>
      <w:marTop w:val="0"/>
      <w:marBottom w:val="0"/>
      <w:divBdr>
        <w:top w:val="none" w:sz="0" w:space="0" w:color="auto"/>
        <w:left w:val="none" w:sz="0" w:space="0" w:color="auto"/>
        <w:bottom w:val="none" w:sz="0" w:space="0" w:color="auto"/>
        <w:right w:val="none" w:sz="0" w:space="0" w:color="auto"/>
      </w:divBdr>
    </w:div>
    <w:div w:id="1440299038">
      <w:bodyDiv w:val="1"/>
      <w:marLeft w:val="0"/>
      <w:marRight w:val="0"/>
      <w:marTop w:val="0"/>
      <w:marBottom w:val="0"/>
      <w:divBdr>
        <w:top w:val="none" w:sz="0" w:space="0" w:color="auto"/>
        <w:left w:val="none" w:sz="0" w:space="0" w:color="auto"/>
        <w:bottom w:val="none" w:sz="0" w:space="0" w:color="auto"/>
        <w:right w:val="none" w:sz="0" w:space="0" w:color="auto"/>
      </w:divBdr>
      <w:divsChild>
        <w:div w:id="930627497">
          <w:marLeft w:val="0"/>
          <w:marRight w:val="0"/>
          <w:marTop w:val="0"/>
          <w:marBottom w:val="0"/>
          <w:divBdr>
            <w:top w:val="none" w:sz="0" w:space="0" w:color="auto"/>
            <w:left w:val="none" w:sz="0" w:space="0" w:color="auto"/>
            <w:bottom w:val="none" w:sz="0" w:space="0" w:color="auto"/>
            <w:right w:val="none" w:sz="0" w:space="0" w:color="auto"/>
          </w:divBdr>
        </w:div>
      </w:divsChild>
    </w:div>
    <w:div w:id="1508057384">
      <w:bodyDiv w:val="1"/>
      <w:marLeft w:val="0"/>
      <w:marRight w:val="0"/>
      <w:marTop w:val="0"/>
      <w:marBottom w:val="0"/>
      <w:divBdr>
        <w:top w:val="none" w:sz="0" w:space="0" w:color="auto"/>
        <w:left w:val="none" w:sz="0" w:space="0" w:color="auto"/>
        <w:bottom w:val="none" w:sz="0" w:space="0" w:color="auto"/>
        <w:right w:val="none" w:sz="0" w:space="0" w:color="auto"/>
      </w:divBdr>
    </w:div>
    <w:div w:id="1523591937">
      <w:bodyDiv w:val="1"/>
      <w:marLeft w:val="0"/>
      <w:marRight w:val="0"/>
      <w:marTop w:val="0"/>
      <w:marBottom w:val="0"/>
      <w:divBdr>
        <w:top w:val="none" w:sz="0" w:space="0" w:color="auto"/>
        <w:left w:val="none" w:sz="0" w:space="0" w:color="auto"/>
        <w:bottom w:val="none" w:sz="0" w:space="0" w:color="auto"/>
        <w:right w:val="none" w:sz="0" w:space="0" w:color="auto"/>
      </w:divBdr>
    </w:div>
    <w:div w:id="1559628619">
      <w:bodyDiv w:val="1"/>
      <w:marLeft w:val="0"/>
      <w:marRight w:val="0"/>
      <w:marTop w:val="0"/>
      <w:marBottom w:val="0"/>
      <w:divBdr>
        <w:top w:val="none" w:sz="0" w:space="0" w:color="auto"/>
        <w:left w:val="none" w:sz="0" w:space="0" w:color="auto"/>
        <w:bottom w:val="none" w:sz="0" w:space="0" w:color="auto"/>
        <w:right w:val="none" w:sz="0" w:space="0" w:color="auto"/>
      </w:divBdr>
    </w:div>
    <w:div w:id="1673994397">
      <w:bodyDiv w:val="1"/>
      <w:marLeft w:val="0"/>
      <w:marRight w:val="0"/>
      <w:marTop w:val="0"/>
      <w:marBottom w:val="0"/>
      <w:divBdr>
        <w:top w:val="none" w:sz="0" w:space="0" w:color="auto"/>
        <w:left w:val="none" w:sz="0" w:space="0" w:color="auto"/>
        <w:bottom w:val="none" w:sz="0" w:space="0" w:color="auto"/>
        <w:right w:val="none" w:sz="0" w:space="0" w:color="auto"/>
      </w:divBdr>
    </w:div>
    <w:div w:id="1700010529">
      <w:bodyDiv w:val="1"/>
      <w:marLeft w:val="0"/>
      <w:marRight w:val="0"/>
      <w:marTop w:val="0"/>
      <w:marBottom w:val="0"/>
      <w:divBdr>
        <w:top w:val="none" w:sz="0" w:space="0" w:color="auto"/>
        <w:left w:val="none" w:sz="0" w:space="0" w:color="auto"/>
        <w:bottom w:val="none" w:sz="0" w:space="0" w:color="auto"/>
        <w:right w:val="none" w:sz="0" w:space="0" w:color="auto"/>
      </w:divBdr>
    </w:div>
    <w:div w:id="1737241634">
      <w:bodyDiv w:val="1"/>
      <w:marLeft w:val="0"/>
      <w:marRight w:val="0"/>
      <w:marTop w:val="0"/>
      <w:marBottom w:val="0"/>
      <w:divBdr>
        <w:top w:val="none" w:sz="0" w:space="0" w:color="auto"/>
        <w:left w:val="none" w:sz="0" w:space="0" w:color="auto"/>
        <w:bottom w:val="none" w:sz="0" w:space="0" w:color="auto"/>
        <w:right w:val="none" w:sz="0" w:space="0" w:color="auto"/>
      </w:divBdr>
    </w:div>
    <w:div w:id="1880512441">
      <w:bodyDiv w:val="1"/>
      <w:marLeft w:val="0"/>
      <w:marRight w:val="0"/>
      <w:marTop w:val="0"/>
      <w:marBottom w:val="0"/>
      <w:divBdr>
        <w:top w:val="none" w:sz="0" w:space="0" w:color="auto"/>
        <w:left w:val="none" w:sz="0" w:space="0" w:color="auto"/>
        <w:bottom w:val="none" w:sz="0" w:space="0" w:color="auto"/>
        <w:right w:val="none" w:sz="0" w:space="0" w:color="auto"/>
      </w:divBdr>
    </w:div>
    <w:div w:id="2029091068">
      <w:bodyDiv w:val="1"/>
      <w:marLeft w:val="0"/>
      <w:marRight w:val="0"/>
      <w:marTop w:val="0"/>
      <w:marBottom w:val="0"/>
      <w:divBdr>
        <w:top w:val="none" w:sz="0" w:space="0" w:color="auto"/>
        <w:left w:val="none" w:sz="0" w:space="0" w:color="auto"/>
        <w:bottom w:val="none" w:sz="0" w:space="0" w:color="auto"/>
        <w:right w:val="none" w:sz="0" w:space="0" w:color="auto"/>
      </w:divBdr>
    </w:div>
    <w:div w:id="2058971772">
      <w:bodyDiv w:val="1"/>
      <w:marLeft w:val="0"/>
      <w:marRight w:val="0"/>
      <w:marTop w:val="0"/>
      <w:marBottom w:val="0"/>
      <w:divBdr>
        <w:top w:val="none" w:sz="0" w:space="0" w:color="auto"/>
        <w:left w:val="none" w:sz="0" w:space="0" w:color="auto"/>
        <w:bottom w:val="none" w:sz="0" w:space="0" w:color="auto"/>
        <w:right w:val="none" w:sz="0" w:space="0" w:color="auto"/>
      </w:divBdr>
    </w:div>
    <w:div w:id="209049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ventionteamsinc-my.sharepoint.com/:u:/g/personal/mikita_sauko_ventionteams_com/EWTL2Xr9_vpLvYsoiHzbEY8B3yQxiih4KO_ovpug1bqcsA?e=3Ps9Fh" TargetMode="Externa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nislav.Babuk\Downloads\Letterhead%20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1D659BD5660A45B0E8E86A161FE968" ma:contentTypeVersion="16" ma:contentTypeDescription="Create a new document." ma:contentTypeScope="" ma:versionID="4643390de45dc1884779d7182e949e10">
  <xsd:schema xmlns:xsd="http://www.w3.org/2001/XMLSchema" xmlns:xs="http://www.w3.org/2001/XMLSchema" xmlns:p="http://schemas.microsoft.com/office/2006/metadata/properties" xmlns:ns2="6c68989a-cfc4-4a02-8439-39b0307deefd" xmlns:ns3="d947ce1d-beda-4eb5-8343-e37e5fe87690" xmlns:ns4="8f5b340d-d124-4340-a8a7-560b426ed692" targetNamespace="http://schemas.microsoft.com/office/2006/metadata/properties" ma:root="true" ma:fieldsID="16ff556bc6af0af056b3385bfc358eed" ns2:_="" ns3:_="" ns4:_="">
    <xsd:import namespace="6c68989a-cfc4-4a02-8439-39b0307deefd"/>
    <xsd:import namespace="d947ce1d-beda-4eb5-8343-e37e5fe87690"/>
    <xsd:import namespace="8f5b340d-d124-4340-a8a7-560b426ed69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4: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68989a-cfc4-4a02-8439-39b0307dee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79afa94-9a69-4bfd-bbec-e2a1a34c6d30"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947ce1d-beda-4eb5-8343-e37e5fe876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5b340d-d124-4340-a8a7-560b426ed692"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d01f23-d6e1-4520-b7ff-db17f5e4f4ad}" ma:internalName="TaxCatchAll" ma:showField="CatchAllData" ma:web="d947ce1d-beda-4eb5-8343-e37e5fe87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c68989a-cfc4-4a02-8439-39b0307deefd">
      <Terms xmlns="http://schemas.microsoft.com/office/infopath/2007/PartnerControls"/>
    </lcf76f155ced4ddcb4097134ff3c332f>
    <TaxCatchAll xmlns="8f5b340d-d124-4340-a8a7-560b426ed692" xsi:nil="true"/>
  </documentManagement>
</p:properties>
</file>

<file path=customXml/itemProps1.xml><?xml version="1.0" encoding="utf-8"?>
<ds:datastoreItem xmlns:ds="http://schemas.openxmlformats.org/officeDocument/2006/customXml" ds:itemID="{3E1703F7-AC86-8541-BCFD-EB9EA9669C28}">
  <ds:schemaRefs>
    <ds:schemaRef ds:uri="http://schemas.openxmlformats.org/officeDocument/2006/bibliography"/>
  </ds:schemaRefs>
</ds:datastoreItem>
</file>

<file path=customXml/itemProps2.xml><?xml version="1.0" encoding="utf-8"?>
<ds:datastoreItem xmlns:ds="http://schemas.openxmlformats.org/officeDocument/2006/customXml" ds:itemID="{7723C28F-5AA6-439D-B148-290FE11E6BD1}">
  <ds:schemaRefs>
    <ds:schemaRef ds:uri="http://schemas.microsoft.com/sharepoint/v3/contenttype/forms"/>
  </ds:schemaRefs>
</ds:datastoreItem>
</file>

<file path=customXml/itemProps3.xml><?xml version="1.0" encoding="utf-8"?>
<ds:datastoreItem xmlns:ds="http://schemas.openxmlformats.org/officeDocument/2006/customXml" ds:itemID="{483D979A-6AB8-4F68-8254-3A8CEA62A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68989a-cfc4-4a02-8439-39b0307deefd"/>
    <ds:schemaRef ds:uri="d947ce1d-beda-4eb5-8343-e37e5fe87690"/>
    <ds:schemaRef ds:uri="8f5b340d-d124-4340-a8a7-560b426ed6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3501FD-2273-4B1A-88EF-D1D2953B6F00}">
  <ds:schemaRefs>
    <ds:schemaRef ds:uri="http://schemas.microsoft.com/office/2006/metadata/properties"/>
    <ds:schemaRef ds:uri="http://schemas.microsoft.com/office/infopath/2007/PartnerControls"/>
    <ds:schemaRef ds:uri="6c68989a-cfc4-4a02-8439-39b0307deefd"/>
    <ds:schemaRef ds:uri="8f5b340d-d124-4340-a8a7-560b426ed692"/>
  </ds:schemaRefs>
</ds:datastoreItem>
</file>

<file path=docProps/app.xml><?xml version="1.0" encoding="utf-8"?>
<Properties xmlns="http://schemas.openxmlformats.org/officeDocument/2006/extended-properties" xmlns:vt="http://schemas.openxmlformats.org/officeDocument/2006/docPropsVTypes">
  <Template>Letterhead B</Template>
  <TotalTime>1</TotalTime>
  <Pages>3</Pages>
  <Words>453</Words>
  <Characters>2583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DAQ</Company>
  <LinksUpToDate>false</LinksUpToDate>
  <CharactersWithSpaces>3030</CharactersWithSpaces>
  <SharedDoc>false</SharedDoc>
  <HLinks>
    <vt:vector size="18" baseType="variant">
      <vt:variant>
        <vt:i4>3866745</vt:i4>
      </vt:variant>
      <vt:variant>
        <vt:i4>6</vt:i4>
      </vt:variant>
      <vt:variant>
        <vt:i4>0</vt:i4>
      </vt:variant>
      <vt:variant>
        <vt:i4>5</vt:i4>
      </vt:variant>
      <vt:variant>
        <vt:lpwstr>http://www.rembros.com/</vt:lpwstr>
      </vt:variant>
      <vt:variant>
        <vt:lpwstr/>
      </vt:variant>
      <vt:variant>
        <vt:i4>1245244</vt:i4>
      </vt:variant>
      <vt:variant>
        <vt:i4>3</vt:i4>
      </vt:variant>
      <vt:variant>
        <vt:i4>0</vt:i4>
      </vt:variant>
      <vt:variant>
        <vt:i4>5</vt:i4>
      </vt:variant>
      <vt:variant>
        <vt:lpwstr>mailto:contacts@rembros.com</vt:lpwstr>
      </vt:variant>
      <vt:variant>
        <vt:lpwstr/>
      </vt:variant>
      <vt:variant>
        <vt:i4>2687075</vt:i4>
      </vt:variant>
      <vt:variant>
        <vt:i4>0</vt:i4>
      </vt:variant>
      <vt:variant>
        <vt:i4>0</vt:i4>
      </vt:variant>
      <vt:variant>
        <vt:i4>5</vt:i4>
      </vt:variant>
      <vt:variant>
        <vt:lpwstr>http://www.rembros.com/Default.aspx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Stanislav Babuk</dc:creator>
  <cp:keywords/>
  <dc:description/>
  <cp:lastModifiedBy>Stanislav Babuk</cp:lastModifiedBy>
  <cp:revision>2</cp:revision>
  <cp:lastPrinted>2025-08-13T12:45:00Z</cp:lastPrinted>
  <dcterms:created xsi:type="dcterms:W3CDTF">2025-08-13T13:57:00Z</dcterms:created>
  <dcterms:modified xsi:type="dcterms:W3CDTF">2025-08-13T13:57:00Z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0x010100B41D659BD5660A45B0E8E86A161FE968</vt:lpwstr>
  </property>
</Properties>
</file>